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7"/>
        <w:gridCol w:w="5057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201078" w:rsidP="00FF1AF5">
            <w:pPr>
              <w:pStyle w:val="EPAMTitle"/>
            </w:pPr>
            <w:fldSimple w:instr=" TITLE   \* MERGEFORMAT ">
              <w:r w:rsidR="00C76D79">
                <w:t>Работа с файлами</w:t>
              </w:r>
            </w:fldSimple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201078" w:rsidP="00FF1AF5">
            <w:pPr>
              <w:pStyle w:val="EPAMSubTitle"/>
            </w:pPr>
            <w:fldSimple w:instr=" DOCPROPERTY  PID  \* MERGEFORMAT ">
              <w:r w:rsidR="00C76D79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D5485A">
            <w:pPr>
              <w:pStyle w:val="EPAMNormal"/>
            </w:pPr>
            <w:r w:rsidRPr="0071692E">
              <w:t>&lt;</w:t>
            </w:r>
            <w:r w:rsidR="00D5485A">
              <w:t>02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</w:pPr>
      <w:r>
        <w:lastRenderedPageBreak/>
        <w:t>Задания</w:t>
      </w:r>
    </w:p>
    <w:p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:rsidR="004D5108" w:rsidRDefault="004D5108" w:rsidP="004D5108">
      <w:pPr>
        <w:pStyle w:val="Heading1"/>
      </w:pPr>
      <w:r>
        <w:t>Задание 1</w:t>
      </w:r>
    </w:p>
    <w:p w:rsidR="004D5108" w:rsidRDefault="004D5108" w:rsidP="004D5108">
      <w:r>
        <w:t>Из</w:t>
      </w:r>
      <w:r w:rsidRPr="00F915DC">
        <w:t xml:space="preserve"> файла </w:t>
      </w:r>
      <w:r>
        <w:t>«</w:t>
      </w:r>
      <w:r w:rsidRPr="00F915DC">
        <w:t>disposable_task_file.txt</w:t>
      </w:r>
      <w:r>
        <w:t xml:space="preserve">» прочитать все содержимое. Затем </w:t>
      </w:r>
      <w:r w:rsidRPr="006611B4">
        <w:rPr>
          <w:b/>
        </w:rPr>
        <w:t>в этом же файле</w:t>
      </w:r>
      <w:r>
        <w:t xml:space="preserve"> заменить каждое число квадратом этого числа.</w:t>
      </w:r>
      <w:r w:rsidR="00BE79ED"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Embed" ProgID="Package" ShapeID="_x0000_i1025" DrawAspect="Icon" ObjectID="_1551165136" r:id="rId11"/>
        </w:object>
      </w:r>
    </w:p>
    <w:p w:rsidR="00D5485A" w:rsidRPr="00181FBB" w:rsidRDefault="00D5485A" w:rsidP="00D5485A">
      <w:pPr>
        <w:pStyle w:val="Heading1"/>
      </w:pPr>
      <w:r w:rsidRPr="00881392">
        <w:t xml:space="preserve">Задание </w:t>
      </w:r>
      <w:r w:rsidR="004D5108">
        <w:t>2</w:t>
      </w:r>
    </w:p>
    <w:p w:rsidR="005D657F" w:rsidRPr="005D657F" w:rsidRDefault="005D657F" w:rsidP="005D657F">
      <w:r w:rsidRPr="005D657F">
        <w:t>Дана папка, которая является хранилищем файлов. Для всех текстовых файлов (*.</w:t>
      </w:r>
      <w:r w:rsidRPr="005D657F">
        <w:rPr>
          <w:lang w:val="en-US"/>
        </w:rPr>
        <w:t>txt</w:t>
      </w:r>
      <w:r w:rsidR="009011A1">
        <w:t xml:space="preserve">), находящихся в этой папке </w:t>
      </w:r>
      <w:r w:rsidR="009011A1" w:rsidRPr="009011A1">
        <w:rPr>
          <w:b/>
        </w:rPr>
        <w:t>и</w:t>
      </w:r>
      <w:r w:rsidRPr="009011A1">
        <w:rPr>
          <w:b/>
        </w:rPr>
        <w:t xml:space="preserve"> вложенных подпапках</w:t>
      </w:r>
      <w:r w:rsidR="009011A1">
        <w:rPr>
          <w:b/>
        </w:rPr>
        <w:t>,</w:t>
      </w:r>
      <w:r w:rsidRPr="005D657F">
        <w:t xml:space="preserve"> реализовать сохранение истории изменений с возможностью отката состояния к любому моменту.</w:t>
      </w:r>
    </w:p>
    <w:p w:rsidR="005D657F" w:rsidRPr="005D657F" w:rsidRDefault="005D657F" w:rsidP="005D657F">
      <w:r w:rsidRPr="005D657F">
        <w:t>Принцип работы программы:</w:t>
      </w:r>
    </w:p>
    <w:p w:rsidR="005D657F" w:rsidRPr="005D657F" w:rsidRDefault="005D657F" w:rsidP="005D657F">
      <w:pPr>
        <w:pStyle w:val="ListParagraph"/>
        <w:numPr>
          <w:ilvl w:val="0"/>
          <w:numId w:val="11"/>
        </w:numPr>
      </w:pPr>
      <w:r w:rsidRPr="005D657F">
        <w:t>При запуске программа спрашивает пользователя, хочет ли он включить режим наблюдения, или отката изменений. Как вариант, можно использовать ключи командной строки.</w:t>
      </w:r>
    </w:p>
    <w:p w:rsidR="005D657F" w:rsidRPr="005D657F" w:rsidRDefault="005D657F" w:rsidP="005D657F">
      <w:pPr>
        <w:pStyle w:val="ListParagraph"/>
        <w:numPr>
          <w:ilvl w:val="0"/>
          <w:numId w:val="11"/>
        </w:numPr>
      </w:pPr>
      <w:r w:rsidRPr="005D657F">
        <w:t xml:space="preserve">При выборе режима наблюдения все происходящие с текстовыми файлами изменения </w:t>
      </w:r>
      <w:proofErr w:type="spellStart"/>
      <w:r w:rsidRPr="005D657F">
        <w:t>логируются</w:t>
      </w:r>
      <w:proofErr w:type="spellEnd"/>
      <w:r w:rsidRPr="005D657F">
        <w:t xml:space="preserve"> до момента закрытия программы. Как вариант, можно создавать на диске в отдельной папке копии файлов по состоянию на момент изменения.</w:t>
      </w:r>
    </w:p>
    <w:p w:rsidR="005D657F" w:rsidRPr="005D657F" w:rsidRDefault="005D657F" w:rsidP="005D657F">
      <w:pPr>
        <w:pStyle w:val="ListParagraph"/>
        <w:numPr>
          <w:ilvl w:val="0"/>
          <w:numId w:val="11"/>
        </w:numPr>
      </w:pPr>
      <w:r w:rsidRPr="005D657F">
        <w:t>При выборе режима отката изменений пользователь вводит дату и время, на которые должен быть осуществлен откат, п</w:t>
      </w:r>
      <w:r w:rsidR="006470AE">
        <w:t xml:space="preserve">осле чего все текстовые файлы </w:t>
      </w:r>
      <w:r w:rsidRPr="005D657F">
        <w:t xml:space="preserve">должны принять вид, соответствующий указанному времени. </w:t>
      </w:r>
    </w:p>
    <w:p w:rsidR="005D657F" w:rsidRDefault="005D657F" w:rsidP="005D657F">
      <w:r w:rsidRPr="005D657F">
        <w:t>Возможностью изменения файлов в момент, когда программа не находится в режиме отслеживания изменений пренебречь.</w:t>
      </w:r>
    </w:p>
    <w:p w:rsidR="00DA788E" w:rsidRDefault="00DA788E" w:rsidP="00DA788E">
      <w:pPr>
        <w:pStyle w:val="Heading1"/>
      </w:pPr>
      <w:r>
        <w:t>Требования к оформлению</w:t>
      </w:r>
    </w:p>
    <w:p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="00181FBB" w:rsidRPr="00181FBB">
        <w:t>_</w:t>
      </w:r>
      <w:r>
        <w:t>Имя</w:t>
      </w:r>
      <w:r w:rsidR="00181FBB" w:rsidRPr="00181FBB">
        <w:t>_</w:t>
      </w:r>
      <w:r w:rsidR="00181FBB"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proofErr w:type="spellStart"/>
      <w:r w:rsidRPr="00804231">
        <w:rPr>
          <w:lang w:val="en-US"/>
        </w:rPr>
        <w:t>Task</w:t>
      </w:r>
      <w:r w:rsidR="00C76D79">
        <w:rPr>
          <w:lang w:val="en-US"/>
        </w:rPr>
        <w:t>NN</w:t>
      </w:r>
      <w:proofErr w:type="spellEnd"/>
      <w:r w:rsidR="00804231"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DA788E" w:rsidRPr="00DA788E" w:rsidRDefault="00804231" w:rsidP="00FD1F8D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  <w:bookmarkStart w:id="0" w:name="_GoBack"/>
      <w:bookmarkEnd w:id="0"/>
    </w:p>
    <w:p w:rsidR="00DA788E" w:rsidRPr="00DA788E" w:rsidRDefault="00DA788E" w:rsidP="00DA788E"/>
    <w:sectPr w:rsidR="00DA788E" w:rsidRPr="00DA788E" w:rsidSect="00B47A7B">
      <w:headerReference w:type="default" r:id="rId12"/>
      <w:footerReference w:type="default" r:id="rId13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C05" w:rsidRDefault="002D5C05" w:rsidP="004C2579">
      <w:pPr>
        <w:spacing w:after="0" w:line="240" w:lineRule="auto"/>
      </w:pPr>
      <w:r>
        <w:separator/>
      </w:r>
    </w:p>
  </w:endnote>
  <w:endnote w:type="continuationSeparator" w:id="0">
    <w:p w:rsidR="002D5C05" w:rsidRDefault="002D5C05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5C7D67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5C7D67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C05" w:rsidRDefault="002D5C05" w:rsidP="004C2579">
      <w:pPr>
        <w:spacing w:after="0" w:line="240" w:lineRule="auto"/>
      </w:pPr>
      <w:r>
        <w:separator/>
      </w:r>
    </w:p>
  </w:footnote>
  <w:footnote w:type="continuationSeparator" w:id="0">
    <w:p w:rsidR="002D5C05" w:rsidRDefault="002D5C05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C76D79">
              <w:t>Работа с файлами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5A205C" w:rsidRPr="005A205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5A205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5A205C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8E0D71">
            <w:fldChar w:fldCharType="begin"/>
          </w:r>
          <w:r w:rsidR="008E0D71">
            <w:instrText xml:space="preserve"> DOCPROPERTY  Status  \* MERGEFORMAT </w:instrText>
          </w:r>
          <w:r w:rsidR="008E0D71">
            <w:fldChar w:fldCharType="separate"/>
          </w:r>
          <w:proofErr w:type="spellStart"/>
          <w:r w:rsidR="005A205C">
            <w:t>Initial</w:t>
          </w:r>
          <w:proofErr w:type="spellEnd"/>
          <w:r w:rsidR="008E0D71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5C7D67">
            <w:rPr>
              <w:noProof/>
            </w:rPr>
            <w:t>7-апр-16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04C"/>
    <w:multiLevelType w:val="hybridMultilevel"/>
    <w:tmpl w:val="CEC0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F544F"/>
    <w:multiLevelType w:val="hybridMultilevel"/>
    <w:tmpl w:val="4D3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A4DCD"/>
    <w:multiLevelType w:val="hybridMultilevel"/>
    <w:tmpl w:val="69FC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B0496"/>
    <w:multiLevelType w:val="hybridMultilevel"/>
    <w:tmpl w:val="67EC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7A04"/>
    <w:rsid w:val="000801F3"/>
    <w:rsid w:val="00082AA9"/>
    <w:rsid w:val="000D2D9A"/>
    <w:rsid w:val="000D7008"/>
    <w:rsid w:val="000F41AE"/>
    <w:rsid w:val="00106D7F"/>
    <w:rsid w:val="00112E2B"/>
    <w:rsid w:val="00117F7B"/>
    <w:rsid w:val="0018098C"/>
    <w:rsid w:val="00180C02"/>
    <w:rsid w:val="00181FBB"/>
    <w:rsid w:val="00191A7F"/>
    <w:rsid w:val="00194AF9"/>
    <w:rsid w:val="00195988"/>
    <w:rsid w:val="001B22E2"/>
    <w:rsid w:val="001C650A"/>
    <w:rsid w:val="00201078"/>
    <w:rsid w:val="00244726"/>
    <w:rsid w:val="00256BBA"/>
    <w:rsid w:val="00271966"/>
    <w:rsid w:val="00275067"/>
    <w:rsid w:val="002A37A6"/>
    <w:rsid w:val="002D5C05"/>
    <w:rsid w:val="002F163A"/>
    <w:rsid w:val="00352A05"/>
    <w:rsid w:val="00364EC8"/>
    <w:rsid w:val="003C025A"/>
    <w:rsid w:val="0040015E"/>
    <w:rsid w:val="00410B4E"/>
    <w:rsid w:val="004153B5"/>
    <w:rsid w:val="00431C15"/>
    <w:rsid w:val="00443715"/>
    <w:rsid w:val="004629D5"/>
    <w:rsid w:val="004756D5"/>
    <w:rsid w:val="00490837"/>
    <w:rsid w:val="004921CB"/>
    <w:rsid w:val="004A5E65"/>
    <w:rsid w:val="004A68D4"/>
    <w:rsid w:val="004C2579"/>
    <w:rsid w:val="004D1C98"/>
    <w:rsid w:val="004D5108"/>
    <w:rsid w:val="004F7C33"/>
    <w:rsid w:val="00517EF6"/>
    <w:rsid w:val="00555DCE"/>
    <w:rsid w:val="005955D7"/>
    <w:rsid w:val="00597151"/>
    <w:rsid w:val="00597FAC"/>
    <w:rsid w:val="005A16F2"/>
    <w:rsid w:val="005A205C"/>
    <w:rsid w:val="005C4573"/>
    <w:rsid w:val="005C7D67"/>
    <w:rsid w:val="005D657F"/>
    <w:rsid w:val="00635DEC"/>
    <w:rsid w:val="006470AE"/>
    <w:rsid w:val="00691782"/>
    <w:rsid w:val="006B2BED"/>
    <w:rsid w:val="006C5AD0"/>
    <w:rsid w:val="00702D04"/>
    <w:rsid w:val="00712DED"/>
    <w:rsid w:val="0075105A"/>
    <w:rsid w:val="00761DFA"/>
    <w:rsid w:val="00765295"/>
    <w:rsid w:val="007716C1"/>
    <w:rsid w:val="007750B1"/>
    <w:rsid w:val="007A0CEE"/>
    <w:rsid w:val="007D2BF7"/>
    <w:rsid w:val="007D65AB"/>
    <w:rsid w:val="00804231"/>
    <w:rsid w:val="00815505"/>
    <w:rsid w:val="008272FE"/>
    <w:rsid w:val="008440AD"/>
    <w:rsid w:val="00870BEE"/>
    <w:rsid w:val="00873AAF"/>
    <w:rsid w:val="00882153"/>
    <w:rsid w:val="008944C8"/>
    <w:rsid w:val="008A06FD"/>
    <w:rsid w:val="008B38FE"/>
    <w:rsid w:val="008D042F"/>
    <w:rsid w:val="008E0D71"/>
    <w:rsid w:val="008E4CEE"/>
    <w:rsid w:val="008F6F1E"/>
    <w:rsid w:val="009011A1"/>
    <w:rsid w:val="00906DFE"/>
    <w:rsid w:val="00911910"/>
    <w:rsid w:val="00927BD4"/>
    <w:rsid w:val="009B405E"/>
    <w:rsid w:val="00A03E4C"/>
    <w:rsid w:val="00A22CCA"/>
    <w:rsid w:val="00A46653"/>
    <w:rsid w:val="00A80555"/>
    <w:rsid w:val="00AA0489"/>
    <w:rsid w:val="00B06057"/>
    <w:rsid w:val="00B47A7B"/>
    <w:rsid w:val="00BE5078"/>
    <w:rsid w:val="00BE79ED"/>
    <w:rsid w:val="00C415D1"/>
    <w:rsid w:val="00C46FA9"/>
    <w:rsid w:val="00C76D79"/>
    <w:rsid w:val="00CB3A0E"/>
    <w:rsid w:val="00D17600"/>
    <w:rsid w:val="00D44BE7"/>
    <w:rsid w:val="00D4771E"/>
    <w:rsid w:val="00D5485A"/>
    <w:rsid w:val="00DA788E"/>
    <w:rsid w:val="00DF7756"/>
    <w:rsid w:val="00E14B65"/>
    <w:rsid w:val="00E523A8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D9C670B-BD1F-49F5-997B-92B0115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9831-AC9B-435E-99EA-0ECB327D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130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Работа с файлами</vt:lpstr>
    </vt:vector>
  </TitlesOfParts>
  <Manager>Alexander_Kuznetsov1@epam.com</Manager>
  <Company>EPAM Systems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файлами</dc:title>
  <dc:creator>Alexander Kuznetsov1</dc:creator>
  <cp:keywords>Task, C#</cp:keywords>
  <dc:description>Задания по теме "Работа с файлами"</dc:description>
  <cp:lastModifiedBy>Alexander Sokolov1</cp:lastModifiedBy>
  <cp:revision>16</cp:revision>
  <dcterms:created xsi:type="dcterms:W3CDTF">2012-03-02T15:07:00Z</dcterms:created>
  <dcterms:modified xsi:type="dcterms:W3CDTF">2017-03-16T07:26:00Z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