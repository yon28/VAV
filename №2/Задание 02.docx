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064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6A282B" w:rsidP="00FF1AF5">
            <w:pPr>
              <w:pStyle w:val="EPAMTitle"/>
            </w:pPr>
            <w:fldSimple w:instr=" TITLE   \* MERGEFORMAT ">
              <w:r w:rsidR="00DA788E">
                <w:t>C# Основы синтаксиса. Задания</w:t>
              </w:r>
            </w:fldSimple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6A282B" w:rsidP="00FF1AF5">
            <w:pPr>
              <w:pStyle w:val="EPAMSubTitle"/>
            </w:pPr>
            <w:fldSimple w:instr=" DOCPROPERTY  PID  \* MERGEFORMAT ">
              <w:r w:rsidR="004921CB">
                <w:t>EPMR-TCSR</w:t>
              </w:r>
            </w:fldSimple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8E4CEE">
            <w:pPr>
              <w:pStyle w:val="EPAMNormal"/>
            </w:pPr>
            <w:r w:rsidRPr="0071692E">
              <w:t>&lt;</w:t>
            </w:r>
            <w:r w:rsidR="008E4CEE">
              <w:rPr>
                <w:lang w:val="en-US"/>
              </w:rPr>
              <w:t>17</w:t>
            </w:r>
            <w:r w:rsidRPr="0071692E">
              <w:t>-</w:t>
            </w:r>
            <w:r w:rsidR="008E4CEE">
              <w:rPr>
                <w:lang w:val="en-US"/>
              </w:rPr>
              <w:t>Jan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1E187E" w:rsidRDefault="00EE353E" w:rsidP="008F6F1E">
            <w:pPr>
              <w:pStyle w:val="EPAMNormal"/>
              <w:rPr>
                <w:lang w:val="en-US"/>
              </w:rPr>
            </w:pPr>
          </w:p>
        </w:tc>
        <w:tc>
          <w:tcPr>
            <w:tcW w:w="1783" w:type="dxa"/>
          </w:tcPr>
          <w:p w:rsidR="00EE353E" w:rsidRPr="001E187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1E187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1E187E" w:rsidRDefault="00EE353E" w:rsidP="008F6F1E">
            <w:pPr>
              <w:pStyle w:val="EPAMNormal"/>
              <w:rPr>
                <w:lang w:val="en-US"/>
              </w:rPr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1E187E" w:rsidRDefault="007716C1" w:rsidP="007716C1">
      <w:pPr>
        <w:pStyle w:val="EPAMHeading6"/>
        <w:jc w:val="center"/>
        <w:rPr>
          <w:sz w:val="28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</w:pPr>
      <w:r>
        <w:lastRenderedPageBreak/>
        <w:t>Задания</w:t>
      </w:r>
    </w:p>
    <w:p w:rsidR="00555DCE" w:rsidRPr="00555DCE" w:rsidRDefault="00555DCE" w:rsidP="00555DCE">
      <w:r>
        <w:t xml:space="preserve">Выполните </w:t>
      </w:r>
      <w:r w:rsidR="00BB7F61">
        <w:t>приведённые</w:t>
      </w:r>
      <w:r>
        <w:t xml:space="preserve">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</w:t>
      </w:r>
      <w:r w:rsidR="00637B2B">
        <w:t>ниями повышенной сложности и не</w:t>
      </w:r>
      <w:r>
        <w:t>обязательны для выполнения.</w:t>
      </w:r>
    </w:p>
    <w:p w:rsidR="00DA788E" w:rsidRPr="00DA788E" w:rsidRDefault="00DA788E" w:rsidP="00DA788E">
      <w:pPr>
        <w:pStyle w:val="Heading2"/>
      </w:pPr>
      <w:r>
        <w:t>Задание 1</w:t>
      </w:r>
    </w:p>
    <w:p w:rsidR="00DA788E" w:rsidRPr="00DA788E" w:rsidRDefault="00DA788E" w:rsidP="00DA788E">
      <w:r>
        <w:t xml:space="preserve">Написать программу, которая определяет площадь прямоугольника со сторонами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DA788E">
        <w:t>.</w:t>
      </w:r>
      <w:r w:rsidR="00804231">
        <w:t xml:space="preserve"> Если пользователь вводит некорректные значения (отрицательные, или 0), должно выдаваться сообщение об ошибке. Возможность ввода пользователем строки вида «абвгд», или нецелых чисел игнорировать.</w:t>
      </w:r>
    </w:p>
    <w:p w:rsidR="00DA788E" w:rsidRDefault="00DA788E" w:rsidP="00DA788E">
      <w:pPr>
        <w:pStyle w:val="Heading2"/>
      </w:pPr>
      <w:r>
        <w:t>Задание 2</w:t>
      </w:r>
    </w:p>
    <w:p w:rsidR="00804231" w:rsidRDefault="00804231" w:rsidP="00804231">
      <w:r>
        <w:t xml:space="preserve">Написать программу, которая </w:t>
      </w:r>
      <w:r w:rsidR="00555DCE">
        <w:t xml:space="preserve">запрашивает с клавиатуры число </w:t>
      </w:r>
      <w:r w:rsidR="00555DCE">
        <w:rPr>
          <w:lang w:val="en-US"/>
        </w:rPr>
        <w:t>N</w:t>
      </w:r>
      <w:r w:rsidR="00555DCE" w:rsidRPr="00555DCE">
        <w:t xml:space="preserve"> </w:t>
      </w:r>
      <w:r w:rsidR="00555DCE">
        <w:t xml:space="preserve">и выводит на экран </w:t>
      </w:r>
      <w:r>
        <w:t>сл</w:t>
      </w:r>
      <w:r w:rsidR="00761DFA">
        <w:t xml:space="preserve">едующее </w:t>
      </w:r>
      <w:r>
        <w:t>«изображение»</w:t>
      </w:r>
      <w:r w:rsidR="00555DCE">
        <w:t xml:space="preserve">, состоящее из </w:t>
      </w:r>
      <w:r w:rsidR="00555DCE">
        <w:rPr>
          <w:lang w:val="en-US"/>
        </w:rPr>
        <w:t>N</w:t>
      </w:r>
      <w:r w:rsidR="00555DCE">
        <w:t xml:space="preserve"> строк</w:t>
      </w:r>
      <w:r>
        <w:t>:</w:t>
      </w:r>
    </w:p>
    <w:p w:rsidR="00555DCE" w:rsidRDefault="002C1F9F" w:rsidP="00761DFA">
      <w:pPr>
        <w:pStyle w:val="Heading2"/>
      </w:pPr>
      <w:r>
        <w:rPr>
          <w:noProof/>
          <w:lang w:val="en-US"/>
        </w:rPr>
        <w:drawing>
          <wp:inline distT="0" distB="0" distL="0" distR="0" wp14:anchorId="25670391" wp14:editId="7C009A81">
            <wp:extent cx="833755" cy="15284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33755" cy="152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DFA">
        <w:br w:type="textWrapping" w:clear="all"/>
      </w:r>
      <w:r w:rsidR="00555DCE">
        <w:t>Задание 3</w:t>
      </w:r>
    </w:p>
    <w:p w:rsidR="00555DCE" w:rsidRDefault="00555DCE" w:rsidP="00555DCE">
      <w:r>
        <w:t xml:space="preserve">Написать программу, которая запрашивает с клавиатуры число </w:t>
      </w:r>
      <w:r>
        <w:rPr>
          <w:lang w:val="en-US"/>
        </w:rPr>
        <w:t>N</w:t>
      </w:r>
      <w:r w:rsidRPr="00555DCE">
        <w:t xml:space="preserve"> </w:t>
      </w:r>
      <w:r>
        <w:t xml:space="preserve">и выводит на экран следующее «изображение», состоящее из </w:t>
      </w:r>
      <w:r>
        <w:rPr>
          <w:lang w:val="en-US"/>
        </w:rPr>
        <w:t>N</w:t>
      </w:r>
      <w:r>
        <w:t xml:space="preserve"> строк:</w:t>
      </w:r>
    </w:p>
    <w:p w:rsidR="00555DCE" w:rsidRDefault="002C1F9F" w:rsidP="00555DCE">
      <w:r>
        <w:rPr>
          <w:noProof/>
          <w:lang w:val="en-US"/>
        </w:rPr>
        <w:drawing>
          <wp:inline distT="0" distB="0" distL="0" distR="0">
            <wp:extent cx="1667865" cy="1689811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7926" cy="168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87E" w:rsidRDefault="001E18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801F3" w:rsidRDefault="000801F3" w:rsidP="000801F3">
      <w:pPr>
        <w:pStyle w:val="Heading2"/>
      </w:pPr>
      <w:r>
        <w:lastRenderedPageBreak/>
        <w:t>Задание 4*</w:t>
      </w:r>
    </w:p>
    <w:p w:rsidR="000801F3" w:rsidRDefault="000801F3" w:rsidP="000801F3">
      <w:r>
        <w:t xml:space="preserve">Написать программу, которая запрашивает с клавиатуры число </w:t>
      </w:r>
      <w:r>
        <w:rPr>
          <w:lang w:val="en-US"/>
        </w:rPr>
        <w:t>N</w:t>
      </w:r>
      <w:r w:rsidRPr="00555DCE">
        <w:t xml:space="preserve"> </w:t>
      </w:r>
      <w:r>
        <w:t xml:space="preserve">и выводит на экран следующее «изображение», состоящее из </w:t>
      </w:r>
      <w:r>
        <w:rPr>
          <w:lang w:val="en-US"/>
        </w:rPr>
        <w:t>N</w:t>
      </w:r>
      <w:r>
        <w:t xml:space="preserve"> </w:t>
      </w:r>
      <w:r w:rsidR="00761DFA">
        <w:t>треугольников</w:t>
      </w:r>
      <w:r>
        <w:t>:</w:t>
      </w:r>
    </w:p>
    <w:p w:rsidR="00555DCE" w:rsidRDefault="002C1F9F" w:rsidP="00555DCE">
      <w:r>
        <w:rPr>
          <w:noProof/>
          <w:lang w:val="en-US"/>
        </w:rPr>
        <w:drawing>
          <wp:inline distT="0" distB="0" distL="0" distR="0">
            <wp:extent cx="752475" cy="227923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379" cy="228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DFA" w:rsidRPr="00404D1D" w:rsidRDefault="00761DFA" w:rsidP="00761DFA">
      <w:pPr>
        <w:pStyle w:val="Heading2"/>
        <w:rPr>
          <w:lang w:val="en-US"/>
        </w:rPr>
      </w:pPr>
      <w:r>
        <w:t>Задание 5</w:t>
      </w:r>
      <w:r w:rsidR="00404D1D">
        <w:rPr>
          <w:lang w:val="en-US"/>
        </w:rPr>
        <w:t>*</w:t>
      </w:r>
    </w:p>
    <w:p w:rsidR="00906DFE" w:rsidRPr="00906DFE" w:rsidRDefault="00906DFE" w:rsidP="00906DF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выписать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все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натуральные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числа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меньше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10, </w:t>
      </w:r>
      <w:r>
        <w:rPr>
          <w:rFonts w:ascii="Calibri" w:hAnsi="Calibri" w:cs="Calibri"/>
          <w:sz w:val="22"/>
          <w:szCs w:val="22"/>
          <w:lang w:val="ru-RU"/>
        </w:rPr>
        <w:t>кратные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3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или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5, </w:t>
      </w:r>
      <w:r>
        <w:rPr>
          <w:rFonts w:ascii="Calibri" w:hAnsi="Calibri" w:cs="Calibri"/>
          <w:sz w:val="22"/>
          <w:szCs w:val="22"/>
          <w:lang w:val="ru-RU"/>
        </w:rPr>
        <w:t>то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получим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3, 5, 6 </w:t>
      </w:r>
      <w:r>
        <w:rPr>
          <w:rFonts w:ascii="Calibri" w:hAnsi="Calibri" w:cs="Calibri"/>
          <w:sz w:val="22"/>
          <w:szCs w:val="22"/>
          <w:lang w:val="ru-RU"/>
        </w:rPr>
        <w:t>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9. </w:t>
      </w:r>
      <w:r>
        <w:rPr>
          <w:rFonts w:ascii="Calibri" w:hAnsi="Calibri" w:cs="Calibri"/>
          <w:sz w:val="22"/>
          <w:szCs w:val="22"/>
          <w:lang w:val="ru-RU"/>
        </w:rPr>
        <w:t>Сумма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этих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чисел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будет равна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23.</w:t>
      </w:r>
      <w:r>
        <w:rPr>
          <w:rFonts w:ascii="Calibri" w:hAnsi="Calibri" w:cs="Calibri"/>
          <w:sz w:val="22"/>
          <w:szCs w:val="22"/>
          <w:lang w:val="ru-RU"/>
        </w:rPr>
        <w:t xml:space="preserve"> Напишите программу, которая выводит на экран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сумму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всех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чисел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меньше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1000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кратных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3</w:t>
      </w:r>
      <w:r>
        <w:rPr>
          <w:rFonts w:ascii="Calibri" w:hAnsi="Calibri" w:cs="Calibri"/>
          <w:sz w:val="22"/>
          <w:szCs w:val="22"/>
          <w:lang w:val="ru-RU"/>
        </w:rPr>
        <w:t>,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или</w:t>
      </w:r>
      <w:r w:rsidRPr="00906DFE">
        <w:rPr>
          <w:rFonts w:ascii="Calibri" w:hAnsi="Calibri" w:cs="Calibri"/>
          <w:sz w:val="22"/>
          <w:szCs w:val="22"/>
          <w:lang w:val="ru-RU"/>
        </w:rPr>
        <w:t xml:space="preserve"> 5.</w:t>
      </w:r>
    </w:p>
    <w:p w:rsidR="00DA788E" w:rsidRDefault="00DA788E" w:rsidP="00DA788E">
      <w:pPr>
        <w:pStyle w:val="Heading1"/>
      </w:pPr>
      <w:r>
        <w:t>Требования к оформлению</w:t>
      </w:r>
    </w:p>
    <w:p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proofErr w:type="spellStart"/>
      <w:r w:rsidRPr="00804231">
        <w:rPr>
          <w:lang w:val="en-US"/>
        </w:rPr>
        <w:t>Task</w:t>
      </w:r>
      <w:r w:rsidR="0063287E">
        <w:rPr>
          <w:lang w:val="en-US"/>
        </w:rPr>
        <w:t>NN</w:t>
      </w:r>
      <w:proofErr w:type="spellEnd"/>
      <w:r w:rsidR="00804231"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</w:t>
      </w:r>
      <w:bookmarkStart w:id="0" w:name="_GoBack"/>
      <w:bookmarkEnd w:id="0"/>
      <w:r>
        <w:rPr>
          <w:lang w:val="en-US"/>
        </w:rPr>
        <w:t>on</w:t>
      </w:r>
      <w:r>
        <w:t>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</w:t>
      </w:r>
      <w:r w:rsidR="00BB7F61">
        <w:t>чёрном</w:t>
      </w:r>
      <w:r>
        <w:t xml:space="preserve"> фоне, сразу получают «ноль». </w:t>
      </w:r>
    </w:p>
    <w:p w:rsidR="00804231" w:rsidRPr="00DA788E" w:rsidRDefault="00804231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sectPr w:rsidR="00DA788E" w:rsidRPr="00DA788E" w:rsidSect="00B47A7B">
      <w:headerReference w:type="default" r:id="rId13"/>
      <w:footerReference w:type="default" r:id="rId14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33" w:rsidRDefault="00A66E33" w:rsidP="004C2579">
      <w:pPr>
        <w:spacing w:after="0" w:line="240" w:lineRule="auto"/>
      </w:pPr>
      <w:r>
        <w:separator/>
      </w:r>
    </w:p>
  </w:endnote>
  <w:endnote w:type="continuationSeparator" w:id="0">
    <w:p w:rsidR="00A66E33" w:rsidRDefault="00A66E33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AC7217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AC7217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33" w:rsidRDefault="00A66E33" w:rsidP="004C2579">
      <w:pPr>
        <w:spacing w:after="0" w:line="240" w:lineRule="auto"/>
      </w:pPr>
      <w:r>
        <w:separator/>
      </w:r>
    </w:p>
  </w:footnote>
  <w:footnote w:type="continuationSeparator" w:id="0">
    <w:p w:rsidR="00A66E33" w:rsidRDefault="00A66E33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fldSimple w:instr=" TITLE   \* MERGEFORMAT ">
            <w:r w:rsidR="008E4CEE">
              <w:t>C# Основы синтаксиса. Задания</w:t>
            </w:r>
          </w:fldSimple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8E4CEE" w:rsidRPr="008E4CEE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8E4CEE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0740D3" w:rsidRDefault="00EF5ED5" w:rsidP="00ED5C43">
          <w:pPr>
            <w:pStyle w:val="EPAMSmall"/>
            <w:rPr>
              <w:lang w:val="en-US"/>
            </w:rPr>
          </w:pPr>
          <w:r w:rsidRPr="00ED5C43">
            <w:t xml:space="preserve">Версия: </w:t>
          </w:r>
          <w:fldSimple w:instr=" DOCPROPERTY  Version  \* MERGEFORMAT ">
            <w:r w:rsidR="000740D3">
              <w:t>1.0</w:t>
            </w:r>
          </w:fldSimple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6A282B">
            <w:fldChar w:fldCharType="begin"/>
          </w:r>
          <w:r w:rsidR="006A282B">
            <w:instrText xml:space="preserve"> DOCPROPERTY  Status  \* MERGEFORMAT </w:instrText>
          </w:r>
          <w:r w:rsidR="006A282B">
            <w:fldChar w:fldCharType="separate"/>
          </w:r>
          <w:proofErr w:type="spellStart"/>
          <w:r w:rsidR="008E4CEE">
            <w:t>Initial</w:t>
          </w:r>
          <w:proofErr w:type="spellEnd"/>
          <w:r w:rsidR="006A282B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404D1D">
            <w:rPr>
              <w:noProof/>
            </w:rPr>
            <w:t>6-фев-15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40D3"/>
    <w:rsid w:val="00077A04"/>
    <w:rsid w:val="000801F3"/>
    <w:rsid w:val="00082AA9"/>
    <w:rsid w:val="0009782A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B22E2"/>
    <w:rsid w:val="001C650A"/>
    <w:rsid w:val="001E187E"/>
    <w:rsid w:val="00244726"/>
    <w:rsid w:val="00271966"/>
    <w:rsid w:val="002A37A6"/>
    <w:rsid w:val="002C1F9F"/>
    <w:rsid w:val="002F163A"/>
    <w:rsid w:val="00352A05"/>
    <w:rsid w:val="00364EC8"/>
    <w:rsid w:val="003C025A"/>
    <w:rsid w:val="003E2723"/>
    <w:rsid w:val="00404D1D"/>
    <w:rsid w:val="0040501B"/>
    <w:rsid w:val="00410B4E"/>
    <w:rsid w:val="004153B5"/>
    <w:rsid w:val="00431C15"/>
    <w:rsid w:val="004602D4"/>
    <w:rsid w:val="004629D5"/>
    <w:rsid w:val="00490837"/>
    <w:rsid w:val="004921CB"/>
    <w:rsid w:val="004A5E65"/>
    <w:rsid w:val="004A68D4"/>
    <w:rsid w:val="004C2579"/>
    <w:rsid w:val="004D1C98"/>
    <w:rsid w:val="004F7C33"/>
    <w:rsid w:val="00517EF6"/>
    <w:rsid w:val="005369BA"/>
    <w:rsid w:val="00555DCE"/>
    <w:rsid w:val="005955D7"/>
    <w:rsid w:val="00597FAC"/>
    <w:rsid w:val="005A16F2"/>
    <w:rsid w:val="005C4573"/>
    <w:rsid w:val="0063287E"/>
    <w:rsid w:val="00635DEC"/>
    <w:rsid w:val="00637B2B"/>
    <w:rsid w:val="006857C9"/>
    <w:rsid w:val="00691782"/>
    <w:rsid w:val="006A282B"/>
    <w:rsid w:val="00712DED"/>
    <w:rsid w:val="0075105A"/>
    <w:rsid w:val="00761DFA"/>
    <w:rsid w:val="00765295"/>
    <w:rsid w:val="007716C1"/>
    <w:rsid w:val="007750B1"/>
    <w:rsid w:val="007B5121"/>
    <w:rsid w:val="007C723F"/>
    <w:rsid w:val="007D2BF7"/>
    <w:rsid w:val="007D65AB"/>
    <w:rsid w:val="00804231"/>
    <w:rsid w:val="00815505"/>
    <w:rsid w:val="008272FE"/>
    <w:rsid w:val="00870BEE"/>
    <w:rsid w:val="00882153"/>
    <w:rsid w:val="008944C8"/>
    <w:rsid w:val="008A06FD"/>
    <w:rsid w:val="008B38FE"/>
    <w:rsid w:val="008B5419"/>
    <w:rsid w:val="008E4CEE"/>
    <w:rsid w:val="008F6F1E"/>
    <w:rsid w:val="00906DFE"/>
    <w:rsid w:val="00927BD4"/>
    <w:rsid w:val="0095515D"/>
    <w:rsid w:val="009B405E"/>
    <w:rsid w:val="00A22CCA"/>
    <w:rsid w:val="00A46653"/>
    <w:rsid w:val="00A66E33"/>
    <w:rsid w:val="00A74286"/>
    <w:rsid w:val="00A80555"/>
    <w:rsid w:val="00AA0489"/>
    <w:rsid w:val="00AC7217"/>
    <w:rsid w:val="00B06057"/>
    <w:rsid w:val="00B47A7B"/>
    <w:rsid w:val="00BB7F61"/>
    <w:rsid w:val="00BE5078"/>
    <w:rsid w:val="00C10BF7"/>
    <w:rsid w:val="00C46FA9"/>
    <w:rsid w:val="00CB3A0E"/>
    <w:rsid w:val="00CF68FE"/>
    <w:rsid w:val="00D17600"/>
    <w:rsid w:val="00D4771E"/>
    <w:rsid w:val="00D515FF"/>
    <w:rsid w:val="00DA788E"/>
    <w:rsid w:val="00DF7756"/>
    <w:rsid w:val="00E14B65"/>
    <w:rsid w:val="00E523A8"/>
    <w:rsid w:val="00ED5C43"/>
    <w:rsid w:val="00EE353E"/>
    <w:rsid w:val="00EE735B"/>
    <w:rsid w:val="00EF5ED5"/>
    <w:rsid w:val="00F060A5"/>
    <w:rsid w:val="00F34293"/>
    <w:rsid w:val="00F51C9D"/>
    <w:rsid w:val="00F56A52"/>
    <w:rsid w:val="00F93A8D"/>
    <w:rsid w:val="00F97B13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5FFE4E-5B73-4DBB-BBB2-9ED5DBE4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50FB-A3AA-4378-98F7-410EC92E5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110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Основы синтаксиса. Задания</vt:lpstr>
    </vt:vector>
  </TitlesOfParts>
  <Manager>Alexander_Kuznetsov1@epam.com</Manager>
  <Company>EPAM Systems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Основы синтаксиса. Задания</dc:title>
  <dc:creator>Alexander_Kuznetsov1@epam.com</dc:creator>
  <cp:keywords>Task, C#</cp:keywords>
  <dc:description>Задания по теме "основы синтаксиса языка C#"</dc:description>
  <cp:lastModifiedBy>bingov@mail.ru</cp:lastModifiedBy>
  <cp:revision>19</cp:revision>
  <dcterms:created xsi:type="dcterms:W3CDTF">2012-02-17T11:54:00Z</dcterms:created>
  <dcterms:modified xsi:type="dcterms:W3CDTF">2015-03-01T20:28:00Z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