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A6C0" w14:textId="77777777" w:rsidR="00EE353E" w:rsidRDefault="00EE353E" w:rsidP="00765295">
      <w:pPr>
        <w:pStyle w:val="EPAMHeading1"/>
      </w:pPr>
    </w:p>
    <w:p w14:paraId="0B1DA6C1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2"/>
        <w:gridCol w:w="5062"/>
      </w:tblGrid>
      <w:tr w:rsidR="00FF1AF5" w14:paraId="0B1DA6C4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B1DA6C2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1DA704" wp14:editId="0B1DA705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0B1DA6C3" w14:textId="77777777" w:rsidR="00FF1AF5" w:rsidRPr="00EE353E" w:rsidRDefault="0013216D" w:rsidP="00EA3A67">
            <w:pPr>
              <w:pStyle w:val="EPAMTitle"/>
            </w:pPr>
            <w:fldSimple w:instr=" TITLE   \* MERGEFORMAT ">
              <w:r w:rsidR="00EA3A67">
                <w:rPr>
                  <w:lang w:val="en-US"/>
                </w:rPr>
                <w:t>Обощения</w:t>
              </w:r>
              <w:r w:rsidR="00275067">
                <w:t>. Задания</w:t>
              </w:r>
            </w:fldSimple>
          </w:p>
        </w:tc>
      </w:tr>
      <w:tr w:rsidR="00FF1AF5" w14:paraId="0B1DA6C7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B1DA6C5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0B1DA6C6" w14:textId="77777777" w:rsidR="00FF1AF5" w:rsidRDefault="00F9007E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275067">
              <w:t>EPMR-TCSR</w:t>
            </w:r>
            <w:r>
              <w:fldChar w:fldCharType="end"/>
            </w:r>
          </w:p>
        </w:tc>
      </w:tr>
    </w:tbl>
    <w:p w14:paraId="0B1DA6C8" w14:textId="77777777" w:rsidR="00EE353E" w:rsidRDefault="00EE353E" w:rsidP="00765295">
      <w:pPr>
        <w:pStyle w:val="EPAMHeading1"/>
      </w:pPr>
    </w:p>
    <w:p w14:paraId="0B1DA6C9" w14:textId="77777777" w:rsidR="007716C1" w:rsidRPr="007716C1" w:rsidRDefault="007716C1" w:rsidP="00765295">
      <w:pPr>
        <w:pStyle w:val="EPAMHeading1"/>
      </w:pPr>
    </w:p>
    <w:p w14:paraId="0B1DA6CA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0B1DA6D4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0B1DA6CB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0B1DA6CC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0B1DA6CD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0B1DA6CE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0B1DA6CF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0B1DA6D2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0B1DA6D0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0B1DA6D1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0B1DA6D3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0B1DA6DB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0B1DA6D5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0B1DA6D6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0B1DA6D7" w14:textId="77777777"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14:paraId="0B1DA6D8" w14:textId="77777777" w:rsidR="00EE353E" w:rsidRPr="0071692E" w:rsidRDefault="00EE353E" w:rsidP="008E4CEE">
            <w:pPr>
              <w:pStyle w:val="EPAMNormal"/>
            </w:pPr>
            <w:r w:rsidRPr="0071692E">
              <w:t>&lt;</w:t>
            </w:r>
            <w:r w:rsidR="00275067">
              <w:t>27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0B1DA6D9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B1DA6DA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0B1DA6E2" w14:textId="77777777" w:rsidTr="007716C1">
        <w:tc>
          <w:tcPr>
            <w:tcW w:w="877" w:type="dxa"/>
          </w:tcPr>
          <w:p w14:paraId="0B1DA6DC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0B1DA6DD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0B1DA6DE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0B1DA6DF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B1DA6E0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B1DA6E1" w14:textId="77777777" w:rsidR="00EE353E" w:rsidRPr="0071692E" w:rsidRDefault="00EE353E" w:rsidP="008F6F1E">
            <w:pPr>
              <w:pStyle w:val="EPAMNormal"/>
            </w:pPr>
          </w:p>
        </w:tc>
      </w:tr>
    </w:tbl>
    <w:p w14:paraId="0B1DA6E3" w14:textId="77777777" w:rsidR="007716C1" w:rsidRDefault="007716C1" w:rsidP="007716C1">
      <w:pPr>
        <w:pStyle w:val="EPAMHeading6"/>
        <w:jc w:val="center"/>
      </w:pPr>
    </w:p>
    <w:p w14:paraId="0B1DA6E4" w14:textId="77777777" w:rsidR="007716C1" w:rsidRDefault="007716C1" w:rsidP="007716C1">
      <w:pPr>
        <w:pStyle w:val="EPAMHeading6"/>
        <w:jc w:val="center"/>
      </w:pPr>
    </w:p>
    <w:p w14:paraId="0B1DA6E5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0B1DA6E8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B1DA6E6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0B1DA6E7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0B1DA6EB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0B1DA6E9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B1DA6EA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0B1DA6EE" w14:textId="77777777" w:rsidTr="007716C1">
        <w:tc>
          <w:tcPr>
            <w:tcW w:w="851" w:type="dxa"/>
          </w:tcPr>
          <w:p w14:paraId="0B1DA6EC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B1DA6ED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0B1DA6EF" w14:textId="77777777" w:rsidR="00DA788E" w:rsidRDefault="003C025A">
      <w:r>
        <w:br w:type="page"/>
      </w:r>
    </w:p>
    <w:p w14:paraId="0B1DA6F0" w14:textId="77777777" w:rsidR="003C025A" w:rsidRDefault="00DA788E" w:rsidP="00DA788E">
      <w:pPr>
        <w:pStyle w:val="Heading1"/>
      </w:pPr>
      <w:r>
        <w:lastRenderedPageBreak/>
        <w:t>Задания</w:t>
      </w:r>
    </w:p>
    <w:p w14:paraId="0B1DA6F1" w14:textId="77777777"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14:paraId="0B1DA6F2" w14:textId="77777777" w:rsidR="00195988" w:rsidRDefault="00195988" w:rsidP="00195988">
      <w:pPr>
        <w:pStyle w:val="Heading2"/>
      </w:pPr>
      <w:r>
        <w:t>Задание 1</w:t>
      </w:r>
    </w:p>
    <w:p w14:paraId="0B1DA6F3" w14:textId="77777777" w:rsidR="00552E03" w:rsidRDefault="00AF1685" w:rsidP="00AF1685">
      <w:pPr>
        <w:pStyle w:val="Default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>На базе обычного массива (коллекции .</w:t>
      </w:r>
      <w:r>
        <w:rPr>
          <w:sz w:val="22"/>
          <w:szCs w:val="22"/>
        </w:rPr>
        <w:t>NET</w:t>
      </w:r>
      <w:r w:rsidRPr="00AF1685">
        <w:rPr>
          <w:sz w:val="22"/>
          <w:szCs w:val="22"/>
          <w:lang w:val="ru-RU"/>
        </w:rPr>
        <w:t xml:space="preserve"> не использовать) реализовать свой собственный класс </w:t>
      </w:r>
      <w:r>
        <w:rPr>
          <w:sz w:val="22"/>
          <w:szCs w:val="22"/>
        </w:rPr>
        <w:t>DynamicArray</w:t>
      </w:r>
      <w:r w:rsidRPr="00AF1685">
        <w:rPr>
          <w:sz w:val="22"/>
          <w:szCs w:val="22"/>
          <w:lang w:val="ru-RU"/>
        </w:rPr>
        <w:t>, представляющий собой массив с запасом.</w:t>
      </w:r>
      <w:r w:rsidR="00552E03">
        <w:rPr>
          <w:sz w:val="22"/>
          <w:szCs w:val="22"/>
          <w:lang w:val="ru-RU"/>
        </w:rPr>
        <w:t xml:space="preserve"> Элементами созданной коллекции могут быть только объекты, имеющие конструктор без параметров.</w:t>
      </w:r>
    </w:p>
    <w:p w14:paraId="0B1DA6F4" w14:textId="77777777" w:rsidR="00AF1685" w:rsidRPr="00AF1685" w:rsidRDefault="00AF1685" w:rsidP="00AF1685">
      <w:pPr>
        <w:pStyle w:val="Default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Класс должен содержать: </w:t>
      </w:r>
    </w:p>
    <w:p w14:paraId="0B1DA6F5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1. Конструктор без параметров (создается массив емкостью 8 элементов). </w:t>
      </w:r>
    </w:p>
    <w:p w14:paraId="0B1DA6F6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2. Конструктор с 1 целочисленным параметром (создается массив заданной емкости). </w:t>
      </w:r>
    </w:p>
    <w:p w14:paraId="0B1DA6F7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3. Конструктор, который в качестве параметра принимает </w:t>
      </w:r>
      <w:r w:rsidR="00552E03">
        <w:rPr>
          <w:sz w:val="22"/>
          <w:szCs w:val="22"/>
          <w:lang w:val="ru-RU"/>
        </w:rPr>
        <w:t>массив</w:t>
      </w:r>
      <w:r w:rsidRPr="00AF1685">
        <w:rPr>
          <w:sz w:val="22"/>
          <w:szCs w:val="22"/>
          <w:lang w:val="ru-RU"/>
        </w:rPr>
        <w:t xml:space="preserve">. </w:t>
      </w:r>
    </w:p>
    <w:p w14:paraId="0B1DA6F8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4. Метод </w:t>
      </w:r>
      <w:r>
        <w:rPr>
          <w:sz w:val="22"/>
          <w:szCs w:val="22"/>
        </w:rPr>
        <w:t>Add</w:t>
      </w:r>
      <w:r w:rsidRPr="00AF1685">
        <w:rPr>
          <w:sz w:val="22"/>
          <w:szCs w:val="22"/>
          <w:lang w:val="ru-RU"/>
        </w:rPr>
        <w:t xml:space="preserve">, добавляющий в конец массива один элемент. При нехватке места для добавления элемента емкость массива должна расширяться в 2 раза. </w:t>
      </w:r>
    </w:p>
    <w:p w14:paraId="0B1DA6F9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5. Метод </w:t>
      </w:r>
      <w:r>
        <w:rPr>
          <w:sz w:val="22"/>
          <w:szCs w:val="22"/>
        </w:rPr>
        <w:t>AddRange</w:t>
      </w:r>
      <w:r w:rsidRPr="00AF1685">
        <w:rPr>
          <w:sz w:val="22"/>
          <w:szCs w:val="22"/>
          <w:lang w:val="ru-RU"/>
        </w:rPr>
        <w:t>, добавляющий в конец массива содержимое</w:t>
      </w:r>
      <w:r w:rsidR="00552E03">
        <w:rPr>
          <w:sz w:val="22"/>
          <w:szCs w:val="22"/>
          <w:lang w:val="ru-RU"/>
        </w:rPr>
        <w:t xml:space="preserve"> переданного массива</w:t>
      </w:r>
      <w:r w:rsidRPr="00AF1685">
        <w:rPr>
          <w:sz w:val="22"/>
          <w:szCs w:val="22"/>
          <w:lang w:val="ru-RU"/>
        </w:rPr>
        <w:t xml:space="preserve">. Обратите внимание, метод должен корректно учитывать число элементов в коллекции с тем, чтобы при необходимости расширения массива делать это только один раз вне зависимости от числа элементов в добавляемой коллекции. </w:t>
      </w:r>
    </w:p>
    <w:p w14:paraId="0B1DA6FA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6. Метод </w:t>
      </w:r>
      <w:r>
        <w:rPr>
          <w:sz w:val="22"/>
          <w:szCs w:val="22"/>
        </w:rPr>
        <w:t>Remove</w:t>
      </w:r>
      <w:r w:rsidRPr="00AF1685">
        <w:rPr>
          <w:sz w:val="22"/>
          <w:szCs w:val="22"/>
          <w:lang w:val="ru-RU"/>
        </w:rPr>
        <w:t xml:space="preserve">, удаляющий из коллекции указанный элемент. Метод должен возвращать </w:t>
      </w:r>
      <w:r>
        <w:rPr>
          <w:sz w:val="22"/>
          <w:szCs w:val="22"/>
        </w:rPr>
        <w:t>true</w:t>
      </w:r>
      <w:r w:rsidRPr="00AF1685">
        <w:rPr>
          <w:sz w:val="22"/>
          <w:szCs w:val="22"/>
          <w:lang w:val="ru-RU"/>
        </w:rPr>
        <w:t xml:space="preserve">, если удаление прошло успешно и </w:t>
      </w:r>
      <w:r>
        <w:rPr>
          <w:sz w:val="22"/>
          <w:szCs w:val="22"/>
        </w:rPr>
        <w:t>false</w:t>
      </w:r>
      <w:r w:rsidRPr="00AF1685">
        <w:rPr>
          <w:sz w:val="22"/>
          <w:szCs w:val="22"/>
          <w:lang w:val="ru-RU"/>
        </w:rPr>
        <w:t xml:space="preserve"> в противном случае. При удалении элементов реальная емкость массива не должна уменьшаться. </w:t>
      </w:r>
    </w:p>
    <w:p w14:paraId="0B1DA6FB" w14:textId="52AF01C1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7. Метод </w:t>
      </w:r>
      <w:r>
        <w:rPr>
          <w:sz w:val="22"/>
          <w:szCs w:val="22"/>
        </w:rPr>
        <w:t>Insert</w:t>
      </w:r>
      <w:r w:rsidRPr="00AF1685">
        <w:rPr>
          <w:sz w:val="22"/>
          <w:szCs w:val="22"/>
          <w:lang w:val="ru-RU"/>
        </w:rPr>
        <w:t xml:space="preserve">, позволяющий добавить элемент в произвольную позицию массива (обратите внимание, может потребоваться расширить массив). </w:t>
      </w:r>
      <w:bookmarkStart w:id="0" w:name="_GoBack"/>
      <w:bookmarkEnd w:id="0"/>
      <w:r w:rsidRPr="00AF1685">
        <w:rPr>
          <w:sz w:val="22"/>
          <w:szCs w:val="22"/>
          <w:lang w:val="ru-RU"/>
        </w:rPr>
        <w:t xml:space="preserve">При выходе за границу массива должно генерироваться исключение </w:t>
      </w:r>
      <w:r>
        <w:rPr>
          <w:sz w:val="22"/>
          <w:szCs w:val="22"/>
        </w:rPr>
        <w:t>ArgumentOutOfRangeException</w:t>
      </w:r>
      <w:r w:rsidRPr="00AF1685">
        <w:rPr>
          <w:sz w:val="22"/>
          <w:szCs w:val="22"/>
          <w:lang w:val="ru-RU"/>
        </w:rPr>
        <w:t xml:space="preserve">. </w:t>
      </w:r>
    </w:p>
    <w:p w14:paraId="0B1DA6FC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8. Свойство </w:t>
      </w:r>
      <w:r>
        <w:rPr>
          <w:sz w:val="22"/>
          <w:szCs w:val="22"/>
        </w:rPr>
        <w:t>Length</w:t>
      </w:r>
      <w:r w:rsidRPr="00AF1685">
        <w:rPr>
          <w:sz w:val="22"/>
          <w:szCs w:val="22"/>
          <w:lang w:val="ru-RU"/>
        </w:rPr>
        <w:t xml:space="preserve"> – получение длины</w:t>
      </w:r>
      <w:r w:rsidR="00C122DF">
        <w:rPr>
          <w:sz w:val="22"/>
          <w:szCs w:val="22"/>
          <w:lang w:val="ru-RU"/>
        </w:rPr>
        <w:t xml:space="preserve"> заполненной части</w:t>
      </w:r>
      <w:r w:rsidRPr="00AF1685">
        <w:rPr>
          <w:sz w:val="22"/>
          <w:szCs w:val="22"/>
          <w:lang w:val="ru-RU"/>
        </w:rPr>
        <w:t xml:space="preserve"> массива. </w:t>
      </w:r>
    </w:p>
    <w:p w14:paraId="0B1DA6FD" w14:textId="77777777" w:rsidR="00AF1685" w:rsidRPr="00AF1685" w:rsidRDefault="00AF1685" w:rsidP="00AF1685">
      <w:pPr>
        <w:pStyle w:val="Default"/>
        <w:spacing w:after="58"/>
        <w:rPr>
          <w:sz w:val="22"/>
          <w:szCs w:val="22"/>
          <w:lang w:val="ru-RU"/>
        </w:rPr>
      </w:pPr>
      <w:r w:rsidRPr="00AF1685">
        <w:rPr>
          <w:sz w:val="22"/>
          <w:szCs w:val="22"/>
          <w:lang w:val="ru-RU"/>
        </w:rPr>
        <w:t xml:space="preserve">9. Свойство </w:t>
      </w:r>
      <w:r>
        <w:rPr>
          <w:sz w:val="22"/>
          <w:szCs w:val="22"/>
        </w:rPr>
        <w:t>Capacity</w:t>
      </w:r>
      <w:r w:rsidRPr="00AF1685">
        <w:rPr>
          <w:sz w:val="22"/>
          <w:szCs w:val="22"/>
          <w:lang w:val="ru-RU"/>
        </w:rPr>
        <w:t xml:space="preserve"> – получение реальной </w:t>
      </w:r>
      <w:r w:rsidR="004B36EE">
        <w:rPr>
          <w:sz w:val="22"/>
          <w:szCs w:val="22"/>
          <w:lang w:val="ru-RU"/>
        </w:rPr>
        <w:t>ёмкости</w:t>
      </w:r>
      <w:r w:rsidRPr="00AF1685">
        <w:rPr>
          <w:sz w:val="22"/>
          <w:szCs w:val="22"/>
          <w:lang w:val="ru-RU"/>
        </w:rPr>
        <w:t xml:space="preserve"> массива. </w:t>
      </w:r>
    </w:p>
    <w:p w14:paraId="0B1DA6FE" w14:textId="77777777" w:rsidR="00AF1685" w:rsidRPr="00AF1685" w:rsidRDefault="00552E03" w:rsidP="00AF1685">
      <w:pPr>
        <w:pStyle w:val="Defaul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10</w:t>
      </w:r>
      <w:r w:rsidR="00AF1685" w:rsidRPr="00AF1685">
        <w:rPr>
          <w:sz w:val="22"/>
          <w:szCs w:val="22"/>
          <w:lang w:val="ru-RU"/>
        </w:rPr>
        <w:t xml:space="preserve">. Индексатор, позволяющий работать с элементом с указанным номером. При выходе за границу массива должно генерироваться исключение </w:t>
      </w:r>
      <w:r w:rsidR="00AF1685">
        <w:rPr>
          <w:sz w:val="22"/>
          <w:szCs w:val="22"/>
        </w:rPr>
        <w:t>ArgumentOutOfRangeException</w:t>
      </w:r>
      <w:r w:rsidR="00AF1685" w:rsidRPr="00AF1685">
        <w:rPr>
          <w:sz w:val="22"/>
          <w:szCs w:val="22"/>
          <w:lang w:val="ru-RU"/>
        </w:rPr>
        <w:t xml:space="preserve">. </w:t>
      </w:r>
    </w:p>
    <w:p w14:paraId="0B1DA6FF" w14:textId="77777777" w:rsidR="00DA788E" w:rsidRDefault="00DA788E" w:rsidP="00DA788E">
      <w:pPr>
        <w:pStyle w:val="Heading1"/>
      </w:pPr>
      <w:r>
        <w:t>Требования к оформлению</w:t>
      </w:r>
    </w:p>
    <w:p w14:paraId="0B1DA700" w14:textId="77777777"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="00EC4B0B" w:rsidRPr="00EC4B0B">
        <w:t>_</w:t>
      </w:r>
      <w:r>
        <w:t>Имя</w:t>
      </w:r>
      <w:r w:rsidR="00EC4B0B" w:rsidRPr="0081502F">
        <w:t>_</w:t>
      </w:r>
      <w:r w:rsidR="00EC4B0B"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14:paraId="0B1DA701" w14:textId="77777777"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 w:rsidRPr="00DA788E">
        <w:t>1</w:t>
      </w:r>
      <w:r w:rsidR="00804231">
        <w:t>.</w:t>
      </w:r>
    </w:p>
    <w:p w14:paraId="0B1DA702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14:paraId="0B1DA703" w14:textId="77777777" w:rsidR="00DA788E" w:rsidRPr="00DA788E" w:rsidRDefault="00804231" w:rsidP="008B7285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sectPr w:rsidR="00DA788E" w:rsidRPr="00DA788E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DA708" w14:textId="77777777" w:rsidR="000D7C86" w:rsidRDefault="000D7C86" w:rsidP="004C2579">
      <w:pPr>
        <w:spacing w:after="0" w:line="240" w:lineRule="auto"/>
      </w:pPr>
      <w:r>
        <w:separator/>
      </w:r>
    </w:p>
  </w:endnote>
  <w:endnote w:type="continuationSeparator" w:id="0">
    <w:p w14:paraId="0B1DA709" w14:textId="77777777" w:rsidR="000D7C86" w:rsidRDefault="000D7C86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0B1DA716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B1DA714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B1DA715" w14:textId="44F07F9E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F9007E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F9007E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14:paraId="0B1DA717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DA706" w14:textId="77777777" w:rsidR="000D7C86" w:rsidRDefault="000D7C86" w:rsidP="004C2579">
      <w:pPr>
        <w:spacing w:after="0" w:line="240" w:lineRule="auto"/>
      </w:pPr>
      <w:r>
        <w:separator/>
      </w:r>
    </w:p>
  </w:footnote>
  <w:footnote w:type="continuationSeparator" w:id="0">
    <w:p w14:paraId="0B1DA707" w14:textId="77777777" w:rsidR="000D7C86" w:rsidRDefault="000D7C86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0B1DA70C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0B1DA70A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F9007E">
            <w:fldChar w:fldCharType="begin"/>
          </w:r>
          <w:r w:rsidR="00F9007E">
            <w:instrText xml:space="preserve"> TITLE   \* MERGEFORMAT </w:instrText>
          </w:r>
          <w:r w:rsidR="00F9007E">
            <w:fldChar w:fldCharType="separate"/>
          </w:r>
          <w:r w:rsidR="00275067">
            <w:t>Коллекции. Задания</w:t>
          </w:r>
          <w:r w:rsidR="00F9007E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0B1DA70B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0B1DA712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B1DA70D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275067" w:rsidRPr="00275067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0B1DA70E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275067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B1DA70F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F9007E">
            <w:fldChar w:fldCharType="begin"/>
          </w:r>
          <w:r w:rsidR="00F9007E">
            <w:instrText xml:space="preserve"> DOCPROPERTY  Version  \* MERGEFORMAT </w:instrText>
          </w:r>
          <w:r w:rsidR="00F9007E">
            <w:fldChar w:fldCharType="separate"/>
          </w:r>
          <w:r w:rsidR="00275067">
            <w:t>1.0</w:t>
          </w:r>
          <w:r w:rsidR="00F9007E">
            <w:fldChar w:fldCharType="end"/>
          </w:r>
        </w:p>
        <w:p w14:paraId="0B1DA710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275067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0B1DA711" w14:textId="5993F8D9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F9007E">
            <w:rPr>
              <w:noProof/>
            </w:rPr>
            <w:t>17-мар-15</w:t>
          </w:r>
          <w:r w:rsidR="00112E2B">
            <w:fldChar w:fldCharType="end"/>
          </w:r>
        </w:p>
      </w:tc>
    </w:tr>
  </w:tbl>
  <w:p w14:paraId="0B1DA713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8389C"/>
    <w:multiLevelType w:val="hybridMultilevel"/>
    <w:tmpl w:val="117C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D7C86"/>
    <w:rsid w:val="000F41AE"/>
    <w:rsid w:val="00106D7F"/>
    <w:rsid w:val="00112E2B"/>
    <w:rsid w:val="00117F7B"/>
    <w:rsid w:val="0013216D"/>
    <w:rsid w:val="0018098C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F163A"/>
    <w:rsid w:val="00352A05"/>
    <w:rsid w:val="00364EC8"/>
    <w:rsid w:val="003C025A"/>
    <w:rsid w:val="003E7F29"/>
    <w:rsid w:val="0040015E"/>
    <w:rsid w:val="00410B4E"/>
    <w:rsid w:val="004153B5"/>
    <w:rsid w:val="00431C15"/>
    <w:rsid w:val="004340B8"/>
    <w:rsid w:val="00443715"/>
    <w:rsid w:val="004629D5"/>
    <w:rsid w:val="00490837"/>
    <w:rsid w:val="004921CB"/>
    <w:rsid w:val="004A5E65"/>
    <w:rsid w:val="004A68D4"/>
    <w:rsid w:val="004B36EE"/>
    <w:rsid w:val="004C2579"/>
    <w:rsid w:val="004D1C98"/>
    <w:rsid w:val="004F7C33"/>
    <w:rsid w:val="00517EF6"/>
    <w:rsid w:val="00552E03"/>
    <w:rsid w:val="00555DCE"/>
    <w:rsid w:val="005955D7"/>
    <w:rsid w:val="00597FAC"/>
    <w:rsid w:val="005A16F2"/>
    <w:rsid w:val="005C4573"/>
    <w:rsid w:val="00635DEC"/>
    <w:rsid w:val="00691782"/>
    <w:rsid w:val="006B2BED"/>
    <w:rsid w:val="006C5AD0"/>
    <w:rsid w:val="00712DED"/>
    <w:rsid w:val="0075105A"/>
    <w:rsid w:val="00761DFA"/>
    <w:rsid w:val="00765295"/>
    <w:rsid w:val="007716C1"/>
    <w:rsid w:val="007750B1"/>
    <w:rsid w:val="00792C36"/>
    <w:rsid w:val="007A0CEE"/>
    <w:rsid w:val="007C42FA"/>
    <w:rsid w:val="007D2BF7"/>
    <w:rsid w:val="007D65AB"/>
    <w:rsid w:val="00804231"/>
    <w:rsid w:val="0081502F"/>
    <w:rsid w:val="00815505"/>
    <w:rsid w:val="008272FE"/>
    <w:rsid w:val="00870BEE"/>
    <w:rsid w:val="00873AAF"/>
    <w:rsid w:val="00882153"/>
    <w:rsid w:val="008944C8"/>
    <w:rsid w:val="008A06FD"/>
    <w:rsid w:val="008B00A6"/>
    <w:rsid w:val="008B38FE"/>
    <w:rsid w:val="008E4CEE"/>
    <w:rsid w:val="008F4236"/>
    <w:rsid w:val="008F6F1E"/>
    <w:rsid w:val="00906DFE"/>
    <w:rsid w:val="00911910"/>
    <w:rsid w:val="00927BD4"/>
    <w:rsid w:val="00982044"/>
    <w:rsid w:val="009B405E"/>
    <w:rsid w:val="009E7627"/>
    <w:rsid w:val="00A03E4C"/>
    <w:rsid w:val="00A22CCA"/>
    <w:rsid w:val="00A46653"/>
    <w:rsid w:val="00A80555"/>
    <w:rsid w:val="00AA0489"/>
    <w:rsid w:val="00AB209F"/>
    <w:rsid w:val="00AB639E"/>
    <w:rsid w:val="00AC13DF"/>
    <w:rsid w:val="00AF1685"/>
    <w:rsid w:val="00B06057"/>
    <w:rsid w:val="00B47A7B"/>
    <w:rsid w:val="00BE5078"/>
    <w:rsid w:val="00C122DF"/>
    <w:rsid w:val="00C46FA9"/>
    <w:rsid w:val="00C63EE3"/>
    <w:rsid w:val="00CB3A0E"/>
    <w:rsid w:val="00D17600"/>
    <w:rsid w:val="00D44BE7"/>
    <w:rsid w:val="00D4771E"/>
    <w:rsid w:val="00DA788E"/>
    <w:rsid w:val="00DF7756"/>
    <w:rsid w:val="00E14B65"/>
    <w:rsid w:val="00E523A8"/>
    <w:rsid w:val="00EA3A67"/>
    <w:rsid w:val="00EC4B0B"/>
    <w:rsid w:val="00ED5C43"/>
    <w:rsid w:val="00EE0704"/>
    <w:rsid w:val="00EE353E"/>
    <w:rsid w:val="00EE735B"/>
    <w:rsid w:val="00EF5ED5"/>
    <w:rsid w:val="00F060A5"/>
    <w:rsid w:val="00F34293"/>
    <w:rsid w:val="00F56A52"/>
    <w:rsid w:val="00F9007E"/>
    <w:rsid w:val="00F93A8D"/>
    <w:rsid w:val="00FC4A6E"/>
    <w:rsid w:val="00FF1AF5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1DA6C0"/>
  <w15:docId w15:val="{364AC2B4-2BAD-415A-BD65-D33DD0B6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F16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2E1F9-CB38-4620-9FB2-AB041E43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131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Коллекции. Задания</vt:lpstr>
    </vt:vector>
  </TitlesOfParts>
  <Manager>Alexander_Kuznetsov1@epam.com</Manager>
  <Company>EPAM Systems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Коллекции. Задания</dc:title>
  <dc:creator>Alexander Kuznetsov1</dc:creator>
  <cp:keywords>Task, C#</cp:keywords>
  <dc:description>Задания по теме "коллекции"</dc:description>
  <cp:lastModifiedBy>Igor Solenov</cp:lastModifiedBy>
  <cp:revision>24</cp:revision>
  <dcterms:created xsi:type="dcterms:W3CDTF">2012-02-22T12:03:00Z</dcterms:created>
  <dcterms:modified xsi:type="dcterms:W3CDTF">2017-01-11T09:10:00Z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