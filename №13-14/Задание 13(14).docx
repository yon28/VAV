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40184" w14:textId="77777777" w:rsidR="00EE353E" w:rsidRDefault="00EE353E" w:rsidP="00765295">
      <w:pPr>
        <w:pStyle w:val="EPAMHeading1"/>
      </w:pPr>
    </w:p>
    <w:p w14:paraId="23C40185" w14:textId="77777777"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7"/>
        <w:gridCol w:w="5057"/>
      </w:tblGrid>
      <w:tr w:rsidR="00FF1AF5" w14:paraId="23C40188" w14:textId="77777777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23C40186" w14:textId="77777777"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C401D1" wp14:editId="23C401D2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14:paraId="23C40187" w14:textId="77777777" w:rsidR="00FF1AF5" w:rsidRPr="00EE353E" w:rsidRDefault="00F536EC" w:rsidP="00C91ADA">
            <w:pPr>
              <w:pStyle w:val="EPAMTitle"/>
            </w:pPr>
            <w:fldSimple w:instr=" TITLE   \* MERGEFORMAT ">
              <w:r w:rsidR="00C91ADA">
                <w:rPr>
                  <w:lang w:val="en-US"/>
                </w:rPr>
                <w:t>Windows forms</w:t>
              </w:r>
              <w:r w:rsidR="00275067">
                <w:t>. Задания</w:t>
              </w:r>
            </w:fldSimple>
          </w:p>
        </w:tc>
      </w:tr>
      <w:tr w:rsidR="00FF1AF5" w14:paraId="23C4018B" w14:textId="77777777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23C40189" w14:textId="77777777"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14:paraId="23C4018A" w14:textId="77777777" w:rsidR="00FF1AF5" w:rsidRDefault="00F536EC" w:rsidP="00FF1AF5">
            <w:pPr>
              <w:pStyle w:val="EPAMSubTitle"/>
            </w:pPr>
            <w:fldSimple w:instr=" DOCPROPERTY  PID  \* MERGEFORMAT ">
              <w:r w:rsidR="00275067">
                <w:t>EPMR-TCSR</w:t>
              </w:r>
            </w:fldSimple>
          </w:p>
        </w:tc>
      </w:tr>
    </w:tbl>
    <w:p w14:paraId="23C4018C" w14:textId="77777777" w:rsidR="00EE353E" w:rsidRDefault="00EE353E" w:rsidP="00765295">
      <w:pPr>
        <w:pStyle w:val="EPAMHeading1"/>
      </w:pPr>
    </w:p>
    <w:p w14:paraId="23C4018D" w14:textId="77777777" w:rsidR="007716C1" w:rsidRPr="007716C1" w:rsidRDefault="007716C1" w:rsidP="00765295">
      <w:pPr>
        <w:pStyle w:val="EPAMHeading1"/>
      </w:pPr>
    </w:p>
    <w:p w14:paraId="23C4018E" w14:textId="77777777"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14:paraId="23C40198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14:paraId="23C4018F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14:paraId="23C40190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14:paraId="23C40191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14:paraId="23C40192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14:paraId="23C40193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14:paraId="23C40196" w14:textId="77777777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14:paraId="23C40194" w14:textId="77777777"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14:paraId="23C40195" w14:textId="77777777"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14:paraId="23C40197" w14:textId="77777777" w:rsidR="00B47A7B" w:rsidRPr="0071692E" w:rsidRDefault="00B47A7B" w:rsidP="008F6F1E">
            <w:pPr>
              <w:pStyle w:val="EPAMSmall"/>
            </w:pPr>
          </w:p>
        </w:tc>
      </w:tr>
      <w:tr w:rsidR="007716C1" w:rsidRPr="0071692E" w14:paraId="23C4019F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23C40199" w14:textId="77777777"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14:paraId="23C4019A" w14:textId="77777777"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14:paraId="23C4019B" w14:textId="77777777"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14:paraId="23C4019C" w14:textId="77777777" w:rsidR="00EE353E" w:rsidRPr="0071692E" w:rsidRDefault="00EE353E" w:rsidP="008E4CEE">
            <w:pPr>
              <w:pStyle w:val="EPAMNormal"/>
            </w:pPr>
            <w:r w:rsidRPr="0071692E">
              <w:t>&lt;</w:t>
            </w:r>
            <w:r w:rsidR="00275067">
              <w:t>27</w:t>
            </w:r>
            <w:r w:rsidRPr="0071692E">
              <w:t>-</w:t>
            </w:r>
            <w:r w:rsidR="008E4CEE">
              <w:rPr>
                <w:lang w:val="en-US"/>
              </w:rPr>
              <w:t>Jan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14:paraId="23C4019D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23C4019E" w14:textId="77777777" w:rsidR="00EE353E" w:rsidRPr="0071692E" w:rsidRDefault="00EE353E" w:rsidP="008F6F1E">
            <w:pPr>
              <w:pStyle w:val="EPAMNormal"/>
            </w:pPr>
          </w:p>
        </w:tc>
      </w:tr>
      <w:tr w:rsidR="007716C1" w:rsidRPr="0071692E" w14:paraId="23C401A6" w14:textId="77777777" w:rsidTr="007716C1">
        <w:tc>
          <w:tcPr>
            <w:tcW w:w="877" w:type="dxa"/>
          </w:tcPr>
          <w:p w14:paraId="23C401A0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14:paraId="23C401A1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14:paraId="23C401A2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14:paraId="23C401A3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23C401A4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23C401A5" w14:textId="77777777" w:rsidR="00EE353E" w:rsidRPr="0071692E" w:rsidRDefault="00EE353E" w:rsidP="008F6F1E">
            <w:pPr>
              <w:pStyle w:val="EPAMNormal"/>
            </w:pPr>
          </w:p>
        </w:tc>
      </w:tr>
    </w:tbl>
    <w:p w14:paraId="23C401A7" w14:textId="77777777" w:rsidR="007716C1" w:rsidRDefault="007716C1" w:rsidP="007716C1">
      <w:pPr>
        <w:pStyle w:val="EPAMHeading6"/>
        <w:jc w:val="center"/>
      </w:pPr>
    </w:p>
    <w:p w14:paraId="23C401A8" w14:textId="77777777" w:rsidR="007716C1" w:rsidRDefault="007716C1" w:rsidP="007716C1">
      <w:pPr>
        <w:pStyle w:val="EPAMHeading6"/>
        <w:jc w:val="center"/>
      </w:pPr>
    </w:p>
    <w:p w14:paraId="23C401A9" w14:textId="77777777"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14:paraId="23C401AC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23C401AA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14:paraId="23C401AB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14:paraId="23C401AF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23C401AD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23C401AE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14:paraId="23C401B2" w14:textId="77777777" w:rsidTr="007716C1">
        <w:tc>
          <w:tcPr>
            <w:tcW w:w="851" w:type="dxa"/>
          </w:tcPr>
          <w:p w14:paraId="23C401B0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23C401B1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14:paraId="23C401B3" w14:textId="77777777" w:rsidR="00DA788E" w:rsidRDefault="003C025A">
      <w:r>
        <w:br w:type="page"/>
      </w:r>
    </w:p>
    <w:p w14:paraId="23C401B4" w14:textId="77777777" w:rsidR="003C025A" w:rsidRDefault="00DA788E" w:rsidP="00DA788E">
      <w:pPr>
        <w:pStyle w:val="Heading1"/>
      </w:pPr>
      <w:r>
        <w:lastRenderedPageBreak/>
        <w:t>Задания</w:t>
      </w:r>
    </w:p>
    <w:p w14:paraId="23C401B5" w14:textId="77777777" w:rsidR="00555DCE" w:rsidRPr="00555DCE" w:rsidRDefault="00555DCE" w:rsidP="00555DCE">
      <w:r>
        <w:t>Выполните приведенные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заданиями повышенной сложности и не обязательны для выполнения.</w:t>
      </w:r>
    </w:p>
    <w:p w14:paraId="23C401B6" w14:textId="77777777" w:rsidR="00C91ADA" w:rsidRPr="00C91ADA" w:rsidRDefault="00C91ADA" w:rsidP="00C91ADA">
      <w:pPr>
        <w:pStyle w:val="Heading1"/>
      </w:pPr>
      <w:r w:rsidRPr="00C91ADA">
        <w:t>Задание</w:t>
      </w:r>
      <w:r w:rsidRPr="00C91ADA">
        <w:rPr>
          <w:b w:val="0"/>
          <w:bCs w:val="0"/>
        </w:rPr>
        <w:t xml:space="preserve"> </w:t>
      </w:r>
      <w:r w:rsidRPr="00FB349D">
        <w:rPr>
          <w:bCs w:val="0"/>
        </w:rPr>
        <w:t xml:space="preserve">1 </w:t>
      </w:r>
    </w:p>
    <w:p w14:paraId="23C401B7" w14:textId="77777777" w:rsidR="00F66752" w:rsidRDefault="00C91ADA" w:rsidP="00C91ADA">
      <w:r w:rsidRPr="00C91ADA">
        <w:t xml:space="preserve">Реализовать </w:t>
      </w:r>
      <w:r>
        <w:rPr>
          <w:lang w:val="en-US"/>
        </w:rPr>
        <w:t>windows</w:t>
      </w:r>
      <w:r w:rsidRPr="00C91ADA">
        <w:t xml:space="preserve"> </w:t>
      </w:r>
      <w:r>
        <w:rPr>
          <w:lang w:val="en-US"/>
        </w:rPr>
        <w:t>forms</w:t>
      </w:r>
      <w:r w:rsidRPr="00C91ADA">
        <w:t xml:space="preserve"> приложение, позволяю</w:t>
      </w:r>
      <w:r w:rsidR="001E6F5B">
        <w:t>щее работать с пользователями</w:t>
      </w:r>
      <w:r w:rsidR="00F66752">
        <w:t xml:space="preserve"> и наградами</w:t>
      </w:r>
      <w:r w:rsidR="001E6F5B">
        <w:t xml:space="preserve"> </w:t>
      </w:r>
      <w:r w:rsidRPr="00C91ADA">
        <w:t>(перечень атрибутов указаны ниже)</w:t>
      </w:r>
      <w:r w:rsidR="00F66752">
        <w:t>.</w:t>
      </w:r>
    </w:p>
    <w:p w14:paraId="23C401B8" w14:textId="77777777" w:rsidR="00F26316" w:rsidRPr="00C91ADA" w:rsidRDefault="00F26316" w:rsidP="00F26316">
      <w:pPr>
        <w:pStyle w:val="ListParagraph"/>
        <w:numPr>
          <w:ilvl w:val="0"/>
          <w:numId w:val="13"/>
        </w:numPr>
      </w:pPr>
      <w:r w:rsidRPr="00C91ADA">
        <w:t xml:space="preserve">Атрибуты пользователя: </w:t>
      </w:r>
    </w:p>
    <w:p w14:paraId="23C401B9" w14:textId="77777777" w:rsidR="00F26316" w:rsidRPr="00C91ADA" w:rsidRDefault="00F26316" w:rsidP="00F26316">
      <w:pPr>
        <w:pStyle w:val="ListParagraph"/>
        <w:numPr>
          <w:ilvl w:val="0"/>
          <w:numId w:val="10"/>
        </w:numPr>
      </w:pPr>
      <w:r w:rsidRPr="00C91ADA">
        <w:t xml:space="preserve">ID — уникальный идентификатор, генерируемый </w:t>
      </w:r>
      <w:r>
        <w:t>приложением</w:t>
      </w:r>
      <w:r w:rsidRPr="00C91ADA">
        <w:t xml:space="preserve"> (int). </w:t>
      </w:r>
    </w:p>
    <w:p w14:paraId="23C401BA" w14:textId="77777777" w:rsidR="00F26316" w:rsidRPr="00DA7EC6" w:rsidRDefault="00F26316" w:rsidP="00F26316">
      <w:pPr>
        <w:pStyle w:val="ListParagraph"/>
        <w:numPr>
          <w:ilvl w:val="0"/>
          <w:numId w:val="10"/>
        </w:numPr>
      </w:pPr>
      <w:r w:rsidRPr="001E6F5B">
        <w:rPr>
          <w:lang w:val="en-US"/>
        </w:rPr>
        <w:t>First</w:t>
      </w:r>
      <w:r w:rsidRPr="00DA7EC6">
        <w:t xml:space="preserve"> </w:t>
      </w:r>
      <w:r w:rsidRPr="001E6F5B">
        <w:rPr>
          <w:lang w:val="en-US"/>
        </w:rPr>
        <w:t>Name</w:t>
      </w:r>
      <w:r w:rsidRPr="00DA7EC6">
        <w:t xml:space="preserve"> — </w:t>
      </w:r>
      <w:r w:rsidRPr="00C91ADA">
        <w:t>имя</w:t>
      </w:r>
      <w:r w:rsidRPr="00DA7EC6">
        <w:t xml:space="preserve"> (</w:t>
      </w:r>
      <w:r>
        <w:rPr>
          <w:lang w:val="en-US"/>
        </w:rPr>
        <w:t>String</w:t>
      </w:r>
      <w:r w:rsidRPr="00DA7EC6">
        <w:t xml:space="preserve">) </w:t>
      </w:r>
      <w:r>
        <w:t>(</w:t>
      </w:r>
      <w:r>
        <w:rPr>
          <w:rFonts w:ascii="Calibri" w:hAnsi="Calibri" w:cs="Calibri"/>
          <w:color w:val="000000"/>
        </w:rPr>
        <w:t>обязательн</w:t>
      </w:r>
      <w:r w:rsidRPr="00DA7EC6">
        <w:rPr>
          <w:rFonts w:ascii="Calibri" w:hAnsi="Calibri" w:cs="Calibri"/>
          <w:color w:val="000000"/>
        </w:rPr>
        <w:t>ое</w:t>
      </w:r>
      <w:r>
        <w:rPr>
          <w:rFonts w:ascii="Calibri" w:hAnsi="Calibri" w:cs="Calibri"/>
          <w:color w:val="000000"/>
        </w:rPr>
        <w:t>, не более 50 символов)</w:t>
      </w:r>
    </w:p>
    <w:p w14:paraId="23C401BB" w14:textId="77777777" w:rsidR="00F26316" w:rsidRPr="00DA7EC6" w:rsidRDefault="00F26316" w:rsidP="00F26316">
      <w:pPr>
        <w:pStyle w:val="ListParagraph"/>
        <w:numPr>
          <w:ilvl w:val="0"/>
          <w:numId w:val="10"/>
        </w:numPr>
      </w:pPr>
      <w:r>
        <w:rPr>
          <w:lang w:val="en-US"/>
        </w:rPr>
        <w:t>Last</w:t>
      </w:r>
      <w:r w:rsidRPr="00DA7EC6">
        <w:t xml:space="preserve"> </w:t>
      </w:r>
      <w:r>
        <w:rPr>
          <w:lang w:val="en-US"/>
        </w:rPr>
        <w:t>Name</w:t>
      </w:r>
      <w:r w:rsidRPr="00DA7EC6">
        <w:t xml:space="preserve"> — фамилия (</w:t>
      </w:r>
      <w:r>
        <w:rPr>
          <w:lang w:val="en-US"/>
        </w:rPr>
        <w:t>String</w:t>
      </w:r>
      <w:r w:rsidRPr="00DA7EC6">
        <w:t xml:space="preserve">) </w:t>
      </w:r>
      <w:r>
        <w:t>(</w:t>
      </w:r>
      <w:r>
        <w:rPr>
          <w:rFonts w:ascii="Calibri" w:hAnsi="Calibri" w:cs="Calibri"/>
          <w:color w:val="000000"/>
        </w:rPr>
        <w:t>обязательн</w:t>
      </w:r>
      <w:r w:rsidRPr="00DA7EC6">
        <w:rPr>
          <w:rFonts w:ascii="Calibri" w:hAnsi="Calibri" w:cs="Calibri"/>
          <w:color w:val="000000"/>
        </w:rPr>
        <w:t>ое</w:t>
      </w:r>
      <w:r>
        <w:rPr>
          <w:rFonts w:ascii="Calibri" w:hAnsi="Calibri" w:cs="Calibri"/>
          <w:color w:val="000000"/>
        </w:rPr>
        <w:t>, не более 50 символов)</w:t>
      </w:r>
    </w:p>
    <w:p w14:paraId="23C401BC" w14:textId="77777777" w:rsidR="00F26316" w:rsidRPr="00C91ADA" w:rsidRDefault="00F26316" w:rsidP="00F26316">
      <w:pPr>
        <w:pStyle w:val="ListParagraph"/>
        <w:numPr>
          <w:ilvl w:val="0"/>
          <w:numId w:val="10"/>
        </w:numPr>
      </w:pPr>
      <w:r w:rsidRPr="00C91ADA">
        <w:t>Birthd</w:t>
      </w:r>
      <w:r>
        <w:t>ate — дата рождения (DateTime) (</w:t>
      </w:r>
      <w:r w:rsidRPr="00DC03C0">
        <w:rPr>
          <w:rFonts w:ascii="Calibri" w:hAnsi="Calibri" w:cs="Calibri"/>
          <w:color w:val="000000"/>
        </w:rPr>
        <w:t xml:space="preserve">обязательное, не может быть </w:t>
      </w:r>
      <w:r>
        <w:rPr>
          <w:rFonts w:ascii="Calibri" w:hAnsi="Calibri" w:cs="Calibri"/>
          <w:color w:val="000000"/>
        </w:rPr>
        <w:t>меньше текущей даты</w:t>
      </w:r>
      <w:r w:rsidRPr="00DC03C0">
        <w:rPr>
          <w:rFonts w:ascii="Calibri" w:hAnsi="Calibri" w:cs="Calibri"/>
          <w:color w:val="000000"/>
        </w:rPr>
        <w:t>, не может быть более 150 лет</w:t>
      </w:r>
      <w:r>
        <w:t>)</w:t>
      </w:r>
    </w:p>
    <w:p w14:paraId="23C401BD" w14:textId="77777777" w:rsidR="00F26316" w:rsidRDefault="00F26316" w:rsidP="00F26316">
      <w:pPr>
        <w:pStyle w:val="ListParagraph"/>
        <w:numPr>
          <w:ilvl w:val="0"/>
          <w:numId w:val="10"/>
        </w:numPr>
      </w:pPr>
      <w:r w:rsidRPr="00C91ADA">
        <w:t xml:space="preserve">Age — возраст. Вычисляемое число полных лет (int). </w:t>
      </w:r>
    </w:p>
    <w:p w14:paraId="23C401BE" w14:textId="77777777" w:rsidR="00F26316" w:rsidRPr="00F26316" w:rsidRDefault="00F26316" w:rsidP="00F2631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«Награды» напр. «Нобелевская премия», «премия Дарвина». Рекомендуется использовать «TabPanel»</w:t>
      </w:r>
      <w:r w:rsidRPr="00DC03C0">
        <w:t xml:space="preserve"> для переключения между списком пользователей и наград</w:t>
      </w:r>
      <w:r>
        <w:t xml:space="preserve">. </w:t>
      </w:r>
      <w:r w:rsidRPr="00F26316">
        <w:rPr>
          <w:rFonts w:ascii="Calibri" w:hAnsi="Calibri" w:cs="Calibri"/>
          <w:color w:val="000000"/>
        </w:rPr>
        <w:t xml:space="preserve">Атрибуты награды: </w:t>
      </w:r>
    </w:p>
    <w:p w14:paraId="23C401BF" w14:textId="77777777" w:rsidR="00F26316" w:rsidRPr="00DC03C0" w:rsidRDefault="00F26316" w:rsidP="00F2631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68" w:line="240" w:lineRule="auto"/>
        <w:ind w:left="1428"/>
        <w:rPr>
          <w:rFonts w:ascii="Calibri" w:hAnsi="Calibri" w:cs="Calibri"/>
          <w:color w:val="000000"/>
        </w:rPr>
      </w:pPr>
      <w:r w:rsidRPr="00DC03C0">
        <w:rPr>
          <w:rFonts w:ascii="Calibri" w:hAnsi="Calibri" w:cs="Calibri"/>
          <w:color w:val="000000"/>
          <w:lang w:val="en-US"/>
        </w:rPr>
        <w:t>ID</w:t>
      </w:r>
      <w:r w:rsidRPr="00DC03C0">
        <w:rPr>
          <w:rFonts w:ascii="Calibri" w:hAnsi="Calibri" w:cs="Calibri"/>
          <w:color w:val="000000"/>
        </w:rPr>
        <w:t xml:space="preserve"> — уникальный идентификатор, генерируемый </w:t>
      </w:r>
      <w:r>
        <w:rPr>
          <w:rFonts w:ascii="Calibri" w:hAnsi="Calibri" w:cs="Calibri"/>
          <w:color w:val="000000"/>
        </w:rPr>
        <w:t>приложением</w:t>
      </w:r>
      <w:r w:rsidRPr="00DC03C0">
        <w:rPr>
          <w:rFonts w:ascii="Calibri" w:hAnsi="Calibri" w:cs="Calibri"/>
          <w:color w:val="000000"/>
        </w:rPr>
        <w:t xml:space="preserve"> (</w:t>
      </w:r>
      <w:r w:rsidRPr="00DC03C0">
        <w:rPr>
          <w:rFonts w:ascii="Calibri" w:hAnsi="Calibri" w:cs="Calibri"/>
          <w:color w:val="000000"/>
          <w:lang w:val="en-US"/>
        </w:rPr>
        <w:t>int</w:t>
      </w:r>
      <w:r w:rsidRPr="00DC03C0">
        <w:rPr>
          <w:rFonts w:ascii="Calibri" w:hAnsi="Calibri" w:cs="Calibri"/>
          <w:color w:val="000000"/>
        </w:rPr>
        <w:t xml:space="preserve">). </w:t>
      </w:r>
    </w:p>
    <w:p w14:paraId="23C401C0" w14:textId="77777777" w:rsidR="00F26316" w:rsidRPr="00DA7EC6" w:rsidRDefault="00F26316" w:rsidP="00F2631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68" w:line="240" w:lineRule="auto"/>
        <w:ind w:left="14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Title</w:t>
      </w:r>
      <w:r w:rsidRPr="00DA7EC6">
        <w:rPr>
          <w:rFonts w:ascii="Calibri" w:hAnsi="Calibri" w:cs="Calibri"/>
          <w:color w:val="000000"/>
        </w:rPr>
        <w:t xml:space="preserve"> — наименование (</w:t>
      </w:r>
      <w:r>
        <w:rPr>
          <w:rFonts w:ascii="Calibri" w:hAnsi="Calibri" w:cs="Calibri"/>
          <w:color w:val="000000"/>
          <w:lang w:val="en-US"/>
        </w:rPr>
        <w:t>String</w:t>
      </w:r>
      <w:r w:rsidRPr="00DA7EC6">
        <w:rPr>
          <w:rFonts w:ascii="Calibri" w:hAnsi="Calibri" w:cs="Calibri"/>
          <w:color w:val="000000"/>
        </w:rPr>
        <w:t>) (</w:t>
      </w:r>
      <w:r w:rsidRPr="00DC03C0">
        <w:rPr>
          <w:rFonts w:ascii="Calibri" w:hAnsi="Calibri" w:cs="Calibri"/>
          <w:color w:val="000000"/>
        </w:rPr>
        <w:t>обязательное, не более 50 символов</w:t>
      </w:r>
      <w:r w:rsidRPr="00DA7EC6">
        <w:rPr>
          <w:rFonts w:ascii="Calibri" w:hAnsi="Calibri" w:cs="Calibri"/>
          <w:color w:val="000000"/>
        </w:rPr>
        <w:t>)</w:t>
      </w:r>
    </w:p>
    <w:p w14:paraId="23C401C1" w14:textId="77777777" w:rsidR="00F26316" w:rsidRPr="00DA7EC6" w:rsidRDefault="00F26316" w:rsidP="00F2631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428"/>
        <w:rPr>
          <w:rFonts w:ascii="Calibri" w:hAnsi="Calibri" w:cs="Calibri"/>
          <w:color w:val="000000"/>
        </w:rPr>
      </w:pPr>
      <w:r w:rsidRPr="00DC03C0">
        <w:rPr>
          <w:rFonts w:ascii="Calibri" w:hAnsi="Calibri" w:cs="Calibri"/>
          <w:color w:val="000000"/>
          <w:lang w:val="en-US"/>
        </w:rPr>
        <w:t>Description</w:t>
      </w:r>
      <w:r w:rsidRPr="00DA7EC6">
        <w:rPr>
          <w:rFonts w:ascii="Calibri" w:hAnsi="Calibri" w:cs="Calibri"/>
          <w:color w:val="000000"/>
        </w:rPr>
        <w:t xml:space="preserve"> — описание (</w:t>
      </w:r>
      <w:r>
        <w:rPr>
          <w:rFonts w:ascii="Calibri" w:hAnsi="Calibri" w:cs="Calibri"/>
          <w:color w:val="000000"/>
          <w:lang w:val="en-US"/>
        </w:rPr>
        <w:t>String</w:t>
      </w:r>
      <w:r w:rsidRPr="00DA7EC6">
        <w:rPr>
          <w:rFonts w:ascii="Calibri" w:hAnsi="Calibri" w:cs="Calibri"/>
          <w:color w:val="000000"/>
        </w:rPr>
        <w:t>) (</w:t>
      </w:r>
      <w:r w:rsidRPr="00DC03C0">
        <w:rPr>
          <w:rFonts w:ascii="Calibri" w:hAnsi="Calibri" w:cs="Calibri"/>
          <w:color w:val="000000"/>
        </w:rPr>
        <w:t>необязательное,</w:t>
      </w:r>
      <w:r>
        <w:rPr>
          <w:rFonts w:ascii="Calibri" w:hAnsi="Calibri" w:cs="Calibri"/>
          <w:color w:val="000000"/>
        </w:rPr>
        <w:t xml:space="preserve"> но</w:t>
      </w:r>
      <w:r w:rsidRPr="00DC03C0">
        <w:rPr>
          <w:rFonts w:ascii="Calibri" w:hAnsi="Calibri" w:cs="Calibri"/>
          <w:color w:val="000000"/>
        </w:rPr>
        <w:t xml:space="preserve"> не более 250 символов.</w:t>
      </w:r>
      <w:r w:rsidRPr="00DA7EC6">
        <w:rPr>
          <w:rFonts w:ascii="Calibri" w:hAnsi="Calibri" w:cs="Calibri"/>
          <w:color w:val="000000"/>
        </w:rPr>
        <w:t>)</w:t>
      </w:r>
    </w:p>
    <w:p w14:paraId="23C401C2" w14:textId="77777777" w:rsidR="00F66752" w:rsidRDefault="00F26316" w:rsidP="00F26316">
      <w:pPr>
        <w:spacing w:before="240"/>
      </w:pPr>
      <w:r>
        <w:t>Возможности, предоставляемые приложением</w:t>
      </w:r>
      <w:r w:rsidR="00F66752">
        <w:t>:</w:t>
      </w:r>
    </w:p>
    <w:p w14:paraId="23C401C3" w14:textId="77777777" w:rsidR="00F26316" w:rsidRDefault="00F26316" w:rsidP="00165960">
      <w:pPr>
        <w:pStyle w:val="ListParagraph"/>
        <w:numPr>
          <w:ilvl w:val="0"/>
          <w:numId w:val="14"/>
        </w:numPr>
      </w:pPr>
      <w:r>
        <w:t>П</w:t>
      </w:r>
      <w:r w:rsidR="00C91ADA" w:rsidRPr="00C91ADA">
        <w:t>росматривать список</w:t>
      </w:r>
      <w:r w:rsidR="00F66752">
        <w:t xml:space="preserve"> пользователей/наград</w:t>
      </w:r>
      <w:r>
        <w:t xml:space="preserve"> и все их атрибуты</w:t>
      </w:r>
      <w:r w:rsidR="00F66752">
        <w:t xml:space="preserve">. </w:t>
      </w:r>
      <w:r w:rsidR="00C91ADA" w:rsidRPr="00C91ADA">
        <w:t xml:space="preserve">В качестве </w:t>
      </w:r>
      <w:r w:rsidR="00C91ADA" w:rsidRPr="000F7280">
        <w:t xml:space="preserve">элемента отображения списка </w:t>
      </w:r>
      <w:r w:rsidR="00C91ADA">
        <w:t>использовать GridView</w:t>
      </w:r>
      <w:r w:rsidR="00C91ADA" w:rsidRPr="00C91ADA">
        <w:t xml:space="preserve">. </w:t>
      </w:r>
    </w:p>
    <w:p w14:paraId="23C401C4" w14:textId="77777777" w:rsidR="00630AF6" w:rsidRDefault="00630AF6" w:rsidP="00630AF6">
      <w:pPr>
        <w:pStyle w:val="ListParagraph"/>
        <w:numPr>
          <w:ilvl w:val="1"/>
          <w:numId w:val="14"/>
        </w:numPr>
      </w:pPr>
      <w:r w:rsidRPr="00630AF6">
        <w:t xml:space="preserve">Должна </w:t>
      </w:r>
      <w:r>
        <w:t>быть реализована возможность сортировки списка по выбранной колонке</w:t>
      </w:r>
    </w:p>
    <w:p w14:paraId="23C401C5" w14:textId="77777777" w:rsidR="00F26316" w:rsidRDefault="00F26316" w:rsidP="00165960">
      <w:pPr>
        <w:pStyle w:val="ListParagraph"/>
        <w:numPr>
          <w:ilvl w:val="0"/>
          <w:numId w:val="14"/>
        </w:numPr>
      </w:pPr>
      <w:r>
        <w:t>Р</w:t>
      </w:r>
      <w:r w:rsidR="00F66752" w:rsidRPr="001E6F5B">
        <w:t>едактиро</w:t>
      </w:r>
      <w:r w:rsidR="00F66752">
        <w:t>в</w:t>
      </w:r>
      <w:r w:rsidR="00F66752" w:rsidRPr="001E6F5B">
        <w:t>ать</w:t>
      </w:r>
      <w:r>
        <w:t>,</w:t>
      </w:r>
      <w:r w:rsidR="00F66752" w:rsidRPr="001E6F5B">
        <w:t xml:space="preserve"> </w:t>
      </w:r>
      <w:r w:rsidR="00F66752" w:rsidRPr="00C91ADA">
        <w:t xml:space="preserve">создавать и удалять </w:t>
      </w:r>
      <w:r>
        <w:t>пользователей/награды</w:t>
      </w:r>
      <w:r w:rsidR="00F66752" w:rsidRPr="00C91ADA">
        <w:t>.</w:t>
      </w:r>
      <w:r>
        <w:t xml:space="preserve"> </w:t>
      </w:r>
    </w:p>
    <w:p w14:paraId="23C401C6" w14:textId="77777777" w:rsidR="00F26316" w:rsidRDefault="00F26316" w:rsidP="00F26316">
      <w:pPr>
        <w:pStyle w:val="ListParagraph"/>
        <w:numPr>
          <w:ilvl w:val="1"/>
          <w:numId w:val="14"/>
        </w:numPr>
      </w:pPr>
      <w:r>
        <w:t>Вызывается</w:t>
      </w:r>
      <w:r w:rsidRPr="001E6F5B">
        <w:t xml:space="preserve"> через главное меню и/или контекстное меню.</w:t>
      </w:r>
      <w:r>
        <w:t xml:space="preserve"> </w:t>
      </w:r>
    </w:p>
    <w:p w14:paraId="23C401C7" w14:textId="77777777" w:rsidR="00F26316" w:rsidRDefault="00F26316" w:rsidP="00F26316">
      <w:pPr>
        <w:pStyle w:val="ListParagraph"/>
        <w:numPr>
          <w:ilvl w:val="1"/>
          <w:numId w:val="14"/>
        </w:numPr>
      </w:pPr>
      <w:r>
        <w:t>С</w:t>
      </w:r>
      <w:r w:rsidR="001E6F5B" w:rsidRPr="001E6F5B">
        <w:t>оздание и редактирование пользователя</w:t>
      </w:r>
      <w:r w:rsidR="00F66752">
        <w:t>/награды</w:t>
      </w:r>
      <w:r w:rsidR="001E6F5B" w:rsidRPr="001E6F5B">
        <w:t xml:space="preserve"> должно быть </w:t>
      </w:r>
      <w:r w:rsidR="001E6F5B" w:rsidRPr="00F26316">
        <w:rPr>
          <w:b/>
        </w:rPr>
        <w:t>реализовано через отдельную дочернюю форму</w:t>
      </w:r>
      <w:r w:rsidR="006D7860">
        <w:rPr>
          <w:b/>
        </w:rPr>
        <w:t>.</w:t>
      </w:r>
    </w:p>
    <w:p w14:paraId="23C401C8" w14:textId="77777777" w:rsidR="001E6F5B" w:rsidRPr="00462496" w:rsidRDefault="00462496" w:rsidP="00F26316">
      <w:pPr>
        <w:pStyle w:val="ListParagraph"/>
        <w:numPr>
          <w:ilvl w:val="1"/>
          <w:numId w:val="14"/>
        </w:numPr>
      </w:pPr>
      <w:r>
        <w:t>При удалении должен выводиться диалог подтверждения.</w:t>
      </w:r>
      <w:r w:rsidRPr="00462496">
        <w:t xml:space="preserve"> </w:t>
      </w:r>
    </w:p>
    <w:p w14:paraId="23C401C9" w14:textId="77777777" w:rsidR="00F66752" w:rsidRDefault="00DA7EC6" w:rsidP="00F26316">
      <w:pPr>
        <w:pStyle w:val="ListParagraph"/>
        <w:numPr>
          <w:ilvl w:val="0"/>
          <w:numId w:val="14"/>
        </w:numPr>
      </w:pPr>
      <w:r>
        <w:t xml:space="preserve">Реализовать возможность награждения пользователя наградами из числа имеющихся (при создании/редактировании пользователя). </w:t>
      </w:r>
    </w:p>
    <w:p w14:paraId="23C401CA" w14:textId="77777777" w:rsidR="00F66752" w:rsidRDefault="00DA7EC6" w:rsidP="00F26316">
      <w:pPr>
        <w:pStyle w:val="ListParagraph"/>
        <w:numPr>
          <w:ilvl w:val="1"/>
          <w:numId w:val="14"/>
        </w:numPr>
      </w:pPr>
      <w:r>
        <w:t xml:space="preserve">Предусмотреть </w:t>
      </w:r>
      <w:r w:rsidRPr="00F66752">
        <w:rPr>
          <w:b/>
        </w:rPr>
        <w:t>невозможность повторного награждения</w:t>
      </w:r>
      <w:r>
        <w:t xml:space="preserve"> пользователя той же наградой.</w:t>
      </w:r>
    </w:p>
    <w:p w14:paraId="23C401CB" w14:textId="77777777" w:rsidR="00DA7EC6" w:rsidRDefault="00F66752" w:rsidP="00F26316">
      <w:pPr>
        <w:pStyle w:val="ListParagraph"/>
        <w:numPr>
          <w:ilvl w:val="1"/>
          <w:numId w:val="14"/>
        </w:numPr>
      </w:pPr>
      <w:r>
        <w:t>В</w:t>
      </w:r>
      <w:r w:rsidR="00DA7EC6">
        <w:t xml:space="preserve"> </w:t>
      </w:r>
      <w:r w:rsidR="00DA7EC6" w:rsidRPr="00F66752">
        <w:rPr>
          <w:b/>
        </w:rPr>
        <w:t>списке пользователей</w:t>
      </w:r>
      <w:r w:rsidR="00DA7EC6">
        <w:t xml:space="preserve"> необходимо отображать имеющиеся у него награды.</w:t>
      </w:r>
    </w:p>
    <w:p w14:paraId="23C401CC" w14:textId="77777777" w:rsidR="00F26316" w:rsidRDefault="00F26316" w:rsidP="00F26316">
      <w:pPr>
        <w:pStyle w:val="ListParagraph"/>
        <w:numPr>
          <w:ilvl w:val="1"/>
          <w:numId w:val="14"/>
        </w:numPr>
      </w:pPr>
      <w:r>
        <w:t>При удалении награды из списка наград, она также должна удаляться у всех пользователей.</w:t>
      </w:r>
    </w:p>
    <w:p w14:paraId="23C401CD" w14:textId="77777777" w:rsidR="00504F27" w:rsidRDefault="00504F27" w:rsidP="00504F27">
      <w:pPr>
        <w:pStyle w:val="ListParagraph"/>
        <w:numPr>
          <w:ilvl w:val="0"/>
          <w:numId w:val="14"/>
        </w:numPr>
      </w:pPr>
      <w:r>
        <w:t>Все сущности должны находиться в валидном состоянии.</w:t>
      </w:r>
    </w:p>
    <w:p w14:paraId="371AAEA0" w14:textId="6288FBA4" w:rsidR="00D87F5B" w:rsidRDefault="00D87F5B" w:rsidP="00D87F5B">
      <w:pPr>
        <w:pStyle w:val="ListParagraph"/>
        <w:numPr>
          <w:ilvl w:val="0"/>
          <w:numId w:val="14"/>
        </w:numPr>
      </w:pPr>
      <w:r>
        <w:t>Реализовать хранение данных в памяти процесса на время выполнения программы (класс List). Сохранение данных в файлах или базе данных реализовывать пока не требуется.</w:t>
      </w:r>
      <w:bookmarkStart w:id="0" w:name="_GoBack"/>
      <w:bookmarkEnd w:id="0"/>
    </w:p>
    <w:p w14:paraId="23C401CE" w14:textId="77777777" w:rsidR="00DA788E" w:rsidRPr="00F26316" w:rsidRDefault="00DA788E" w:rsidP="00DA788E">
      <w:pPr>
        <w:pStyle w:val="Heading1"/>
        <w:rPr>
          <w:color w:val="FFFFFF" w:themeColor="background1"/>
        </w:rPr>
      </w:pPr>
      <w:r w:rsidRPr="00F26316">
        <w:rPr>
          <w:color w:val="FFFFFF" w:themeColor="background1"/>
        </w:rPr>
        <w:t>Требования к оформлению</w:t>
      </w:r>
    </w:p>
    <w:p w14:paraId="23C401CF" w14:textId="77777777" w:rsidR="00DA788E" w:rsidRPr="00DA788E" w:rsidRDefault="00DA788E" w:rsidP="00DA788E"/>
    <w:p w14:paraId="23C401D0" w14:textId="77777777" w:rsidR="00DA788E" w:rsidRPr="00DA788E" w:rsidRDefault="00DA788E" w:rsidP="00DA788E"/>
    <w:sectPr w:rsidR="00DA788E" w:rsidRPr="00DA788E" w:rsidSect="00B47A7B">
      <w:headerReference w:type="default" r:id="rId10"/>
      <w:footerReference w:type="default" r:id="rId11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401D5" w14:textId="77777777" w:rsidR="00F536EC" w:rsidRDefault="00F536EC" w:rsidP="004C2579">
      <w:pPr>
        <w:spacing w:after="0" w:line="240" w:lineRule="auto"/>
      </w:pPr>
      <w:r>
        <w:separator/>
      </w:r>
    </w:p>
  </w:endnote>
  <w:endnote w:type="continuationSeparator" w:id="0">
    <w:p w14:paraId="23C401D6" w14:textId="77777777" w:rsidR="00F536EC" w:rsidRDefault="00F536EC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14:paraId="23C401E3" w14:textId="77777777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3C401E1" w14:textId="77777777"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3C401E2" w14:textId="77777777"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D87F5B">
            <w:rPr>
              <w:noProof/>
              <w:lang w:val="en-US"/>
            </w:rPr>
            <w:t>1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D87F5B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</w:p>
      </w:tc>
    </w:tr>
  </w:tbl>
  <w:p w14:paraId="23C401E4" w14:textId="77777777"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401D3" w14:textId="77777777" w:rsidR="00F536EC" w:rsidRDefault="00F536EC" w:rsidP="004C2579">
      <w:pPr>
        <w:spacing w:after="0" w:line="240" w:lineRule="auto"/>
      </w:pPr>
      <w:r>
        <w:separator/>
      </w:r>
    </w:p>
  </w:footnote>
  <w:footnote w:type="continuationSeparator" w:id="0">
    <w:p w14:paraId="23C401D4" w14:textId="77777777" w:rsidR="00F536EC" w:rsidRDefault="00F536EC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14:paraId="23C401D9" w14:textId="77777777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14:paraId="23C401D7" w14:textId="77777777"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fldSimple w:instr=" TITLE   \* MERGEFORMAT ">
            <w:r w:rsidR="00275067">
              <w:t>Коллекции. Задания</w:t>
            </w:r>
          </w:fldSimple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14:paraId="23C401D8" w14:textId="77777777"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14:paraId="23C401DF" w14:textId="77777777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23C401DA" w14:textId="77777777"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275067" w:rsidRPr="00275067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14:paraId="23C401DB" w14:textId="77777777"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275067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23C401DC" w14:textId="77777777"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fldSimple w:instr=" DOCPROPERTY  Version  \* MERGEFORMAT ">
            <w:r w:rsidR="00275067">
              <w:t>1.0</w:t>
            </w:r>
          </w:fldSimple>
        </w:p>
        <w:p w14:paraId="23C401DD" w14:textId="77777777"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D87F5B">
            <w:fldChar w:fldCharType="begin"/>
          </w:r>
          <w:r w:rsidR="00D87F5B">
            <w:instrText xml:space="preserve"> DOCPROPERTY  Status  \* MERGEFORMAT </w:instrText>
          </w:r>
          <w:r w:rsidR="00D87F5B">
            <w:fldChar w:fldCharType="separate"/>
          </w:r>
          <w:r w:rsidR="00275067">
            <w:t>Initial</w:t>
          </w:r>
          <w:r w:rsidR="00D87F5B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14:paraId="23C401DE" w14:textId="77777777"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D87F5B">
            <w:rPr>
              <w:noProof/>
            </w:rPr>
            <w:t>19-апр-16</w:t>
          </w:r>
          <w:r w:rsidR="00112E2B">
            <w:fldChar w:fldCharType="end"/>
          </w:r>
        </w:p>
      </w:tc>
    </w:tr>
  </w:tbl>
  <w:p w14:paraId="23C401E0" w14:textId="77777777"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FC4553"/>
    <w:multiLevelType w:val="hybridMultilevel"/>
    <w:tmpl w:val="92900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400ED4"/>
    <w:multiLevelType w:val="hybridMultilevel"/>
    <w:tmpl w:val="F5D22F6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69301C9"/>
    <w:multiLevelType w:val="hybridMultilevel"/>
    <w:tmpl w:val="B406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B5187"/>
    <w:multiLevelType w:val="hybridMultilevel"/>
    <w:tmpl w:val="4A5E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C0B0D"/>
    <w:multiLevelType w:val="hybridMultilevel"/>
    <w:tmpl w:val="64AA3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D309B"/>
    <w:multiLevelType w:val="hybridMultilevel"/>
    <w:tmpl w:val="4A5E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8389C"/>
    <w:multiLevelType w:val="hybridMultilevel"/>
    <w:tmpl w:val="117C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0A4673"/>
    <w:multiLevelType w:val="hybridMultilevel"/>
    <w:tmpl w:val="CAFE0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1"/>
  </w:num>
  <w:num w:numId="8">
    <w:abstractNumId w:val="4"/>
  </w:num>
  <w:num w:numId="9">
    <w:abstractNumId w:val="1"/>
  </w:num>
  <w:num w:numId="10">
    <w:abstractNumId w:val="3"/>
  </w:num>
  <w:num w:numId="11">
    <w:abstractNumId w:val="13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25ED3"/>
    <w:rsid w:val="00060459"/>
    <w:rsid w:val="00077A04"/>
    <w:rsid w:val="000801F3"/>
    <w:rsid w:val="00082AA9"/>
    <w:rsid w:val="000D2D9A"/>
    <w:rsid w:val="000D7008"/>
    <w:rsid w:val="000F41AE"/>
    <w:rsid w:val="000F7280"/>
    <w:rsid w:val="00106D7F"/>
    <w:rsid w:val="001120AA"/>
    <w:rsid w:val="00112E2B"/>
    <w:rsid w:val="00117F7B"/>
    <w:rsid w:val="0018098C"/>
    <w:rsid w:val="00191A7F"/>
    <w:rsid w:val="00194AF9"/>
    <w:rsid w:val="00195988"/>
    <w:rsid w:val="001B22E2"/>
    <w:rsid w:val="001C650A"/>
    <w:rsid w:val="001E6F5B"/>
    <w:rsid w:val="00244726"/>
    <w:rsid w:val="00271966"/>
    <w:rsid w:val="00275067"/>
    <w:rsid w:val="002A37A6"/>
    <w:rsid w:val="002C6332"/>
    <w:rsid w:val="002F163A"/>
    <w:rsid w:val="00352A05"/>
    <w:rsid w:val="00364EC8"/>
    <w:rsid w:val="00394FB6"/>
    <w:rsid w:val="003C025A"/>
    <w:rsid w:val="003E7F29"/>
    <w:rsid w:val="0040015E"/>
    <w:rsid w:val="00410B4E"/>
    <w:rsid w:val="004153B5"/>
    <w:rsid w:val="004251F5"/>
    <w:rsid w:val="004305C8"/>
    <w:rsid w:val="00431C15"/>
    <w:rsid w:val="004340B8"/>
    <w:rsid w:val="00443715"/>
    <w:rsid w:val="00462496"/>
    <w:rsid w:val="004629D5"/>
    <w:rsid w:val="00490837"/>
    <w:rsid w:val="004921CB"/>
    <w:rsid w:val="004A5E65"/>
    <w:rsid w:val="004A68D4"/>
    <w:rsid w:val="004C2579"/>
    <w:rsid w:val="004D1C98"/>
    <w:rsid w:val="004F7C33"/>
    <w:rsid w:val="00504F27"/>
    <w:rsid w:val="00517EF6"/>
    <w:rsid w:val="00555DCE"/>
    <w:rsid w:val="00584046"/>
    <w:rsid w:val="005955D7"/>
    <w:rsid w:val="00597FAC"/>
    <w:rsid w:val="005A16F2"/>
    <w:rsid w:val="005C4573"/>
    <w:rsid w:val="00621419"/>
    <w:rsid w:val="00630AF6"/>
    <w:rsid w:val="00635DEC"/>
    <w:rsid w:val="006611B4"/>
    <w:rsid w:val="00691782"/>
    <w:rsid w:val="006B2BED"/>
    <w:rsid w:val="006C5AD0"/>
    <w:rsid w:val="006D7860"/>
    <w:rsid w:val="00712DED"/>
    <w:rsid w:val="0075105A"/>
    <w:rsid w:val="00761DFA"/>
    <w:rsid w:val="00765295"/>
    <w:rsid w:val="007716C1"/>
    <w:rsid w:val="007750B1"/>
    <w:rsid w:val="00792C36"/>
    <w:rsid w:val="007A0CEE"/>
    <w:rsid w:val="007C42FA"/>
    <w:rsid w:val="007D2BF7"/>
    <w:rsid w:val="007D64D8"/>
    <w:rsid w:val="007D65AB"/>
    <w:rsid w:val="00804231"/>
    <w:rsid w:val="0081502F"/>
    <w:rsid w:val="00815505"/>
    <w:rsid w:val="008272FE"/>
    <w:rsid w:val="00870BEE"/>
    <w:rsid w:val="00873AAF"/>
    <w:rsid w:val="00882153"/>
    <w:rsid w:val="008944C8"/>
    <w:rsid w:val="008A06FD"/>
    <w:rsid w:val="008A340F"/>
    <w:rsid w:val="008B00A6"/>
    <w:rsid w:val="008B38FE"/>
    <w:rsid w:val="008C7CF8"/>
    <w:rsid w:val="008E4CEE"/>
    <w:rsid w:val="008F4236"/>
    <w:rsid w:val="008F6F1E"/>
    <w:rsid w:val="00906DFE"/>
    <w:rsid w:val="00911910"/>
    <w:rsid w:val="00927BD4"/>
    <w:rsid w:val="00982044"/>
    <w:rsid w:val="009B405E"/>
    <w:rsid w:val="009F582D"/>
    <w:rsid w:val="00A03E4C"/>
    <w:rsid w:val="00A22CCA"/>
    <w:rsid w:val="00A30129"/>
    <w:rsid w:val="00A46653"/>
    <w:rsid w:val="00A80555"/>
    <w:rsid w:val="00AA0489"/>
    <w:rsid w:val="00AB209F"/>
    <w:rsid w:val="00AB639E"/>
    <w:rsid w:val="00AC13DF"/>
    <w:rsid w:val="00AD687E"/>
    <w:rsid w:val="00B05B98"/>
    <w:rsid w:val="00B06057"/>
    <w:rsid w:val="00B47A7B"/>
    <w:rsid w:val="00B60BDF"/>
    <w:rsid w:val="00B7761B"/>
    <w:rsid w:val="00B918E0"/>
    <w:rsid w:val="00BE5078"/>
    <w:rsid w:val="00C11296"/>
    <w:rsid w:val="00C46FA9"/>
    <w:rsid w:val="00C63EE3"/>
    <w:rsid w:val="00C90CC5"/>
    <w:rsid w:val="00C91ADA"/>
    <w:rsid w:val="00CB3A0E"/>
    <w:rsid w:val="00D17600"/>
    <w:rsid w:val="00D44BE7"/>
    <w:rsid w:val="00D4771E"/>
    <w:rsid w:val="00D87F5B"/>
    <w:rsid w:val="00DA788E"/>
    <w:rsid w:val="00DA7EC6"/>
    <w:rsid w:val="00DF7756"/>
    <w:rsid w:val="00E05949"/>
    <w:rsid w:val="00E14B65"/>
    <w:rsid w:val="00E16B3F"/>
    <w:rsid w:val="00E523A8"/>
    <w:rsid w:val="00EC4B0B"/>
    <w:rsid w:val="00ED5C43"/>
    <w:rsid w:val="00EE0704"/>
    <w:rsid w:val="00EE353E"/>
    <w:rsid w:val="00EE735B"/>
    <w:rsid w:val="00EF5ED5"/>
    <w:rsid w:val="00F060A5"/>
    <w:rsid w:val="00F26316"/>
    <w:rsid w:val="00F34293"/>
    <w:rsid w:val="00F536EC"/>
    <w:rsid w:val="00F56A52"/>
    <w:rsid w:val="00F66752"/>
    <w:rsid w:val="00F915DC"/>
    <w:rsid w:val="00F93A8D"/>
    <w:rsid w:val="00F96C39"/>
    <w:rsid w:val="00FB349D"/>
    <w:rsid w:val="00FC4A6E"/>
    <w:rsid w:val="00FF1AF5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3C40184"/>
  <w15:docId w15:val="{364AC2B4-2BAD-415A-BD65-D33DD0B6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91AD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FF860-DDBF-4A8C-84E4-9A4811FE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45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Коллекции. Задания</vt:lpstr>
    </vt:vector>
  </TitlesOfParts>
  <Manager>Alexander_Kuznetsov1@epam.com</Manager>
  <Company>EPAM Systems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Коллекции. Задания</dc:title>
  <dc:creator>bingov@mail.ru</dc:creator>
  <cp:keywords>Task, C#</cp:keywords>
  <dc:description>Задания по теме "коллекции"</dc:description>
  <cp:lastModifiedBy>Alexander Sokolov1</cp:lastModifiedBy>
  <cp:revision>10</cp:revision>
  <dcterms:created xsi:type="dcterms:W3CDTF">2015-04-08T11:50:00Z</dcterms:created>
  <dcterms:modified xsi:type="dcterms:W3CDTF">2017-03-16T06:55:00Z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