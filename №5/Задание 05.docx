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53E" w:rsidRPr="00FD0DBF" w:rsidRDefault="00EE353E" w:rsidP="00765295">
      <w:pPr>
        <w:pStyle w:val="EPAMHeading1"/>
        <w:rPr>
          <w:color w:val="A6A6A6" w:themeColor="background1" w:themeShade="A6"/>
        </w:rPr>
      </w:pPr>
    </w:p>
    <w:p w:rsidR="00EE353E" w:rsidRDefault="00EE353E" w:rsidP="00765295">
      <w:pPr>
        <w:pStyle w:val="EPAM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9"/>
        <w:gridCol w:w="5055"/>
      </w:tblGrid>
      <w:tr w:rsidR="00FF1AF5" w:rsidTr="005C4573">
        <w:tc>
          <w:tcPr>
            <w:tcW w:w="5210" w:type="dxa"/>
            <w:vMerge w:val="restart"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:rsidR="00FF1AF5" w:rsidRPr="00EE353E" w:rsidRDefault="00FF1AF5" w:rsidP="004D1C98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ABC05CD" wp14:editId="3A3758BF">
                  <wp:extent cx="2276475" cy="701472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pam_Logo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contrast="3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68" t="16607" r="4117" b="45937"/>
                          <a:stretch/>
                        </pic:blipFill>
                        <pic:spPr bwMode="auto">
                          <a:xfrm>
                            <a:off x="0" y="0"/>
                            <a:ext cx="2280658" cy="702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0" w:type="dxa"/>
            <w:tcBorders>
              <w:top w:val="nil"/>
              <w:left w:val="single" w:sz="24" w:space="0" w:color="002C78"/>
              <w:bottom w:val="single" w:sz="24" w:space="0" w:color="BFBFBF" w:themeColor="background1" w:themeShade="BF"/>
              <w:right w:val="nil"/>
            </w:tcBorders>
          </w:tcPr>
          <w:p w:rsidR="00FF1AF5" w:rsidRPr="00EE353E" w:rsidRDefault="009042E7" w:rsidP="002072AD">
            <w:pPr>
              <w:pStyle w:val="EPAMTitle"/>
            </w:pPr>
            <w:fldSimple w:instr=" TITLE   \* MERGEFORMAT ">
              <w:r w:rsidR="009C1E88">
                <w:t>. Задания</w:t>
              </w:r>
            </w:fldSimple>
          </w:p>
        </w:tc>
      </w:tr>
      <w:tr w:rsidR="00FF1AF5" w:rsidTr="005C4573">
        <w:tc>
          <w:tcPr>
            <w:tcW w:w="5210" w:type="dxa"/>
            <w:vMerge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:rsidR="00FF1AF5" w:rsidRDefault="00FF1AF5" w:rsidP="004D1C98">
            <w:pPr>
              <w:spacing w:before="120" w:after="120"/>
              <w:jc w:val="center"/>
              <w:rPr>
                <w:noProof/>
                <w:lang w:eastAsia="ru-RU"/>
              </w:rPr>
            </w:pPr>
          </w:p>
        </w:tc>
        <w:tc>
          <w:tcPr>
            <w:tcW w:w="5210" w:type="dxa"/>
            <w:tcBorders>
              <w:top w:val="single" w:sz="24" w:space="0" w:color="BFBFBF" w:themeColor="background1" w:themeShade="BF"/>
              <w:left w:val="single" w:sz="24" w:space="0" w:color="002C78"/>
              <w:bottom w:val="nil"/>
              <w:right w:val="nil"/>
            </w:tcBorders>
          </w:tcPr>
          <w:p w:rsidR="00FF1AF5" w:rsidRDefault="002B1E75" w:rsidP="00FF1AF5">
            <w:pPr>
              <w:pStyle w:val="EPAMSubTitle"/>
            </w:pPr>
            <w:r>
              <w:fldChar w:fldCharType="begin"/>
            </w:r>
            <w:r>
              <w:instrText xml:space="preserve"> DOCPROPERTY  PID  \* MERGEFORMAT </w:instrText>
            </w:r>
            <w:r>
              <w:fldChar w:fldCharType="separate"/>
            </w:r>
            <w:r w:rsidR="009C1E88">
              <w:t>EPMR-TCSR</w:t>
            </w:r>
            <w:r>
              <w:fldChar w:fldCharType="end"/>
            </w:r>
          </w:p>
        </w:tc>
      </w:tr>
    </w:tbl>
    <w:p w:rsidR="00EE353E" w:rsidRDefault="00EE353E" w:rsidP="00765295">
      <w:pPr>
        <w:pStyle w:val="EPAMHeading1"/>
      </w:pPr>
    </w:p>
    <w:p w:rsidR="007716C1" w:rsidRPr="007716C1" w:rsidRDefault="007716C1" w:rsidP="00765295">
      <w:pPr>
        <w:pStyle w:val="EPAMHeading1"/>
      </w:pPr>
    </w:p>
    <w:p w:rsidR="0075105A" w:rsidRPr="0075105A" w:rsidRDefault="007716C1" w:rsidP="007716C1">
      <w:pPr>
        <w:pStyle w:val="EPAMHeading6"/>
        <w:jc w:val="center"/>
        <w:rPr>
          <w:lang w:val="en-US"/>
        </w:rPr>
      </w:pPr>
      <w:r w:rsidRPr="008F6F1E">
        <w:t>ИСТОРИЯ ИЗМЕНЕНИЙ</w:t>
      </w:r>
    </w:p>
    <w:tbl>
      <w:tblPr>
        <w:tblStyle w:val="EPAMTable"/>
        <w:tblW w:w="10456" w:type="dxa"/>
        <w:tblLook w:val="0420" w:firstRow="1" w:lastRow="0" w:firstColumn="0" w:lastColumn="0" w:noHBand="0" w:noVBand="1"/>
      </w:tblPr>
      <w:tblGrid>
        <w:gridCol w:w="877"/>
        <w:gridCol w:w="1783"/>
        <w:gridCol w:w="2410"/>
        <w:gridCol w:w="1984"/>
        <w:gridCol w:w="1701"/>
        <w:gridCol w:w="1701"/>
      </w:tblGrid>
      <w:tr w:rsidR="00B47A7B" w:rsidRPr="0071692E" w:rsidTr="00771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tcW w:w="877" w:type="dxa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Версия</w:t>
            </w:r>
          </w:p>
        </w:tc>
        <w:tc>
          <w:tcPr>
            <w:tcW w:w="1783" w:type="dxa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Описание изменений</w:t>
            </w:r>
          </w:p>
        </w:tc>
        <w:tc>
          <w:tcPr>
            <w:tcW w:w="2410" w:type="dxa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Автор</w:t>
            </w:r>
          </w:p>
        </w:tc>
        <w:tc>
          <w:tcPr>
            <w:tcW w:w="1984" w:type="dxa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Дата</w:t>
            </w:r>
          </w:p>
        </w:tc>
        <w:tc>
          <w:tcPr>
            <w:tcW w:w="3402" w:type="dxa"/>
            <w:gridSpan w:val="2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Утверждено</w:t>
            </w:r>
          </w:p>
          <w:tbl>
            <w:tblPr>
              <w:tblStyle w:val="EPAMTable"/>
              <w:tblW w:w="0" w:type="auto"/>
              <w:tblLook w:val="04A0" w:firstRow="1" w:lastRow="0" w:firstColumn="1" w:lastColumn="0" w:noHBand="0" w:noVBand="1"/>
            </w:tblPr>
            <w:tblGrid>
              <w:gridCol w:w="1582"/>
              <w:gridCol w:w="1584"/>
            </w:tblGrid>
            <w:tr w:rsidR="00B47A7B" w:rsidTr="007716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85" w:type="dxa"/>
                </w:tcPr>
                <w:p w:rsidR="00B47A7B" w:rsidRDefault="007716C1" w:rsidP="00E523A8">
                  <w:pPr>
                    <w:pStyle w:val="EPAMSmall"/>
                    <w:jc w:val="center"/>
                  </w:pPr>
                  <w:r>
                    <w:t>Имя</w:t>
                  </w:r>
                </w:p>
              </w:tc>
              <w:tc>
                <w:tcPr>
                  <w:tcW w:w="1586" w:type="dxa"/>
                </w:tcPr>
                <w:p w:rsidR="00B47A7B" w:rsidRPr="007716C1" w:rsidRDefault="007716C1" w:rsidP="007716C1">
                  <w:pPr>
                    <w:pStyle w:val="EPAMSmall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Дата</w:t>
                  </w:r>
                </w:p>
              </w:tc>
            </w:tr>
          </w:tbl>
          <w:p w:rsidR="00B47A7B" w:rsidRPr="0071692E" w:rsidRDefault="00B47A7B" w:rsidP="008F6F1E">
            <w:pPr>
              <w:pStyle w:val="EPAMSmall"/>
            </w:pPr>
          </w:p>
        </w:tc>
      </w:tr>
      <w:tr w:rsidR="007716C1" w:rsidRPr="0071692E" w:rsidTr="00771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7" w:type="dxa"/>
          </w:tcPr>
          <w:p w:rsidR="00EE353E" w:rsidRPr="0071692E" w:rsidRDefault="00EE353E" w:rsidP="008F6F1E">
            <w:pPr>
              <w:pStyle w:val="EPAMNormal"/>
            </w:pPr>
            <w:r w:rsidRPr="0071692E">
              <w:t>&lt;</w:t>
            </w:r>
            <w:r>
              <w:rPr>
                <w:lang w:val="en-US"/>
              </w:rPr>
              <w:t>1</w:t>
            </w:r>
            <w:r w:rsidRPr="0071692E">
              <w:t>.</w:t>
            </w:r>
            <w:r>
              <w:rPr>
                <w:lang w:val="en-US"/>
              </w:rPr>
              <w:t>0</w:t>
            </w:r>
            <w:r w:rsidRPr="0071692E">
              <w:t>&gt;</w:t>
            </w:r>
          </w:p>
        </w:tc>
        <w:tc>
          <w:tcPr>
            <w:tcW w:w="1783" w:type="dxa"/>
          </w:tcPr>
          <w:p w:rsidR="00EE353E" w:rsidRPr="009C4B36" w:rsidRDefault="00EE353E" w:rsidP="008F6F1E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>Initial version</w:t>
            </w:r>
          </w:p>
        </w:tc>
        <w:tc>
          <w:tcPr>
            <w:tcW w:w="2410" w:type="dxa"/>
          </w:tcPr>
          <w:p w:rsidR="00EE353E" w:rsidRPr="00112E2B" w:rsidRDefault="008E4CEE" w:rsidP="00112E2B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>Alexander_Kuznetsov1</w:t>
            </w:r>
          </w:p>
        </w:tc>
        <w:tc>
          <w:tcPr>
            <w:tcW w:w="1984" w:type="dxa"/>
          </w:tcPr>
          <w:p w:rsidR="00EE353E" w:rsidRPr="0071692E" w:rsidRDefault="00EE353E" w:rsidP="009C1E88">
            <w:pPr>
              <w:pStyle w:val="EPAMNormal"/>
            </w:pPr>
            <w:r w:rsidRPr="0071692E">
              <w:t>&lt;</w:t>
            </w:r>
            <w:r w:rsidR="009C1E88">
              <w:t>20</w:t>
            </w:r>
            <w:r w:rsidRPr="0071692E">
              <w:t>-</w:t>
            </w:r>
            <w:r w:rsidR="008E4CEE">
              <w:rPr>
                <w:lang w:val="en-US"/>
              </w:rPr>
              <w:t>Jan</w:t>
            </w:r>
            <w:r w:rsidRPr="0071692E">
              <w:t>-</w:t>
            </w:r>
            <w:r w:rsidR="008E4CEE">
              <w:rPr>
                <w:lang w:val="en-US"/>
              </w:rPr>
              <w:t>2012</w:t>
            </w:r>
            <w:r w:rsidRPr="0071692E">
              <w:t>&gt;</w:t>
            </w:r>
          </w:p>
        </w:tc>
        <w:tc>
          <w:tcPr>
            <w:tcW w:w="1701" w:type="dxa"/>
          </w:tcPr>
          <w:p w:rsidR="00EE353E" w:rsidRPr="0071692E" w:rsidRDefault="00EE353E" w:rsidP="008F6F1E">
            <w:pPr>
              <w:pStyle w:val="EPAMNormal"/>
            </w:pPr>
          </w:p>
        </w:tc>
        <w:tc>
          <w:tcPr>
            <w:tcW w:w="1701" w:type="dxa"/>
          </w:tcPr>
          <w:p w:rsidR="00EE353E" w:rsidRPr="0071692E" w:rsidRDefault="00EE353E" w:rsidP="008F6F1E">
            <w:pPr>
              <w:pStyle w:val="EPAMNormal"/>
            </w:pPr>
          </w:p>
        </w:tc>
      </w:tr>
      <w:tr w:rsidR="007716C1" w:rsidRPr="0071692E" w:rsidTr="007716C1">
        <w:tc>
          <w:tcPr>
            <w:tcW w:w="877" w:type="dxa"/>
          </w:tcPr>
          <w:p w:rsidR="00EE353E" w:rsidRPr="0071692E" w:rsidRDefault="00EE353E" w:rsidP="008F6F1E">
            <w:pPr>
              <w:pStyle w:val="EPAMNormal"/>
            </w:pPr>
          </w:p>
        </w:tc>
        <w:tc>
          <w:tcPr>
            <w:tcW w:w="1783" w:type="dxa"/>
          </w:tcPr>
          <w:p w:rsidR="00EE353E" w:rsidRPr="0071692E" w:rsidRDefault="00EE353E" w:rsidP="008F6F1E">
            <w:pPr>
              <w:pStyle w:val="EPAMNormal"/>
            </w:pPr>
          </w:p>
        </w:tc>
        <w:tc>
          <w:tcPr>
            <w:tcW w:w="2410" w:type="dxa"/>
          </w:tcPr>
          <w:p w:rsidR="00EE353E" w:rsidRPr="0071692E" w:rsidRDefault="00EE353E" w:rsidP="008F6F1E">
            <w:pPr>
              <w:pStyle w:val="EPAMNormal"/>
            </w:pPr>
          </w:p>
        </w:tc>
        <w:tc>
          <w:tcPr>
            <w:tcW w:w="1984" w:type="dxa"/>
          </w:tcPr>
          <w:p w:rsidR="00EE353E" w:rsidRPr="0071692E" w:rsidRDefault="00EE353E" w:rsidP="008F6F1E">
            <w:pPr>
              <w:pStyle w:val="EPAMNormal"/>
            </w:pPr>
          </w:p>
        </w:tc>
        <w:tc>
          <w:tcPr>
            <w:tcW w:w="1701" w:type="dxa"/>
          </w:tcPr>
          <w:p w:rsidR="00EE353E" w:rsidRPr="0071692E" w:rsidRDefault="00EE353E" w:rsidP="008F6F1E">
            <w:pPr>
              <w:pStyle w:val="EPAMNormal"/>
            </w:pPr>
          </w:p>
        </w:tc>
        <w:tc>
          <w:tcPr>
            <w:tcW w:w="1701" w:type="dxa"/>
          </w:tcPr>
          <w:p w:rsidR="00EE353E" w:rsidRPr="0071692E" w:rsidRDefault="00EE353E" w:rsidP="008F6F1E">
            <w:pPr>
              <w:pStyle w:val="EPAMNormal"/>
            </w:pPr>
          </w:p>
        </w:tc>
      </w:tr>
    </w:tbl>
    <w:p w:rsidR="007716C1" w:rsidRDefault="007716C1" w:rsidP="007716C1">
      <w:pPr>
        <w:pStyle w:val="EPAMHeading6"/>
        <w:jc w:val="center"/>
      </w:pPr>
    </w:p>
    <w:p w:rsidR="007716C1" w:rsidRDefault="007716C1" w:rsidP="007716C1">
      <w:pPr>
        <w:pStyle w:val="EPAMHeading6"/>
        <w:jc w:val="center"/>
      </w:pPr>
    </w:p>
    <w:p w:rsidR="0075105A" w:rsidRPr="0075105A" w:rsidRDefault="007716C1" w:rsidP="007716C1">
      <w:pPr>
        <w:pStyle w:val="EPAMHeading6"/>
        <w:jc w:val="center"/>
        <w:rPr>
          <w:sz w:val="28"/>
          <w:lang w:val="en-US"/>
        </w:rPr>
      </w:pPr>
      <w:r w:rsidRPr="008F6F1E">
        <w:t>СВЯЗАННЫЕ ДОКУМЕНТЫ</w:t>
      </w:r>
    </w:p>
    <w:tbl>
      <w:tblPr>
        <w:tblStyle w:val="EPAMTable"/>
        <w:tblW w:w="10456" w:type="dxa"/>
        <w:tblLook w:val="0420" w:firstRow="1" w:lastRow="0" w:firstColumn="0" w:lastColumn="0" w:noHBand="0" w:noVBand="1"/>
      </w:tblPr>
      <w:tblGrid>
        <w:gridCol w:w="851"/>
        <w:gridCol w:w="9605"/>
      </w:tblGrid>
      <w:tr w:rsidR="00EE353E" w:rsidRPr="0071692E" w:rsidTr="00771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</w:tcPr>
          <w:p w:rsidR="00EE353E" w:rsidRPr="0071692E" w:rsidRDefault="00EE353E" w:rsidP="00E523A8">
            <w:pPr>
              <w:pStyle w:val="EPAMSmall"/>
              <w:jc w:val="center"/>
            </w:pPr>
            <w:r w:rsidRPr="0071692E">
              <w:t>Номер</w:t>
            </w:r>
          </w:p>
        </w:tc>
        <w:tc>
          <w:tcPr>
            <w:tcW w:w="9605" w:type="dxa"/>
          </w:tcPr>
          <w:p w:rsidR="00EE353E" w:rsidRPr="0071692E" w:rsidRDefault="00EE353E" w:rsidP="00E523A8">
            <w:pPr>
              <w:pStyle w:val="EPAMSmall"/>
              <w:jc w:val="center"/>
            </w:pPr>
            <w:r w:rsidRPr="0071692E">
              <w:t>Название документа</w:t>
            </w:r>
          </w:p>
        </w:tc>
      </w:tr>
      <w:tr w:rsidR="00EE353E" w:rsidRPr="0071692E" w:rsidTr="00771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1" w:type="dxa"/>
          </w:tcPr>
          <w:p w:rsidR="00EE353E" w:rsidRPr="0071692E" w:rsidRDefault="00EE353E" w:rsidP="004D1C98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9605" w:type="dxa"/>
          </w:tcPr>
          <w:p w:rsidR="00EE353E" w:rsidRPr="0071692E" w:rsidRDefault="00EE353E" w:rsidP="004D1C98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</w:tr>
      <w:tr w:rsidR="00EE353E" w:rsidRPr="0071692E" w:rsidTr="007716C1">
        <w:tc>
          <w:tcPr>
            <w:tcW w:w="851" w:type="dxa"/>
          </w:tcPr>
          <w:p w:rsidR="00EE353E" w:rsidRPr="0071692E" w:rsidRDefault="00EE353E" w:rsidP="004D1C98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9605" w:type="dxa"/>
          </w:tcPr>
          <w:p w:rsidR="00EE353E" w:rsidRPr="0071692E" w:rsidRDefault="00EE353E" w:rsidP="004D1C98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</w:tr>
    </w:tbl>
    <w:p w:rsidR="00DA788E" w:rsidRDefault="003C025A">
      <w:r>
        <w:br w:type="page"/>
      </w:r>
    </w:p>
    <w:p w:rsidR="003C025A" w:rsidRDefault="00DA788E" w:rsidP="00DA788E">
      <w:pPr>
        <w:pStyle w:val="Heading1"/>
      </w:pPr>
      <w:r>
        <w:lastRenderedPageBreak/>
        <w:t>Задания</w:t>
      </w:r>
    </w:p>
    <w:p w:rsidR="00555DCE" w:rsidRDefault="00555DCE" w:rsidP="00555DCE">
      <w:r>
        <w:t xml:space="preserve">Выполните </w:t>
      </w:r>
      <w:r w:rsidR="00367BDC">
        <w:t>приведённые</w:t>
      </w:r>
      <w:r>
        <w:t xml:space="preserve"> ниже задания. Задания</w:t>
      </w:r>
      <w:r w:rsidR="00761DFA">
        <w:t>,</w:t>
      </w:r>
      <w:r>
        <w:t xml:space="preserve"> помеченные «</w:t>
      </w:r>
      <w:r w:rsidRPr="00555DCE">
        <w:t>*</w:t>
      </w:r>
      <w:r>
        <w:t>»</w:t>
      </w:r>
      <w:r w:rsidR="00761DFA">
        <w:t>,</w:t>
      </w:r>
      <w:r>
        <w:t xml:space="preserve"> являются заданиями повышенной сложности и необязательны для выполнения.</w:t>
      </w:r>
    </w:p>
    <w:p w:rsidR="006174F4" w:rsidRDefault="006174F4" w:rsidP="006174F4">
      <w:pPr>
        <w:pStyle w:val="Heading2"/>
      </w:pPr>
      <w:r>
        <w:t>Задание 1</w:t>
      </w:r>
    </w:p>
    <w:p w:rsidR="006174F4" w:rsidRPr="00555DCE" w:rsidRDefault="006174F4" w:rsidP="006174F4">
      <w:r>
        <w:t xml:space="preserve">Написать класс </w:t>
      </w:r>
      <w:r>
        <w:rPr>
          <w:lang w:val="en-US"/>
        </w:rPr>
        <w:t>User</w:t>
      </w:r>
      <w:r>
        <w:t xml:space="preserve">, описывающий человека (Фамилия, Имя, Отчество, Дата рождения, Возраст). </w:t>
      </w:r>
      <w:r w:rsidRPr="00A661DA">
        <w:rPr>
          <w:b/>
        </w:rPr>
        <w:t>Написать программу, демонстрирующую использование этого класса</w:t>
      </w:r>
    </w:p>
    <w:p w:rsidR="00DA788E" w:rsidRPr="00DA788E" w:rsidRDefault="006174F4" w:rsidP="00DA788E">
      <w:pPr>
        <w:pStyle w:val="Heading2"/>
      </w:pPr>
      <w:r>
        <w:t>Задание 2</w:t>
      </w:r>
    </w:p>
    <w:p w:rsidR="007A0CEE" w:rsidRPr="007A0CEE" w:rsidRDefault="00873AAF" w:rsidP="007A0CEE">
      <w:r>
        <w:t xml:space="preserve">Написать класс </w:t>
      </w:r>
      <w:r w:rsidRPr="00367BDC">
        <w:rPr>
          <w:lang w:val="en-US"/>
        </w:rPr>
        <w:t>Round</w:t>
      </w:r>
      <w:r>
        <w:t xml:space="preserve">, задающий круг с указанными координатами центра, радиусом, а также свойствами, позволяющими узнать длину описанной окружности и площадь круга. </w:t>
      </w:r>
      <w:r w:rsidRPr="00A661DA">
        <w:rPr>
          <w:b/>
        </w:rPr>
        <w:t xml:space="preserve">Обеспечить нахождение </w:t>
      </w:r>
      <w:r w:rsidR="00367BDC" w:rsidRPr="00A661DA">
        <w:rPr>
          <w:b/>
        </w:rPr>
        <w:t>объекта в</w:t>
      </w:r>
      <w:r w:rsidRPr="00A661DA">
        <w:rPr>
          <w:b/>
        </w:rPr>
        <w:t xml:space="preserve"> заведомо корректном состоянии</w:t>
      </w:r>
      <w:r>
        <w:t>.</w:t>
      </w:r>
      <w:r w:rsidRPr="00873AAF">
        <w:t xml:space="preserve"> </w:t>
      </w:r>
      <w:r w:rsidR="007A0CEE" w:rsidRPr="00A661DA">
        <w:rPr>
          <w:b/>
        </w:rPr>
        <w:t>Написать программу, демонстрирующую использование данного к</w:t>
      </w:r>
      <w:r w:rsidR="00F84557" w:rsidRPr="00A661DA">
        <w:rPr>
          <w:b/>
        </w:rPr>
        <w:t>руга</w:t>
      </w:r>
      <w:r w:rsidR="007A0CEE" w:rsidRPr="00A661DA">
        <w:rPr>
          <w:b/>
        </w:rPr>
        <w:t>.</w:t>
      </w:r>
    </w:p>
    <w:p w:rsidR="007A0CEE" w:rsidRPr="00DA788E" w:rsidRDefault="006174F4" w:rsidP="007A0CEE">
      <w:pPr>
        <w:pStyle w:val="Heading2"/>
      </w:pPr>
      <w:r>
        <w:t>Задание 3</w:t>
      </w:r>
    </w:p>
    <w:p w:rsidR="00945EC4" w:rsidRPr="00945EC4" w:rsidRDefault="007A0CEE" w:rsidP="00945EC4">
      <w:r>
        <w:t xml:space="preserve">Написать класс, описывающий треугольник со сторонами </w:t>
      </w:r>
      <w:r>
        <w:rPr>
          <w:lang w:val="en-US"/>
        </w:rPr>
        <w:t>a</w:t>
      </w:r>
      <w:r w:rsidRPr="007A0CEE">
        <w:t xml:space="preserve">, </w:t>
      </w:r>
      <w:r>
        <w:rPr>
          <w:lang w:val="en-US"/>
        </w:rPr>
        <w:t>b</w:t>
      </w:r>
      <w:r w:rsidRPr="007A0CEE">
        <w:t xml:space="preserve">, </w:t>
      </w:r>
      <w:r>
        <w:rPr>
          <w:lang w:val="en-US"/>
        </w:rPr>
        <w:t>c</w:t>
      </w:r>
      <w:r>
        <w:t xml:space="preserve">, и </w:t>
      </w:r>
      <w:r w:rsidR="009042E7" w:rsidRPr="009042E7">
        <w:t>методами</w:t>
      </w:r>
      <w:r w:rsidR="009042E7">
        <w:t>,</w:t>
      </w:r>
      <w:r w:rsidR="009042E7" w:rsidRPr="009042E7">
        <w:t xml:space="preserve"> </w:t>
      </w:r>
      <w:r w:rsidR="009042E7">
        <w:t>позволяющими</w:t>
      </w:r>
      <w:r>
        <w:t xml:space="preserve"> осуществить </w:t>
      </w:r>
      <w:r w:rsidR="00367BDC">
        <w:t>расчёт</w:t>
      </w:r>
      <w:r>
        <w:t xml:space="preserve"> его площади и периметра. </w:t>
      </w:r>
      <w:r w:rsidR="009042E7" w:rsidRPr="00A661DA">
        <w:rPr>
          <w:b/>
        </w:rPr>
        <w:t xml:space="preserve">Обеспечить нахождение объекта в заведомо корректном состоянии. </w:t>
      </w:r>
      <w:r w:rsidRPr="00A661DA">
        <w:rPr>
          <w:b/>
        </w:rPr>
        <w:t>Написать программу, демонстрирующую использование данного треугольника.</w:t>
      </w:r>
      <w:r w:rsidR="00945EC4" w:rsidRPr="00945EC4">
        <w:t xml:space="preserve"> </w:t>
      </w:r>
    </w:p>
    <w:p w:rsidR="007A0CEE" w:rsidRPr="009042E7" w:rsidRDefault="00945EC4" w:rsidP="007A0CEE">
      <w:pPr>
        <w:pStyle w:val="Heading2"/>
      </w:pPr>
      <w:r w:rsidRPr="002072AD">
        <w:t>Задание 4</w:t>
      </w:r>
      <w:r w:rsidR="002072AD" w:rsidRPr="009042E7">
        <w:t>*</w:t>
      </w:r>
    </w:p>
    <w:p w:rsidR="002046CE" w:rsidRDefault="007A0CEE" w:rsidP="007A0CEE">
      <w:r w:rsidRPr="002072AD">
        <w:t xml:space="preserve">Написать </w:t>
      </w:r>
      <w:r w:rsidR="0040015E" w:rsidRPr="002072AD">
        <w:t xml:space="preserve">свой собственный </w:t>
      </w:r>
      <w:r w:rsidRPr="002072AD">
        <w:t>класс</w:t>
      </w:r>
      <w:r w:rsidR="0040015E" w:rsidRPr="002072AD">
        <w:t xml:space="preserve"> </w:t>
      </w:r>
      <w:proofErr w:type="spellStart"/>
      <w:r w:rsidR="0040015E" w:rsidRPr="002072AD">
        <w:rPr>
          <w:lang w:val="en-US"/>
        </w:rPr>
        <w:t>MyString</w:t>
      </w:r>
      <w:proofErr w:type="spellEnd"/>
      <w:r w:rsidRPr="002072AD">
        <w:t xml:space="preserve">, описывающий </w:t>
      </w:r>
      <w:r w:rsidR="0040015E" w:rsidRPr="002072AD">
        <w:t>строку как массив символов. Перегрузить дл</w:t>
      </w:r>
      <w:r w:rsidR="00AC0537">
        <w:t xml:space="preserve">я этого класса типовые </w:t>
      </w:r>
      <w:proofErr w:type="spellStart"/>
      <w:r w:rsidR="002046CE">
        <w:rPr>
          <w:lang w:val="en-US"/>
        </w:rPr>
        <w:t>операторы</w:t>
      </w:r>
      <w:proofErr w:type="spellEnd"/>
      <w:r w:rsidR="002046CE">
        <w:t xml:space="preserve">: </w:t>
      </w:r>
    </w:p>
    <w:p w:rsidR="002046CE" w:rsidRPr="002046CE" w:rsidRDefault="002046CE" w:rsidP="002046CE">
      <w:pPr>
        <w:pStyle w:val="ListParagraph"/>
        <w:numPr>
          <w:ilvl w:val="0"/>
          <w:numId w:val="4"/>
        </w:numPr>
      </w:pPr>
      <w:r w:rsidRPr="002046CE">
        <w:t xml:space="preserve">‘+’ </w:t>
      </w:r>
      <w:r>
        <w:t>– добавляет строку в конец текущей</w:t>
      </w:r>
    </w:p>
    <w:p w:rsidR="007A0CEE" w:rsidRPr="00451EE0" w:rsidRDefault="002046CE" w:rsidP="002046CE">
      <w:pPr>
        <w:pStyle w:val="ListParagraph"/>
        <w:numPr>
          <w:ilvl w:val="0"/>
          <w:numId w:val="4"/>
        </w:numPr>
      </w:pPr>
      <w:r w:rsidRPr="002046CE">
        <w:t xml:space="preserve"> </w:t>
      </w:r>
      <w:r w:rsidRPr="00451EE0">
        <w:t>‘-’</w:t>
      </w:r>
      <w:r>
        <w:t xml:space="preserve"> </w:t>
      </w:r>
      <w:r w:rsidR="00451EE0">
        <w:t>–</w:t>
      </w:r>
      <w:r>
        <w:t xml:space="preserve"> </w:t>
      </w:r>
      <w:r w:rsidR="00451EE0">
        <w:t>удаляет подстроку из текущей строки</w:t>
      </w:r>
    </w:p>
    <w:p w:rsidR="002046CE" w:rsidRPr="00451EE0" w:rsidRDefault="002046CE" w:rsidP="002046CE">
      <w:pPr>
        <w:pStyle w:val="ListParagraph"/>
        <w:numPr>
          <w:ilvl w:val="0"/>
          <w:numId w:val="4"/>
        </w:numPr>
      </w:pPr>
      <w:r w:rsidRPr="00451EE0">
        <w:t>‘==’</w:t>
      </w:r>
      <w:r w:rsidR="00451EE0">
        <w:t xml:space="preserve"> – сравнивает два объекта </w:t>
      </w:r>
      <w:proofErr w:type="spellStart"/>
      <w:r w:rsidR="00451EE0" w:rsidRPr="002072AD">
        <w:rPr>
          <w:lang w:val="en-US"/>
        </w:rPr>
        <w:t>MyString</w:t>
      </w:r>
      <w:proofErr w:type="spellEnd"/>
    </w:p>
    <w:p w:rsidR="00451EE0" w:rsidRPr="002046CE" w:rsidRDefault="00451EE0" w:rsidP="00451EE0">
      <w:pPr>
        <w:pStyle w:val="ListParagraph"/>
        <w:numPr>
          <w:ilvl w:val="0"/>
          <w:numId w:val="4"/>
        </w:numPr>
        <w:rPr>
          <w:lang w:val="en-US"/>
        </w:rPr>
      </w:pPr>
      <w:r>
        <w:t>А также метод «</w:t>
      </w:r>
      <w:proofErr w:type="spellStart"/>
      <w:r w:rsidRPr="00451EE0">
        <w:t>ToString</w:t>
      </w:r>
      <w:proofErr w:type="spellEnd"/>
      <w:r>
        <w:t>»</w:t>
      </w:r>
      <w:bookmarkStart w:id="0" w:name="_GoBack"/>
      <w:bookmarkEnd w:id="0"/>
    </w:p>
    <w:p w:rsidR="002046CE" w:rsidRDefault="002046CE" w:rsidP="002046CE">
      <w:pPr>
        <w:ind w:left="360"/>
        <w:rPr>
          <w:lang w:val="en-US"/>
        </w:rPr>
      </w:pPr>
      <w:proofErr w:type="spellStart"/>
      <w:r>
        <w:rPr>
          <w:lang w:val="en-US"/>
        </w:rPr>
        <w:t>Материалы:</w:t>
      </w:r>
      <w:proofErr w:type="spellEnd"/>
    </w:p>
    <w:p w:rsidR="002046CE" w:rsidRPr="002046CE" w:rsidRDefault="002046CE" w:rsidP="002046CE">
      <w:pPr>
        <w:pStyle w:val="ListParagraph"/>
        <w:numPr>
          <w:ilvl w:val="0"/>
          <w:numId w:val="5"/>
        </w:numPr>
        <w:rPr>
          <w:lang w:val="en-US"/>
        </w:rPr>
      </w:pPr>
      <w:hyperlink r:id="rId10" w:history="1">
        <w:r w:rsidRPr="0060490F">
          <w:rPr>
            <w:rStyle w:val="Hyperlink"/>
            <w:lang w:val="en-US"/>
          </w:rPr>
          <w:t>https://msdn.microsoft.com/en-us/library/6fbs5e2h(v=vs.120).aspx</w:t>
        </w:r>
      </w:hyperlink>
      <w:r w:rsidRPr="002046CE">
        <w:rPr>
          <w:lang w:val="en-US"/>
        </w:rPr>
        <w:t xml:space="preserve"> </w:t>
      </w:r>
    </w:p>
    <w:p w:rsidR="00AC0537" w:rsidRPr="002046CE" w:rsidRDefault="002046CE" w:rsidP="002046CE">
      <w:pPr>
        <w:pStyle w:val="ListParagraph"/>
        <w:numPr>
          <w:ilvl w:val="0"/>
          <w:numId w:val="5"/>
        </w:numPr>
      </w:pPr>
      <w:hyperlink r:id="rId11" w:history="1">
        <w:r w:rsidRPr="0060490F">
          <w:rPr>
            <w:rStyle w:val="Hyperlink"/>
            <w:lang w:val="en-US"/>
          </w:rPr>
          <w:t>http</w:t>
        </w:r>
        <w:r w:rsidRPr="0060490F">
          <w:rPr>
            <w:rStyle w:val="Hyperlink"/>
          </w:rPr>
          <w:t>://</w:t>
        </w:r>
        <w:r w:rsidRPr="0060490F">
          <w:rPr>
            <w:rStyle w:val="Hyperlink"/>
            <w:lang w:val="en-US"/>
          </w:rPr>
          <w:t>www</w:t>
        </w:r>
        <w:r w:rsidRPr="0060490F">
          <w:rPr>
            <w:rStyle w:val="Hyperlink"/>
          </w:rPr>
          <w:t>.</w:t>
        </w:r>
        <w:proofErr w:type="spellStart"/>
        <w:r w:rsidRPr="0060490F">
          <w:rPr>
            <w:rStyle w:val="Hyperlink"/>
            <w:lang w:val="en-US"/>
          </w:rPr>
          <w:t>dotnetperls</w:t>
        </w:r>
        <w:proofErr w:type="spellEnd"/>
        <w:r w:rsidRPr="0060490F">
          <w:rPr>
            <w:rStyle w:val="Hyperlink"/>
          </w:rPr>
          <w:t>.</w:t>
        </w:r>
        <w:r w:rsidRPr="0060490F">
          <w:rPr>
            <w:rStyle w:val="Hyperlink"/>
            <w:lang w:val="en-US"/>
          </w:rPr>
          <w:t>com</w:t>
        </w:r>
        <w:r w:rsidRPr="0060490F">
          <w:rPr>
            <w:rStyle w:val="Hyperlink"/>
          </w:rPr>
          <w:t>/</w:t>
        </w:r>
        <w:r w:rsidRPr="0060490F">
          <w:rPr>
            <w:rStyle w:val="Hyperlink"/>
            <w:lang w:val="en-US"/>
          </w:rPr>
          <w:t>operator</w:t>
        </w:r>
      </w:hyperlink>
      <w:r>
        <w:t xml:space="preserve"> </w:t>
      </w:r>
    </w:p>
    <w:p w:rsidR="00DA788E" w:rsidRDefault="00DA788E" w:rsidP="00DA788E">
      <w:pPr>
        <w:pStyle w:val="Heading1"/>
      </w:pPr>
      <w:r>
        <w:t>Требования к оформлению</w:t>
      </w:r>
    </w:p>
    <w:p w:rsidR="00EE0704" w:rsidRDefault="00EE0704" w:rsidP="00EE0704">
      <w:pPr>
        <w:pStyle w:val="ListParagraph"/>
        <w:numPr>
          <w:ilvl w:val="0"/>
          <w:numId w:val="3"/>
        </w:numPr>
      </w:pPr>
      <w:r>
        <w:t xml:space="preserve">Для работы автоматических фильтров необходимо, чтобы тема письма выглядела следующим образом: </w:t>
      </w:r>
      <w:r w:rsidRPr="004153B5">
        <w:t>[</w:t>
      </w:r>
      <w:r>
        <w:rPr>
          <w:lang w:val="en-US"/>
        </w:rPr>
        <w:t>STYYYY</w:t>
      </w:r>
      <w:r w:rsidRPr="004153B5">
        <w:t>_</w:t>
      </w:r>
      <w:r>
        <w:rPr>
          <w:lang w:val="en-US"/>
        </w:rPr>
        <w:t>N</w:t>
      </w:r>
      <w:r w:rsidRPr="004153B5">
        <w:t>]</w:t>
      </w:r>
      <w:proofErr w:type="spellStart"/>
      <w:r>
        <w:t>Фамилия</w:t>
      </w:r>
      <w:r w:rsidR="00B9339E" w:rsidRPr="00B9339E">
        <w:t>_</w:t>
      </w:r>
      <w:r>
        <w:t>Имя</w:t>
      </w:r>
      <w:proofErr w:type="spellEnd"/>
      <w:r w:rsidR="00B9339E" w:rsidRPr="00B9339E">
        <w:t>_</w:t>
      </w:r>
      <w:proofErr w:type="spellStart"/>
      <w:r w:rsidR="00B9339E">
        <w:rPr>
          <w:lang w:val="en-US"/>
        </w:rPr>
        <w:t>TaskNN</w:t>
      </w:r>
      <w:proofErr w:type="spellEnd"/>
      <w:r>
        <w:t xml:space="preserve">. Здесь </w:t>
      </w:r>
      <w:r>
        <w:rPr>
          <w:lang w:val="en-US"/>
        </w:rPr>
        <w:t>ST</w:t>
      </w:r>
      <w:r w:rsidRPr="00E72591">
        <w:t xml:space="preserve"> – </w:t>
      </w:r>
      <w:r w:rsidR="00367BDC">
        <w:t>сокращённое</w:t>
      </w:r>
      <w:r>
        <w:t xml:space="preserve"> наименование программы (</w:t>
      </w:r>
      <w:r>
        <w:rPr>
          <w:lang w:val="en-US"/>
        </w:rPr>
        <w:t>Students</w:t>
      </w:r>
      <w:r w:rsidRPr="00E72591">
        <w:t xml:space="preserve"> </w:t>
      </w:r>
      <w:r>
        <w:rPr>
          <w:lang w:val="en-US"/>
        </w:rPr>
        <w:t>Training</w:t>
      </w:r>
      <w:r>
        <w:t xml:space="preserve">), </w:t>
      </w:r>
      <w:r>
        <w:rPr>
          <w:lang w:val="en-US"/>
        </w:rPr>
        <w:t>YYYY</w:t>
      </w:r>
      <w:r>
        <w:t xml:space="preserve"> – номер года, </w:t>
      </w:r>
      <w:r>
        <w:rPr>
          <w:lang w:val="en-US"/>
        </w:rPr>
        <w:t>N</w:t>
      </w:r>
      <w:r w:rsidRPr="00E72591">
        <w:t xml:space="preserve"> </w:t>
      </w:r>
      <w:r>
        <w:t>–</w:t>
      </w:r>
      <w:r w:rsidRPr="00E72591">
        <w:t xml:space="preserve"> </w:t>
      </w:r>
      <w:r>
        <w:t xml:space="preserve">номер группы, </w:t>
      </w:r>
      <w:r>
        <w:rPr>
          <w:lang w:val="en-US"/>
        </w:rPr>
        <w:t>NN</w:t>
      </w:r>
      <w:r w:rsidRPr="00E72591">
        <w:t xml:space="preserve"> </w:t>
      </w:r>
      <w:r>
        <w:t>–</w:t>
      </w:r>
      <w:r w:rsidRPr="00E72591">
        <w:t xml:space="preserve"> </w:t>
      </w:r>
      <w:r>
        <w:t>порядковый номер задания в виде двух цифр, напр. 01, 05, 12 и т.д.</w:t>
      </w:r>
    </w:p>
    <w:p w:rsidR="00DA788E" w:rsidRDefault="00DA788E" w:rsidP="00804231">
      <w:pPr>
        <w:pStyle w:val="ListParagraph"/>
        <w:numPr>
          <w:ilvl w:val="0"/>
          <w:numId w:val="3"/>
        </w:numPr>
      </w:pPr>
      <w:r>
        <w:t xml:space="preserve">Каждое задание должно представлять собой отдельный </w:t>
      </w:r>
      <w:r w:rsidRPr="00804231">
        <w:rPr>
          <w:lang w:val="en-US"/>
        </w:rPr>
        <w:t>project</w:t>
      </w:r>
      <w:r>
        <w:t xml:space="preserve"> в рамках общего </w:t>
      </w:r>
      <w:r w:rsidRPr="00804231">
        <w:rPr>
          <w:lang w:val="en-US"/>
        </w:rPr>
        <w:t>solution</w:t>
      </w:r>
      <w:r>
        <w:t xml:space="preserve">. Название проектов: </w:t>
      </w:r>
      <w:r w:rsidRPr="00804231">
        <w:rPr>
          <w:lang w:val="en-US"/>
        </w:rPr>
        <w:t>Task</w:t>
      </w:r>
      <w:r w:rsidRPr="00DA788E">
        <w:t xml:space="preserve">1, </w:t>
      </w:r>
      <w:r w:rsidRPr="00804231">
        <w:rPr>
          <w:lang w:val="en-US"/>
        </w:rPr>
        <w:t>Task</w:t>
      </w:r>
      <w:r w:rsidRPr="00DA788E">
        <w:t>2</w:t>
      </w:r>
      <w:r>
        <w:t xml:space="preserve"> и т.д. Название </w:t>
      </w:r>
      <w:r w:rsidRPr="00804231">
        <w:rPr>
          <w:lang w:val="en-US"/>
        </w:rPr>
        <w:t>solution</w:t>
      </w:r>
      <w:r w:rsidRPr="00DA788E">
        <w:t xml:space="preserve"> </w:t>
      </w:r>
      <w:r>
        <w:t xml:space="preserve">должно формироваться по принципу: </w:t>
      </w:r>
      <w:proofErr w:type="spellStart"/>
      <w:r>
        <w:t>Фамилия_Имя</w:t>
      </w:r>
      <w:proofErr w:type="spellEnd"/>
      <w:r>
        <w:t>_</w:t>
      </w:r>
      <w:proofErr w:type="spellStart"/>
      <w:r w:rsidRPr="00804231">
        <w:rPr>
          <w:lang w:val="en-US"/>
        </w:rPr>
        <w:t>Task</w:t>
      </w:r>
      <w:r w:rsidR="00367BDC">
        <w:rPr>
          <w:lang w:val="en-US"/>
        </w:rPr>
        <w:t>NN</w:t>
      </w:r>
      <w:proofErr w:type="spellEnd"/>
      <w:r w:rsidR="00804231">
        <w:t>.</w:t>
      </w:r>
    </w:p>
    <w:p w:rsidR="00804231" w:rsidRDefault="00804231" w:rsidP="00804231">
      <w:pPr>
        <w:pStyle w:val="ListParagraph"/>
        <w:numPr>
          <w:ilvl w:val="0"/>
          <w:numId w:val="3"/>
        </w:numPr>
      </w:pPr>
      <w:r>
        <w:t xml:space="preserve">Проект должен быть прислан в </w:t>
      </w:r>
      <w:r>
        <w:rPr>
          <w:lang w:val="en-US"/>
        </w:rPr>
        <w:t>zip</w:t>
      </w:r>
      <w:r>
        <w:t xml:space="preserve"> архиве (</w:t>
      </w:r>
      <w:proofErr w:type="spellStart"/>
      <w:r>
        <w:rPr>
          <w:lang w:val="en-US"/>
        </w:rPr>
        <w:t>rar</w:t>
      </w:r>
      <w:proofErr w:type="spellEnd"/>
      <w:r w:rsidRPr="00804231">
        <w:t>, 7</w:t>
      </w:r>
      <w:r>
        <w:rPr>
          <w:lang w:val="en-US"/>
        </w:rPr>
        <w:t>z</w:t>
      </w:r>
      <w:r w:rsidRPr="00804231">
        <w:t xml:space="preserve"> </w:t>
      </w:r>
      <w:r>
        <w:t xml:space="preserve">и др. не допускаются). Имя архива должно совпадать с именем </w:t>
      </w:r>
      <w:r>
        <w:rPr>
          <w:lang w:val="en-US"/>
        </w:rPr>
        <w:t>solution</w:t>
      </w:r>
      <w:r>
        <w:t>.</w:t>
      </w:r>
    </w:p>
    <w:p w:rsidR="00804231" w:rsidRDefault="00804231" w:rsidP="00804231">
      <w:pPr>
        <w:pStyle w:val="ListParagraph"/>
        <w:numPr>
          <w:ilvl w:val="0"/>
          <w:numId w:val="3"/>
        </w:numPr>
      </w:pPr>
      <w:r>
        <w:t xml:space="preserve">Не ленитесь сделать ввод/вывод дружественным по отношению к пользователю. Программы, выводящие мигающий курсор на </w:t>
      </w:r>
      <w:r w:rsidR="00367BDC">
        <w:t>чёрном</w:t>
      </w:r>
      <w:r>
        <w:t xml:space="preserve"> фоне, сразу получают «ноль». </w:t>
      </w:r>
    </w:p>
    <w:p w:rsidR="00804231" w:rsidRPr="00DA788E" w:rsidRDefault="00804231" w:rsidP="00DA788E"/>
    <w:p w:rsidR="00DA788E" w:rsidRPr="00DA788E" w:rsidRDefault="00DA788E" w:rsidP="00DA788E"/>
    <w:p w:rsidR="00DA788E" w:rsidRPr="00DA788E" w:rsidRDefault="00DA788E" w:rsidP="00DA788E"/>
    <w:p w:rsidR="00DA788E" w:rsidRPr="00DA788E" w:rsidRDefault="00DA788E" w:rsidP="00DA788E"/>
    <w:p w:rsidR="00DA788E" w:rsidRPr="00DA788E" w:rsidRDefault="00DA788E" w:rsidP="00DA788E"/>
    <w:p w:rsidR="00DA788E" w:rsidRPr="00DA788E" w:rsidRDefault="00DA788E" w:rsidP="00DA788E"/>
    <w:sectPr w:rsidR="00DA788E" w:rsidRPr="00DA788E" w:rsidSect="00B47A7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E75" w:rsidRDefault="002B1E75" w:rsidP="004C2579">
      <w:pPr>
        <w:spacing w:after="0" w:line="240" w:lineRule="auto"/>
      </w:pPr>
      <w:r>
        <w:separator/>
      </w:r>
    </w:p>
  </w:endnote>
  <w:endnote w:type="continuationSeparator" w:id="0">
    <w:p w:rsidR="002B1E75" w:rsidRDefault="002B1E75" w:rsidP="004C2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E88" w:rsidRDefault="009C1E8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EPAMTable"/>
      <w:tblW w:w="5000" w:type="pct"/>
      <w:tblBorders>
        <w:top w:val="single" w:sz="24" w:space="0" w:color="BFBFBF" w:themeColor="background1" w:themeShade="BF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40" w:firstRow="0" w:lastRow="1" w:firstColumn="0" w:lastColumn="0" w:noHBand="0" w:noVBand="1"/>
    </w:tblPr>
    <w:tblGrid>
      <w:gridCol w:w="5102"/>
      <w:gridCol w:w="5102"/>
    </w:tblGrid>
    <w:tr w:rsidR="008944C8" w:rsidRPr="00106D7F" w:rsidTr="008944C8">
      <w:trPr>
        <w:cnfStyle w:val="010000000000" w:firstRow="0" w:lastRow="1" w:firstColumn="0" w:lastColumn="0" w:oddVBand="0" w:evenVBand="0" w:oddHBand="0" w:evenHBand="0" w:firstRowFirstColumn="0" w:firstRowLastColumn="0" w:lastRowFirstColumn="0" w:lastRowLastColumn="0"/>
        <w:trHeight w:val="192"/>
      </w:trPr>
      <w:tc>
        <w:tcPr>
          <w:tcW w:w="2500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:rsidR="008944C8" w:rsidRPr="00761DFA" w:rsidRDefault="00761DFA" w:rsidP="008944C8">
          <w:pPr>
            <w:pStyle w:val="EPAMSmall"/>
          </w:pPr>
          <w:r>
            <w:rPr>
              <w:lang w:val="en-US"/>
            </w:rPr>
            <w:t>© EPAM Systems, 201</w:t>
          </w:r>
          <w:r>
            <w:t>2</w:t>
          </w:r>
          <w:r w:rsidR="008944C8" w:rsidRPr="00ED5C43">
            <w:t xml:space="preserve"> </w:t>
          </w:r>
          <w:r w:rsidR="008944C8">
            <w:rPr>
              <w:lang w:val="en-US"/>
            </w:rPr>
            <w:t xml:space="preserve"> </w:t>
          </w:r>
        </w:p>
      </w:tc>
      <w:tc>
        <w:tcPr>
          <w:tcW w:w="2500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:rsidR="008944C8" w:rsidRPr="00ED5C43" w:rsidRDefault="008944C8" w:rsidP="008944C8">
          <w:pPr>
            <w:pStyle w:val="EPAMSmall"/>
            <w:jc w:val="right"/>
            <w:rPr>
              <w:lang w:val="en-US"/>
            </w:rPr>
          </w:pPr>
          <w:r w:rsidRPr="00ED5C43">
            <w:t>Страница</w:t>
          </w:r>
          <w:r w:rsidRPr="00ED5C43">
            <w:rPr>
              <w:lang w:val="en-US"/>
            </w:rPr>
            <w:t xml:space="preserve">: </w:t>
          </w:r>
          <w:r w:rsidRPr="00ED5C43">
            <w:rPr>
              <w:lang w:val="en-US"/>
            </w:rPr>
            <w:fldChar w:fldCharType="begin"/>
          </w:r>
          <w:r w:rsidRPr="00ED5C43">
            <w:rPr>
              <w:lang w:val="en-US"/>
            </w:rPr>
            <w:instrText xml:space="preserve"> PAGE </w:instrText>
          </w:r>
          <w:r w:rsidRPr="00ED5C43">
            <w:rPr>
              <w:lang w:val="en-US"/>
            </w:rPr>
            <w:fldChar w:fldCharType="separate"/>
          </w:r>
          <w:r w:rsidR="00A661DA">
            <w:rPr>
              <w:noProof/>
              <w:lang w:val="en-US"/>
            </w:rPr>
            <w:t>3</w:t>
          </w:r>
          <w:r w:rsidRPr="00ED5C43">
            <w:rPr>
              <w:lang w:val="en-US"/>
            </w:rPr>
            <w:fldChar w:fldCharType="end"/>
          </w:r>
          <w:r w:rsidRPr="00ED5C43">
            <w:rPr>
              <w:lang w:val="en-US"/>
            </w:rPr>
            <w:t>/</w:t>
          </w:r>
          <w:r w:rsidRPr="00ED5C43">
            <w:rPr>
              <w:lang w:val="en-US"/>
            </w:rPr>
            <w:fldChar w:fldCharType="begin"/>
          </w:r>
          <w:r w:rsidRPr="00ED5C43">
            <w:rPr>
              <w:lang w:val="en-US"/>
            </w:rPr>
            <w:instrText xml:space="preserve"> NUMPAGES </w:instrText>
          </w:r>
          <w:r w:rsidRPr="00ED5C43">
            <w:rPr>
              <w:lang w:val="en-US"/>
            </w:rPr>
            <w:fldChar w:fldCharType="separate"/>
          </w:r>
          <w:r w:rsidR="00A661DA">
            <w:rPr>
              <w:noProof/>
              <w:lang w:val="en-US"/>
            </w:rPr>
            <w:t>3</w:t>
          </w:r>
          <w:r w:rsidRPr="00ED5C43">
            <w:rPr>
              <w:lang w:val="en-US"/>
            </w:rPr>
            <w:fldChar w:fldCharType="end"/>
          </w:r>
        </w:p>
      </w:tc>
    </w:tr>
  </w:tbl>
  <w:p w:rsidR="00EF5ED5" w:rsidRPr="00106D7F" w:rsidRDefault="00EF5ED5" w:rsidP="00106D7F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E88" w:rsidRDefault="009C1E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E75" w:rsidRDefault="002B1E75" w:rsidP="004C2579">
      <w:pPr>
        <w:spacing w:after="0" w:line="240" w:lineRule="auto"/>
      </w:pPr>
      <w:r>
        <w:separator/>
      </w:r>
    </w:p>
  </w:footnote>
  <w:footnote w:type="continuationSeparator" w:id="0">
    <w:p w:rsidR="002B1E75" w:rsidRDefault="002B1E75" w:rsidP="004C2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E88" w:rsidRDefault="009C1E8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8" w:space="0" w:color="BFBFBF" w:themeColor="background1" w:themeShade="BF"/>
        <w:bottom w:val="single" w:sz="8" w:space="0" w:color="BFBFBF" w:themeColor="background1" w:themeShade="BF"/>
        <w:insideH w:val="single" w:sz="24" w:space="0" w:color="BFBFBF" w:themeColor="background1" w:themeShade="BF"/>
      </w:tblBorders>
      <w:tblLook w:val="0000" w:firstRow="0" w:lastRow="0" w:firstColumn="0" w:lastColumn="0" w:noHBand="0" w:noVBand="0"/>
    </w:tblPr>
    <w:tblGrid>
      <w:gridCol w:w="3273"/>
      <w:gridCol w:w="4200"/>
      <w:gridCol w:w="2731"/>
    </w:tblGrid>
    <w:tr w:rsidR="00EF5ED5" w:rsidRPr="00106D7F" w:rsidTr="00B47A7B">
      <w:trPr>
        <w:cantSplit/>
        <w:trHeight w:val="363"/>
        <w:jc w:val="center"/>
      </w:trPr>
      <w:tc>
        <w:tcPr>
          <w:tcW w:w="3662" w:type="pct"/>
          <w:gridSpan w:val="2"/>
          <w:tcBorders>
            <w:bottom w:val="single" w:sz="24" w:space="0" w:color="BFBFBF" w:themeColor="background1" w:themeShade="BF"/>
          </w:tcBorders>
          <w:vAlign w:val="center"/>
        </w:tcPr>
        <w:p w:rsidR="00EF5ED5" w:rsidRPr="00ED5C43" w:rsidRDefault="00EF5ED5" w:rsidP="00ED5C43">
          <w:pPr>
            <w:pStyle w:val="EPAMSmall"/>
          </w:pPr>
          <w:r w:rsidRPr="00ED5C43">
            <w:t xml:space="preserve">Название: </w:t>
          </w:r>
          <w:r w:rsidR="002B1E75">
            <w:fldChar w:fldCharType="begin"/>
          </w:r>
          <w:r w:rsidR="002B1E75">
            <w:instrText xml:space="preserve"> TITLE   \* MERGEFORMAT </w:instrText>
          </w:r>
          <w:r w:rsidR="002B1E75">
            <w:fldChar w:fldCharType="separate"/>
          </w:r>
          <w:r w:rsidR="009C1E88">
            <w:t>Основы ООП. Задания</w:t>
          </w:r>
          <w:r w:rsidR="002B1E75">
            <w:fldChar w:fldCharType="end"/>
          </w:r>
        </w:p>
      </w:tc>
      <w:tc>
        <w:tcPr>
          <w:tcW w:w="1338" w:type="pct"/>
          <w:tcBorders>
            <w:bottom w:val="single" w:sz="24" w:space="0" w:color="BFBFBF" w:themeColor="background1" w:themeShade="BF"/>
          </w:tcBorders>
          <w:shd w:val="clear" w:color="auto" w:fill="auto"/>
          <w:vAlign w:val="center"/>
        </w:tcPr>
        <w:p w:rsidR="00EF5ED5" w:rsidRPr="00ED5C43" w:rsidRDefault="00EF5ED5" w:rsidP="00ED5C43">
          <w:pPr>
            <w:pStyle w:val="EPAMSmall"/>
          </w:pPr>
          <w:r w:rsidRPr="00ED5C43">
            <w:t>Конфиденциально</w:t>
          </w:r>
        </w:p>
      </w:tc>
    </w:tr>
    <w:tr w:rsidR="00EF5ED5" w:rsidRPr="00106D7F" w:rsidTr="00B47A7B">
      <w:trPr>
        <w:cantSplit/>
        <w:trHeight w:val="238"/>
        <w:jc w:val="center"/>
      </w:trPr>
      <w:tc>
        <w:tcPr>
          <w:tcW w:w="1604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  <w:vAlign w:val="center"/>
        </w:tcPr>
        <w:p w:rsidR="00EF5ED5" w:rsidRPr="00F060A5" w:rsidRDefault="00EF5ED5" w:rsidP="00ED5C43">
          <w:pPr>
            <w:pStyle w:val="EPAMSmall"/>
            <w:rPr>
              <w:lang w:val="en-US"/>
            </w:rPr>
          </w:pPr>
          <w:r w:rsidRPr="00F060A5">
            <w:rPr>
              <w:lang w:val="en-US"/>
            </w:rPr>
            <w:t xml:space="preserve">PID: </w:t>
          </w:r>
          <w:r w:rsidRPr="00ED5C43">
            <w:fldChar w:fldCharType="begin"/>
          </w:r>
          <w:r w:rsidRPr="00F060A5">
            <w:rPr>
              <w:lang w:val="en-US"/>
            </w:rPr>
            <w:instrText xml:space="preserve"> DOCPROPERTY  PID  \* MERGEFORMAT </w:instrText>
          </w:r>
          <w:r w:rsidRPr="00ED5C43">
            <w:fldChar w:fldCharType="separate"/>
          </w:r>
          <w:r w:rsidR="009C1E88" w:rsidRPr="009C1E88">
            <w:rPr>
              <w:b/>
              <w:bCs/>
              <w:lang w:val="en-US"/>
            </w:rPr>
            <w:t>EPMR-TCSR</w:t>
          </w:r>
          <w:r w:rsidRPr="00ED5C43">
            <w:fldChar w:fldCharType="end"/>
          </w:r>
        </w:p>
        <w:p w:rsidR="00EF5ED5" w:rsidRPr="00112E2B" w:rsidRDefault="00EF5ED5" w:rsidP="00ED5C43">
          <w:pPr>
            <w:pStyle w:val="EPAMSmall"/>
            <w:rPr>
              <w:lang w:val="en-US"/>
            </w:rPr>
          </w:pPr>
          <w:r w:rsidRPr="00112E2B">
            <w:rPr>
              <w:lang w:val="en-US"/>
            </w:rPr>
            <w:t xml:space="preserve">DID: </w:t>
          </w:r>
          <w:r w:rsidR="00112E2B">
            <w:fldChar w:fldCharType="begin"/>
          </w:r>
          <w:r w:rsidR="00112E2B" w:rsidRPr="00112E2B">
            <w:rPr>
              <w:lang w:val="en-US"/>
            </w:rPr>
            <w:instrText xml:space="preserve"> DOCPROPERTY  DID  \* MERGEFORMAT </w:instrText>
          </w:r>
          <w:r w:rsidR="00112E2B">
            <w:fldChar w:fldCharType="separate"/>
          </w:r>
          <w:r w:rsidR="009C1E88">
            <w:rPr>
              <w:lang w:val="en-US"/>
            </w:rPr>
            <w:t>EPAM Systems</w:t>
          </w:r>
          <w:r w:rsidR="00112E2B">
            <w:fldChar w:fldCharType="end"/>
          </w:r>
        </w:p>
      </w:tc>
      <w:tc>
        <w:tcPr>
          <w:tcW w:w="2058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  <w:vAlign w:val="center"/>
        </w:tcPr>
        <w:p w:rsidR="00EF5ED5" w:rsidRPr="00ED5C43" w:rsidRDefault="00EF5ED5" w:rsidP="00ED5C43">
          <w:pPr>
            <w:pStyle w:val="EPAMSmall"/>
          </w:pPr>
          <w:r w:rsidRPr="00ED5C43">
            <w:t xml:space="preserve">Версия: </w:t>
          </w:r>
          <w:r w:rsidR="002B1E75">
            <w:fldChar w:fldCharType="begin"/>
          </w:r>
          <w:r w:rsidR="002B1E75">
            <w:instrText xml:space="preserve"> DOCPROPERTY  Version  \* MERGEFORMAT </w:instrText>
          </w:r>
          <w:r w:rsidR="002B1E75">
            <w:fldChar w:fldCharType="separate"/>
          </w:r>
          <w:r w:rsidR="009C1E88">
            <w:t>1.0</w:t>
          </w:r>
          <w:r w:rsidR="002B1E75">
            <w:fldChar w:fldCharType="end"/>
          </w:r>
        </w:p>
        <w:p w:rsidR="00EF5ED5" w:rsidRPr="00ED5C43" w:rsidRDefault="00EF5ED5" w:rsidP="00ED5C43">
          <w:pPr>
            <w:pStyle w:val="EPAMSmall"/>
          </w:pPr>
          <w:r w:rsidRPr="00ED5C43">
            <w:t xml:space="preserve">Статус: </w:t>
          </w:r>
          <w:r w:rsidR="00721C67">
            <w:fldChar w:fldCharType="begin"/>
          </w:r>
          <w:r w:rsidR="00721C67">
            <w:instrText xml:space="preserve"> DOCPROPERTY  Status  \* MERGEFORMAT </w:instrText>
          </w:r>
          <w:r w:rsidR="00721C67">
            <w:fldChar w:fldCharType="separate"/>
          </w:r>
          <w:proofErr w:type="spellStart"/>
          <w:r w:rsidR="009C1E88">
            <w:t>Initial</w:t>
          </w:r>
          <w:proofErr w:type="spellEnd"/>
          <w:r w:rsidR="00721C67">
            <w:fldChar w:fldCharType="end"/>
          </w:r>
        </w:p>
      </w:tc>
      <w:tc>
        <w:tcPr>
          <w:tcW w:w="1338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</w:tcPr>
        <w:p w:rsidR="00EF5ED5" w:rsidRPr="00ED5C43" w:rsidRDefault="00EF5ED5" w:rsidP="00ED5C43">
          <w:pPr>
            <w:pStyle w:val="EPAMSmall"/>
          </w:pPr>
          <w:r w:rsidRPr="00ED5C43">
            <w:t xml:space="preserve">Сохранено: </w:t>
          </w:r>
          <w:r w:rsidR="00112E2B">
            <w:fldChar w:fldCharType="begin"/>
          </w:r>
          <w:r w:rsidR="00112E2B">
            <w:instrText xml:space="preserve"> SAVEDATE  \@ "d-MMM-yy"  \* MERGEFORMAT </w:instrText>
          </w:r>
          <w:r w:rsidR="00112E2B">
            <w:fldChar w:fldCharType="separate"/>
          </w:r>
          <w:r w:rsidR="00AC0537">
            <w:rPr>
              <w:noProof/>
            </w:rPr>
            <w:t>12-мар-15</w:t>
          </w:r>
          <w:r w:rsidR="00112E2B">
            <w:fldChar w:fldCharType="end"/>
          </w:r>
        </w:p>
      </w:tc>
    </w:tr>
  </w:tbl>
  <w:p w:rsidR="00EF5ED5" w:rsidRDefault="00EF5ED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E88" w:rsidRDefault="009C1E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464CD"/>
    <w:multiLevelType w:val="hybridMultilevel"/>
    <w:tmpl w:val="9DB232AE"/>
    <w:lvl w:ilvl="0" w:tplc="1C82171E">
      <w:start w:val="1"/>
      <w:numFmt w:val="decimal"/>
      <w:lvlText w:val="%1."/>
      <w:lvlJc w:val="center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4174E44"/>
    <w:multiLevelType w:val="hybridMultilevel"/>
    <w:tmpl w:val="7482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E58A4"/>
    <w:multiLevelType w:val="hybridMultilevel"/>
    <w:tmpl w:val="8E5E2A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417BD4"/>
    <w:multiLevelType w:val="hybridMultilevel"/>
    <w:tmpl w:val="CB32C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D3248"/>
    <w:multiLevelType w:val="hybridMultilevel"/>
    <w:tmpl w:val="C49C31D4"/>
    <w:lvl w:ilvl="0" w:tplc="85C8B7EE">
      <w:start w:val="1"/>
      <w:numFmt w:val="decimal"/>
      <w:lvlText w:val="%1.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1CB"/>
    <w:rsid w:val="00077A04"/>
    <w:rsid w:val="000801F3"/>
    <w:rsid w:val="00082AA9"/>
    <w:rsid w:val="000D2D9A"/>
    <w:rsid w:val="000D7008"/>
    <w:rsid w:val="000F41AE"/>
    <w:rsid w:val="00106D7F"/>
    <w:rsid w:val="00112E2B"/>
    <w:rsid w:val="00117F7B"/>
    <w:rsid w:val="0018098C"/>
    <w:rsid w:val="00191A7F"/>
    <w:rsid w:val="00194AF9"/>
    <w:rsid w:val="001B22E2"/>
    <w:rsid w:val="001C650A"/>
    <w:rsid w:val="002046CE"/>
    <w:rsid w:val="002072AD"/>
    <w:rsid w:val="00244726"/>
    <w:rsid w:val="00271966"/>
    <w:rsid w:val="002A37A6"/>
    <w:rsid w:val="002B1E75"/>
    <w:rsid w:val="002F163A"/>
    <w:rsid w:val="00336E9F"/>
    <w:rsid w:val="00352A05"/>
    <w:rsid w:val="00364EC8"/>
    <w:rsid w:val="00367BDC"/>
    <w:rsid w:val="003B220F"/>
    <w:rsid w:val="003C025A"/>
    <w:rsid w:val="0040015E"/>
    <w:rsid w:val="00410B4E"/>
    <w:rsid w:val="004153B5"/>
    <w:rsid w:val="00431C15"/>
    <w:rsid w:val="00451EE0"/>
    <w:rsid w:val="004629D5"/>
    <w:rsid w:val="00485B91"/>
    <w:rsid w:val="00490837"/>
    <w:rsid w:val="004921CB"/>
    <w:rsid w:val="004A5E65"/>
    <w:rsid w:val="004A68D4"/>
    <w:rsid w:val="004C2579"/>
    <w:rsid w:val="004D1C98"/>
    <w:rsid w:val="004F7C33"/>
    <w:rsid w:val="00517EF6"/>
    <w:rsid w:val="00555DCE"/>
    <w:rsid w:val="00573D44"/>
    <w:rsid w:val="005955D7"/>
    <w:rsid w:val="00597FAC"/>
    <w:rsid w:val="005A16F2"/>
    <w:rsid w:val="005C4573"/>
    <w:rsid w:val="006174F4"/>
    <w:rsid w:val="00635DEC"/>
    <w:rsid w:val="00691782"/>
    <w:rsid w:val="00712DED"/>
    <w:rsid w:val="00721C67"/>
    <w:rsid w:val="0075105A"/>
    <w:rsid w:val="00761DFA"/>
    <w:rsid w:val="00765295"/>
    <w:rsid w:val="007716C1"/>
    <w:rsid w:val="007750B1"/>
    <w:rsid w:val="007A0CEE"/>
    <w:rsid w:val="007D2BF7"/>
    <w:rsid w:val="007D65AB"/>
    <w:rsid w:val="00804231"/>
    <w:rsid w:val="00815505"/>
    <w:rsid w:val="008272FE"/>
    <w:rsid w:val="00870BEE"/>
    <w:rsid w:val="00873AAF"/>
    <w:rsid w:val="00882153"/>
    <w:rsid w:val="00892BA9"/>
    <w:rsid w:val="008944C8"/>
    <w:rsid w:val="008A06FD"/>
    <w:rsid w:val="008B38FE"/>
    <w:rsid w:val="008E4CEE"/>
    <w:rsid w:val="008F6F1E"/>
    <w:rsid w:val="009042E7"/>
    <w:rsid w:val="00906DFE"/>
    <w:rsid w:val="00927BD4"/>
    <w:rsid w:val="00945EC4"/>
    <w:rsid w:val="009B405E"/>
    <w:rsid w:val="009C1E88"/>
    <w:rsid w:val="00A03E4C"/>
    <w:rsid w:val="00A22CCA"/>
    <w:rsid w:val="00A46653"/>
    <w:rsid w:val="00A53FD8"/>
    <w:rsid w:val="00A661DA"/>
    <w:rsid w:val="00A80555"/>
    <w:rsid w:val="00A92864"/>
    <w:rsid w:val="00AA0489"/>
    <w:rsid w:val="00AC0537"/>
    <w:rsid w:val="00B06057"/>
    <w:rsid w:val="00B47A7B"/>
    <w:rsid w:val="00B9339E"/>
    <w:rsid w:val="00B94618"/>
    <w:rsid w:val="00BE5078"/>
    <w:rsid w:val="00C46FA9"/>
    <w:rsid w:val="00CB3A0E"/>
    <w:rsid w:val="00D17600"/>
    <w:rsid w:val="00D44BE7"/>
    <w:rsid w:val="00D4771E"/>
    <w:rsid w:val="00DA788E"/>
    <w:rsid w:val="00DF7756"/>
    <w:rsid w:val="00E14B65"/>
    <w:rsid w:val="00E523A8"/>
    <w:rsid w:val="00ED5C43"/>
    <w:rsid w:val="00EE0704"/>
    <w:rsid w:val="00EE353E"/>
    <w:rsid w:val="00EE735B"/>
    <w:rsid w:val="00EF5ED5"/>
    <w:rsid w:val="00F060A5"/>
    <w:rsid w:val="00F34293"/>
    <w:rsid w:val="00F56A52"/>
    <w:rsid w:val="00F84557"/>
    <w:rsid w:val="00F93A8D"/>
    <w:rsid w:val="00FC4A6E"/>
    <w:rsid w:val="00FD0DBF"/>
    <w:rsid w:val="00FF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49D9BD9-2C0C-4457-83A9-B0E074A9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8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71E"/>
    <w:pPr>
      <w:ind w:left="720"/>
      <w:contextualSpacing/>
    </w:pPr>
  </w:style>
  <w:style w:type="paragraph" w:customStyle="1" w:styleId="EPAMHeading1">
    <w:name w:val="EPAM Heading 1"/>
    <w:qFormat/>
    <w:rsid w:val="00927BD4"/>
    <w:pPr>
      <w:spacing w:before="120" w:after="120" w:line="360" w:lineRule="auto"/>
    </w:pPr>
    <w:rPr>
      <w:rFonts w:asciiTheme="majorHAnsi" w:hAnsiTheme="majorHAnsi"/>
      <w:b/>
      <w:color w:val="002C78"/>
      <w:sz w:val="44"/>
      <w:szCs w:val="48"/>
    </w:rPr>
  </w:style>
  <w:style w:type="paragraph" w:customStyle="1" w:styleId="EPAMHeading2">
    <w:name w:val="EPAM Heading 2"/>
    <w:qFormat/>
    <w:rsid w:val="00927BD4"/>
    <w:rPr>
      <w:rFonts w:asciiTheme="majorHAnsi" w:hAnsiTheme="majorHAnsi"/>
      <w:b/>
      <w:color w:val="002C78"/>
      <w:sz w:val="40"/>
      <w:szCs w:val="44"/>
    </w:rPr>
  </w:style>
  <w:style w:type="table" w:styleId="TableGrid">
    <w:name w:val="Table Grid"/>
    <w:basedOn w:val="TableNormal"/>
    <w:uiPriority w:val="59"/>
    <w:rsid w:val="005A1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2A37A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B060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EPAMNormal">
    <w:name w:val="EPAM Normal"/>
    <w:qFormat/>
    <w:rsid w:val="00927BD4"/>
    <w:pPr>
      <w:spacing w:before="120" w:after="120" w:line="240" w:lineRule="auto"/>
      <w:jc w:val="both"/>
    </w:pPr>
    <w:rPr>
      <w:rFonts w:cs="Arial"/>
    </w:rPr>
  </w:style>
  <w:style w:type="paragraph" w:customStyle="1" w:styleId="EPAMHeading3">
    <w:name w:val="EPAM Heading 3"/>
    <w:qFormat/>
    <w:rsid w:val="00927BD4"/>
    <w:rPr>
      <w:rFonts w:asciiTheme="majorHAnsi" w:hAnsiTheme="majorHAnsi"/>
      <w:b/>
      <w:color w:val="002C78"/>
      <w:sz w:val="36"/>
      <w:szCs w:val="40"/>
    </w:rPr>
  </w:style>
  <w:style w:type="paragraph" w:customStyle="1" w:styleId="EPAMHeading4">
    <w:name w:val="EPAM Heading 4"/>
    <w:qFormat/>
    <w:rsid w:val="00927BD4"/>
    <w:rPr>
      <w:rFonts w:asciiTheme="majorHAnsi" w:hAnsiTheme="majorHAnsi"/>
      <w:b/>
      <w:color w:val="002C78"/>
      <w:sz w:val="32"/>
      <w:szCs w:val="36"/>
    </w:rPr>
  </w:style>
  <w:style w:type="paragraph" w:customStyle="1" w:styleId="EPAMHeading5">
    <w:name w:val="EPAM Heading 5"/>
    <w:qFormat/>
    <w:rsid w:val="00927BD4"/>
    <w:rPr>
      <w:rFonts w:asciiTheme="majorHAnsi" w:hAnsiTheme="majorHAnsi"/>
      <w:b/>
      <w:color w:val="002C78"/>
      <w:sz w:val="28"/>
      <w:szCs w:val="32"/>
    </w:rPr>
  </w:style>
  <w:style w:type="paragraph" w:customStyle="1" w:styleId="EPAMHeading6">
    <w:name w:val="EPAM Heading 6"/>
    <w:qFormat/>
    <w:rsid w:val="00927BD4"/>
    <w:rPr>
      <w:rFonts w:asciiTheme="majorHAnsi" w:hAnsiTheme="majorHAnsi"/>
      <w:b/>
      <w:color w:val="002C78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D7F"/>
  </w:style>
  <w:style w:type="paragraph" w:styleId="Footer">
    <w:name w:val="footer"/>
    <w:basedOn w:val="Normal"/>
    <w:link w:val="FooterChar"/>
    <w:uiPriority w:val="99"/>
    <w:unhideWhenUsed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D7F"/>
  </w:style>
  <w:style w:type="paragraph" w:styleId="NoSpacing">
    <w:name w:val="No Spacing"/>
    <w:link w:val="NoSpacingChar"/>
    <w:uiPriority w:val="1"/>
    <w:qFormat/>
    <w:rsid w:val="003C02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C02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25A"/>
    <w:rPr>
      <w:rFonts w:ascii="Tahoma" w:hAnsi="Tahoma" w:cs="Tahoma"/>
      <w:sz w:val="16"/>
      <w:szCs w:val="16"/>
    </w:rPr>
  </w:style>
  <w:style w:type="paragraph" w:customStyle="1" w:styleId="TableText">
    <w:name w:val="Table_Text"/>
    <w:basedOn w:val="Normal"/>
    <w:rsid w:val="00EE353E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  <w:jc w:val="both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EPAMTitle">
    <w:name w:val="EPAM Title"/>
    <w:qFormat/>
    <w:rsid w:val="005C4573"/>
    <w:pPr>
      <w:spacing w:before="120" w:after="120" w:line="240" w:lineRule="auto"/>
    </w:pPr>
    <w:rPr>
      <w:rFonts w:asciiTheme="majorHAnsi" w:hAnsiTheme="majorHAnsi"/>
      <w:b/>
      <w:color w:val="002C78"/>
      <w:sz w:val="36"/>
      <w:szCs w:val="36"/>
    </w:rPr>
  </w:style>
  <w:style w:type="paragraph" w:customStyle="1" w:styleId="EPAMSubTitle">
    <w:name w:val="EPAM SubTitle"/>
    <w:qFormat/>
    <w:rsid w:val="005C4573"/>
    <w:pPr>
      <w:spacing w:before="120" w:after="120" w:line="240" w:lineRule="auto"/>
    </w:pPr>
    <w:rPr>
      <w:rFonts w:asciiTheme="majorHAnsi" w:hAnsiTheme="majorHAnsi"/>
      <w:b/>
      <w:color w:val="002C78"/>
      <w:sz w:val="28"/>
      <w:szCs w:val="36"/>
      <w:lang w:val="en-US"/>
    </w:rPr>
  </w:style>
  <w:style w:type="table" w:customStyle="1" w:styleId="EPAMTable">
    <w:name w:val="EPAM Table"/>
    <w:basedOn w:val="TableNormal"/>
    <w:uiPriority w:val="99"/>
    <w:rsid w:val="007716C1"/>
    <w:pPr>
      <w:spacing w:before="60" w:after="60" w:line="240" w:lineRule="auto"/>
    </w:pPr>
    <w:tblPr>
      <w:tblStyleRowBandSize w:val="1"/>
      <w:tblBorders>
        <w:top w:val="single" w:sz="8" w:space="0" w:color="BFBFBF" w:themeColor="background1" w:themeShade="BF"/>
        <w:left w:val="single" w:sz="8" w:space="0" w:color="BFBFBF" w:themeColor="background1" w:themeShade="BF"/>
        <w:bottom w:val="single" w:sz="8" w:space="0" w:color="BFBFBF" w:themeColor="background1" w:themeShade="BF"/>
        <w:right w:val="single" w:sz="8" w:space="0" w:color="BFBFBF" w:themeColor="background1" w:themeShade="BF"/>
        <w:insideH w:val="single" w:sz="8" w:space="0" w:color="BFBFBF" w:themeColor="background1" w:themeShade="BF"/>
        <w:insideV w:val="single" w:sz="8" w:space="0" w:color="BFBFBF" w:themeColor="background1" w:themeShade="BF"/>
      </w:tblBorders>
    </w:tblPr>
    <w:tcPr>
      <w:vAlign w:val="center"/>
    </w:tcPr>
    <w:tblStylePr w:type="firstRow">
      <w:pPr>
        <w:wordWrap/>
        <w:spacing w:beforeLines="0" w:before="60" w:beforeAutospacing="0" w:afterLines="0" w:after="60" w:afterAutospacing="0"/>
        <w:ind w:leftChars="0" w:left="0"/>
        <w:jc w:val="left"/>
      </w:pPr>
      <w:rPr>
        <w:rFonts w:asciiTheme="majorHAnsi" w:hAnsiTheme="majorHAnsi"/>
        <w:b/>
        <w:i w:val="0"/>
        <w:color w:val="FFFFFF" w:themeColor="background1"/>
        <w:sz w:val="24"/>
        <w:u w:val="none"/>
      </w:rPr>
      <w:tblPr/>
      <w:tcPr>
        <w:tcBorders>
          <w:top w:val="single" w:sz="8" w:space="0" w:color="002C78"/>
          <w:left w:val="single" w:sz="8" w:space="0" w:color="002C78"/>
          <w:bottom w:val="nil"/>
          <w:right w:val="single" w:sz="8" w:space="0" w:color="002C78"/>
          <w:insideH w:val="nil"/>
          <w:insideV w:val="nil"/>
        </w:tcBorders>
        <w:shd w:val="clear" w:color="auto" w:fill="002C78"/>
      </w:tcPr>
    </w:tblStylePr>
    <w:tblStylePr w:type="lastRow">
      <w:tblPr/>
      <w:tcPr>
        <w:tc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  <w:tl2br w:val="nil"/>
          <w:tr2bl w:val="nil"/>
        </w:tcBorders>
      </w:tcPr>
    </w:tblStylePr>
    <w:tblStylePr w:type="firstCol">
      <w:pPr>
        <w:wordWrap/>
        <w:spacing w:beforeLines="0" w:before="0" w:beforeAutospacing="0" w:afterLines="0" w:after="0" w:afterAutospacing="0"/>
        <w:jc w:val="left"/>
      </w:pPr>
      <w:rPr>
        <w:rFonts w:asciiTheme="majorHAnsi" w:hAnsiTheme="majorHAnsi"/>
        <w:b/>
        <w:color w:val="042C78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Col">
      <w:tblPr/>
      <w:tcPr>
        <w:tcBorders>
          <w:right w:val="nil"/>
        </w:tcBorders>
      </w:tcPr>
    </w:tblStylePr>
    <w:tblStylePr w:type="band1Horz">
      <w:pPr>
        <w:wordWrap/>
        <w:ind w:leftChars="0" w:left="0"/>
        <w:jc w:val="left"/>
      </w:pPr>
      <w:rPr>
        <w:i w:val="0"/>
      </w:rPr>
      <w:tblPr/>
      <w:tcPr>
        <w:shd w:val="clear" w:color="auto" w:fill="E6E6E6"/>
      </w:tcPr>
    </w:tblStylePr>
    <w:tblStylePr w:type="seCell">
      <w:tblPr/>
      <w:tcPr>
        <w:tcBorders>
          <w:right w:val="nil"/>
        </w:tcBorders>
      </w:tcPr>
    </w:tblStylePr>
    <w:tblStylePr w:type="swCell">
      <w:tblPr/>
      <w:tcPr>
        <w:tcBorders>
          <w:top w:val="single" w:sz="8" w:space="0" w:color="BFBFBF" w:themeColor="background1" w:themeShade="BF"/>
          <w:left w:val="nil"/>
          <w:bottom w:val="single" w:sz="8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F93A8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EPAMSmall">
    <w:name w:val="EPAM Small"/>
    <w:qFormat/>
    <w:rsid w:val="00ED5C43"/>
    <w:pPr>
      <w:spacing w:before="60" w:after="60" w:line="240" w:lineRule="auto"/>
    </w:pPr>
    <w:rPr>
      <w:rFonts w:cs="Arial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A7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8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06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C05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0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otnetperls.com/operato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msdn.microsoft.com/en-us/library/6fbs5e2h(v=vs.120).asp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_Kuznetsov1\AppData\Local\Microsoft\Windows\Temporary%20Internet%20Files\Content.Outlook\8W7ECOCG\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29A4C-9158-4D65-8E39-BD97F9560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Template.dotx</Template>
  <TotalTime>136</TotalTime>
  <Pages>3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Основы ООП. Задания</vt:lpstr>
    </vt:vector>
  </TitlesOfParts>
  <Manager>Alexander_Kuznetsov1@epam.com</Manager>
  <Company>EPAM Systems</Company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ООП. Задания</dc:title>
  <dc:creator>Alexander Kuznetsov1</dc:creator>
  <cp:keywords>Task, C#</cp:keywords>
  <dc:description>Задания по теме "Основы ООП"</dc:description>
  <cp:lastModifiedBy>bingov@mail.ru</cp:lastModifiedBy>
  <cp:revision>17</cp:revision>
  <dcterms:created xsi:type="dcterms:W3CDTF">2012-02-22T12:03:00Z</dcterms:created>
  <dcterms:modified xsi:type="dcterms:W3CDTF">2016-03-16T20:52:00Z</dcterms:modified>
  <cp:category>Task</cp:category>
  <cp:contentStatus>Initial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EPMR-TCSR</vt:lpwstr>
  </property>
  <property fmtid="{D5CDD505-2E9C-101B-9397-08002B2CF9AE}" pid="3" name="DID">
    <vt:lpwstr>EPAM Systems</vt:lpwstr>
  </property>
  <property fmtid="{D5CDD505-2E9C-101B-9397-08002B2CF9AE}" pid="4" name="Status">
    <vt:lpwstr>Initial</vt:lpwstr>
  </property>
  <property fmtid="{D5CDD505-2E9C-101B-9397-08002B2CF9AE}" pid="5" name="Version">
    <vt:lpwstr>1.0</vt:lpwstr>
  </property>
</Properties>
</file>