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39A" w14:textId="77777777" w:rsidR="00EE353E" w:rsidRDefault="00EE353E" w:rsidP="00765295">
      <w:pPr>
        <w:pStyle w:val="EPAMHeading1"/>
      </w:pPr>
    </w:p>
    <w:p w14:paraId="2512739B" w14:textId="77777777"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9"/>
        <w:gridCol w:w="5055"/>
      </w:tblGrid>
      <w:tr w:rsidR="00FF1AF5" w14:paraId="2512739E" w14:textId="77777777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2512739C" w14:textId="77777777"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1273D6" wp14:editId="251273D7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14:paraId="2512739D" w14:textId="77777777" w:rsidR="00FF1AF5" w:rsidRPr="00332306" w:rsidRDefault="00332306" w:rsidP="00FF1AF5">
            <w:pPr>
              <w:pStyle w:val="EPAMTitle"/>
              <w:rPr>
                <w:lang w:val="en-US"/>
              </w:rPr>
            </w:pPr>
            <w:r>
              <w:rPr>
                <w:lang w:val="en-US"/>
              </w:rPr>
              <w:t>ASP.NET MVC</w:t>
            </w:r>
          </w:p>
        </w:tc>
      </w:tr>
      <w:tr w:rsidR="00FF1AF5" w14:paraId="251273A1" w14:textId="77777777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2512739F" w14:textId="77777777"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14:paraId="251273A0" w14:textId="77777777" w:rsidR="00FF1AF5" w:rsidRDefault="000F01EE" w:rsidP="00FF1AF5">
            <w:pPr>
              <w:pStyle w:val="EPAMSubTitl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D757EC">
              <w:t>EPMR-TCSR</w:t>
            </w:r>
            <w:r>
              <w:fldChar w:fldCharType="end"/>
            </w:r>
          </w:p>
        </w:tc>
      </w:tr>
    </w:tbl>
    <w:p w14:paraId="251273A2" w14:textId="77777777" w:rsidR="00EE353E" w:rsidRDefault="00EE353E" w:rsidP="00765295">
      <w:pPr>
        <w:pStyle w:val="EPAMHeading1"/>
      </w:pPr>
    </w:p>
    <w:p w14:paraId="251273A3" w14:textId="77777777" w:rsidR="007716C1" w:rsidRPr="007716C1" w:rsidRDefault="007716C1" w:rsidP="00765295">
      <w:pPr>
        <w:pStyle w:val="EPAMHeading1"/>
      </w:pPr>
    </w:p>
    <w:p w14:paraId="251273A4" w14:textId="77777777"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14:paraId="251273AE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14:paraId="251273A5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14:paraId="251273A6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14:paraId="251273A7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14:paraId="251273A8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14:paraId="251273A9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14:paraId="251273AC" w14:textId="77777777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14:paraId="251273AA" w14:textId="77777777"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14:paraId="251273AB" w14:textId="77777777"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14:paraId="251273AD" w14:textId="77777777" w:rsidR="00B47A7B" w:rsidRPr="0071692E" w:rsidRDefault="00B47A7B" w:rsidP="008F6F1E">
            <w:pPr>
              <w:pStyle w:val="EPAMSmall"/>
            </w:pPr>
          </w:p>
        </w:tc>
      </w:tr>
      <w:tr w:rsidR="007716C1" w:rsidRPr="0071692E" w14:paraId="251273B5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14:paraId="251273AF" w14:textId="77777777"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14:paraId="251273B0" w14:textId="77777777"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14:paraId="251273B1" w14:textId="77777777" w:rsidR="00EE353E" w:rsidRPr="00112E2B" w:rsidRDefault="008E4CEE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14:paraId="251273B2" w14:textId="77777777" w:rsidR="00EE353E" w:rsidRPr="0071692E" w:rsidRDefault="00EE353E" w:rsidP="00D5485A">
            <w:pPr>
              <w:pStyle w:val="EPAMNormal"/>
            </w:pPr>
            <w:r w:rsidRPr="0071692E">
              <w:t>&lt;</w:t>
            </w:r>
            <w:r w:rsidR="00D757EC">
              <w:t>0</w:t>
            </w:r>
            <w:r w:rsidR="00D757EC">
              <w:rPr>
                <w:lang w:val="en-US"/>
              </w:rPr>
              <w:t>6</w:t>
            </w:r>
            <w:r w:rsidRPr="0071692E">
              <w:t>-</w:t>
            </w:r>
            <w:r w:rsidR="00D5485A">
              <w:rPr>
                <w:lang w:val="en-US"/>
              </w:rPr>
              <w:t>Mar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14:paraId="251273B3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251273B4" w14:textId="77777777" w:rsidR="00EE353E" w:rsidRPr="0071692E" w:rsidRDefault="00EE353E" w:rsidP="008F6F1E">
            <w:pPr>
              <w:pStyle w:val="EPAMNormal"/>
            </w:pPr>
          </w:p>
        </w:tc>
      </w:tr>
      <w:tr w:rsidR="007716C1" w:rsidRPr="0071692E" w14:paraId="251273BC" w14:textId="77777777" w:rsidTr="007716C1">
        <w:tc>
          <w:tcPr>
            <w:tcW w:w="877" w:type="dxa"/>
          </w:tcPr>
          <w:p w14:paraId="251273B6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14:paraId="251273B7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14:paraId="251273B8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14:paraId="251273B9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251273BA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251273BB" w14:textId="77777777" w:rsidR="00EE353E" w:rsidRPr="0071692E" w:rsidRDefault="00EE353E" w:rsidP="008F6F1E">
            <w:pPr>
              <w:pStyle w:val="EPAMNormal"/>
            </w:pPr>
          </w:p>
        </w:tc>
      </w:tr>
    </w:tbl>
    <w:p w14:paraId="251273BD" w14:textId="77777777" w:rsidR="007716C1" w:rsidRDefault="007716C1" w:rsidP="007716C1">
      <w:pPr>
        <w:pStyle w:val="EPAMHeading6"/>
        <w:jc w:val="center"/>
      </w:pPr>
    </w:p>
    <w:p w14:paraId="251273BE" w14:textId="77777777" w:rsidR="007716C1" w:rsidRDefault="007716C1" w:rsidP="007716C1">
      <w:pPr>
        <w:pStyle w:val="EPAMHeading6"/>
        <w:jc w:val="center"/>
      </w:pPr>
    </w:p>
    <w:p w14:paraId="251273BF" w14:textId="77777777"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14:paraId="251273C2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251273C0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14:paraId="251273C1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14:paraId="251273C5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251273C3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251273C4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14:paraId="251273C8" w14:textId="77777777" w:rsidTr="007716C1">
        <w:tc>
          <w:tcPr>
            <w:tcW w:w="851" w:type="dxa"/>
          </w:tcPr>
          <w:p w14:paraId="251273C6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251273C7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14:paraId="251273C9" w14:textId="77777777" w:rsidR="00DA788E" w:rsidRDefault="003C025A">
      <w:r>
        <w:br w:type="page"/>
      </w:r>
    </w:p>
    <w:p w14:paraId="251273CA" w14:textId="77777777" w:rsidR="003C025A" w:rsidRDefault="00DA788E" w:rsidP="00DA788E">
      <w:pPr>
        <w:pStyle w:val="Heading1"/>
        <w:rPr>
          <w:lang w:val="en-US"/>
        </w:rPr>
      </w:pPr>
      <w:r>
        <w:lastRenderedPageBreak/>
        <w:t>Задания</w:t>
      </w:r>
    </w:p>
    <w:p w14:paraId="251273CB" w14:textId="77777777" w:rsidR="00D757EC" w:rsidRDefault="00D757EC" w:rsidP="00D757EC">
      <w:pPr>
        <w:pStyle w:val="Heading2"/>
      </w:pPr>
      <w:r>
        <w:t>Задание 1</w:t>
      </w:r>
    </w:p>
    <w:p w14:paraId="251273CC" w14:textId="1AB9A6B6" w:rsidR="00D757EC" w:rsidRPr="00D746C3" w:rsidRDefault="00332306" w:rsidP="00D757EC">
      <w:r>
        <w:t xml:space="preserve">Выполняется на основе </w:t>
      </w:r>
      <w:r w:rsidRPr="00332306">
        <w:t xml:space="preserve">приложения </w:t>
      </w:r>
      <w:r>
        <w:t xml:space="preserve">«Пользователи и Награды». С использованием фреймворка  </w:t>
      </w:r>
      <w:r w:rsidR="00D746C3">
        <w:t>ASP.NET MVC</w:t>
      </w:r>
      <w:r w:rsidR="00FC5CFD">
        <w:t xml:space="preserve"> 4/5</w:t>
      </w:r>
      <w:r w:rsidR="000F01EE" w:rsidRPr="000F01EE">
        <w:t>/</w:t>
      </w:r>
      <w:r w:rsidR="000F01EE">
        <w:rPr>
          <w:lang w:val="en-US"/>
        </w:rPr>
        <w:t>core</w:t>
      </w:r>
      <w:bookmarkStart w:id="0" w:name="_GoBack"/>
      <w:bookmarkEnd w:id="0"/>
      <w:r w:rsidR="00D746C3">
        <w:t xml:space="preserve"> создать веб-приложение позволяющее просматривать</w:t>
      </w:r>
      <w:r w:rsidR="00FC5CFD">
        <w:t>/создавать/редактировать/удалять</w:t>
      </w:r>
      <w:r w:rsidR="00D746C3">
        <w:t xml:space="preserve"> списки пользователей и наград. </w:t>
      </w:r>
      <w:r w:rsidR="00FC5CFD">
        <w:t>Все</w:t>
      </w:r>
      <w:r w:rsidR="00D746C3">
        <w:t xml:space="preserve"> страницы должны использовать общий шаблон из каталога </w:t>
      </w:r>
      <w:r w:rsidR="00D746C3" w:rsidRPr="00D746C3">
        <w:t>“</w:t>
      </w:r>
      <w:r w:rsidR="00D746C3">
        <w:t>Shared</w:t>
      </w:r>
      <w:r w:rsidR="00D746C3" w:rsidRPr="00D746C3">
        <w:t>”.</w:t>
      </w:r>
    </w:p>
    <w:p w14:paraId="251273CD" w14:textId="77777777" w:rsidR="00DA788E" w:rsidRDefault="00DA788E" w:rsidP="00DA788E">
      <w:pPr>
        <w:pStyle w:val="Heading1"/>
      </w:pPr>
      <w:r>
        <w:t>Требования к оформлению</w:t>
      </w:r>
    </w:p>
    <w:p w14:paraId="251273CE" w14:textId="77777777" w:rsidR="009C1B35" w:rsidRDefault="009C1B35" w:rsidP="009C1B35">
      <w:pPr>
        <w:pStyle w:val="ListParagraph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Pr="004153B5">
        <w:t>]</w:t>
      </w:r>
      <w:r>
        <w:t>Фамилия</w:t>
      </w:r>
      <w:r w:rsidRPr="00181FBB">
        <w:t>_</w:t>
      </w:r>
      <w:r>
        <w:t>Имя</w:t>
      </w:r>
      <w:r w:rsidRPr="00181FBB">
        <w:t>_</w:t>
      </w:r>
      <w:r>
        <w:rPr>
          <w:lang w:val="en-US"/>
        </w:rPr>
        <w:t>TaskNN</w:t>
      </w:r>
      <w:r>
        <w:t xml:space="preserve">. Здесь </w:t>
      </w:r>
      <w:r>
        <w:rPr>
          <w:lang w:val="en-US"/>
        </w:rPr>
        <w:t>ST</w:t>
      </w:r>
      <w:r w:rsidRPr="00E72591">
        <w:t xml:space="preserve"> – </w:t>
      </w:r>
      <w:r>
        <w:t>сокращенное наименование программы (</w:t>
      </w:r>
      <w:r>
        <w:rPr>
          <w:lang w:val="en-US"/>
        </w:rPr>
        <w:t>Students</w:t>
      </w:r>
      <w:r w:rsidRPr="00E72591">
        <w:t xml:space="preserve"> </w:t>
      </w:r>
      <w:r>
        <w:rPr>
          <w:lang w:val="en-US"/>
        </w:rPr>
        <w:t>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 w:rsidRPr="00E72591">
        <w:t xml:space="preserve"> </w:t>
      </w:r>
      <w:r>
        <w:t>–</w:t>
      </w:r>
      <w:r w:rsidRPr="00E72591">
        <w:t xml:space="preserve"> </w:t>
      </w:r>
      <w:r>
        <w:t xml:space="preserve">номер группы, </w:t>
      </w:r>
      <w:r>
        <w:rPr>
          <w:lang w:val="en-US"/>
        </w:rPr>
        <w:t>NN</w:t>
      </w:r>
      <w:r w:rsidRPr="00E72591">
        <w:t xml:space="preserve"> </w:t>
      </w:r>
      <w:r>
        <w:t>–</w:t>
      </w:r>
      <w:r w:rsidRPr="00E72591">
        <w:t xml:space="preserve"> </w:t>
      </w:r>
      <w:r>
        <w:t>порядковый номер задания в виде двух цифр, напр. 01, 05, 12 и т.д.</w:t>
      </w:r>
    </w:p>
    <w:p w14:paraId="251273CF" w14:textId="77777777"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r>
        <w:rPr>
          <w:lang w:val="en-US"/>
        </w:rPr>
        <w:t>rar</w:t>
      </w:r>
      <w:r w:rsidRPr="00804231">
        <w:t>, 7</w:t>
      </w:r>
      <w:r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</w:t>
      </w:r>
      <w:r w:rsidR="00373BFA">
        <w:t>включать в себя фамилию и имя автора</w:t>
      </w:r>
      <w:r>
        <w:t>.</w:t>
      </w:r>
    </w:p>
    <w:p w14:paraId="251273D0" w14:textId="77777777" w:rsidR="00D94A92" w:rsidRDefault="00D94A92" w:rsidP="00804231">
      <w:pPr>
        <w:pStyle w:val="ListParagraph"/>
        <w:numPr>
          <w:ilvl w:val="0"/>
          <w:numId w:val="3"/>
        </w:numPr>
      </w:pPr>
      <w:r>
        <w:t xml:space="preserve">Приложение должно запускаться под управлением веб-сервера </w:t>
      </w:r>
      <w:r>
        <w:rPr>
          <w:lang w:val="en-US"/>
        </w:rPr>
        <w:t>IIS</w:t>
      </w:r>
      <w:r>
        <w:t>.</w:t>
      </w:r>
    </w:p>
    <w:p w14:paraId="251273D1" w14:textId="77777777" w:rsidR="00DA788E" w:rsidRPr="00DA788E" w:rsidRDefault="00DA788E" w:rsidP="00DA788E"/>
    <w:p w14:paraId="251273D2" w14:textId="77777777" w:rsidR="00DA788E" w:rsidRPr="00DA788E" w:rsidRDefault="00DA788E" w:rsidP="00DA788E"/>
    <w:p w14:paraId="251273D3" w14:textId="77777777" w:rsidR="00DA788E" w:rsidRPr="00DA788E" w:rsidRDefault="00DA788E" w:rsidP="00DA788E"/>
    <w:p w14:paraId="251273D4" w14:textId="77777777" w:rsidR="00DA788E" w:rsidRPr="00DA788E" w:rsidRDefault="00DA788E" w:rsidP="00DA788E"/>
    <w:p w14:paraId="251273D5" w14:textId="77777777" w:rsidR="00DA788E" w:rsidRPr="00DA788E" w:rsidRDefault="00DA788E" w:rsidP="00DA788E"/>
    <w:sectPr w:rsidR="00DA788E" w:rsidRPr="00DA788E" w:rsidSect="00B47A7B">
      <w:headerReference w:type="default" r:id="rId10"/>
      <w:footerReference w:type="default" r:id="rId11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273DA" w14:textId="77777777" w:rsidR="00C73F8C" w:rsidRDefault="00C73F8C" w:rsidP="004C2579">
      <w:pPr>
        <w:spacing w:after="0" w:line="240" w:lineRule="auto"/>
      </w:pPr>
      <w:r>
        <w:separator/>
      </w:r>
    </w:p>
  </w:endnote>
  <w:endnote w:type="continuationSeparator" w:id="0">
    <w:p w14:paraId="251273DB" w14:textId="77777777" w:rsidR="00C73F8C" w:rsidRDefault="00C73F8C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102"/>
      <w:gridCol w:w="5102"/>
    </w:tblGrid>
    <w:tr w:rsidR="008944C8" w:rsidRPr="00106D7F" w14:paraId="251273E8" w14:textId="77777777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51273E6" w14:textId="77777777"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51273E7" w14:textId="77777777"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0F01EE">
            <w:rPr>
              <w:noProof/>
              <w:lang w:val="en-US"/>
            </w:rPr>
            <w:t>1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0F01EE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</w:p>
      </w:tc>
    </w:tr>
  </w:tbl>
  <w:p w14:paraId="251273E9" w14:textId="77777777"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273D8" w14:textId="77777777" w:rsidR="00C73F8C" w:rsidRDefault="00C73F8C" w:rsidP="004C2579">
      <w:pPr>
        <w:spacing w:after="0" w:line="240" w:lineRule="auto"/>
      </w:pPr>
      <w:r>
        <w:separator/>
      </w:r>
    </w:p>
  </w:footnote>
  <w:footnote w:type="continuationSeparator" w:id="0">
    <w:p w14:paraId="251273D9" w14:textId="77777777" w:rsidR="00C73F8C" w:rsidRDefault="00C73F8C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273"/>
      <w:gridCol w:w="4200"/>
      <w:gridCol w:w="2731"/>
    </w:tblGrid>
    <w:tr w:rsidR="00EF5ED5" w:rsidRPr="00106D7F" w14:paraId="251273DE" w14:textId="77777777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14:paraId="251273DC" w14:textId="77777777"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r w:rsidR="000F01EE">
            <w:fldChar w:fldCharType="begin"/>
          </w:r>
          <w:r w:rsidR="000F01EE">
            <w:instrText xml:space="preserve"> TITLE   \* MERGEFORMAT </w:instrText>
          </w:r>
          <w:r w:rsidR="000F01EE">
            <w:fldChar w:fldCharType="separate"/>
          </w:r>
          <w:r w:rsidR="00D757EC">
            <w:t>Основы разработки веб-приложений</w:t>
          </w:r>
          <w:r w:rsidR="000F01EE">
            <w:fldChar w:fldCharType="end"/>
          </w:r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14:paraId="251273DD" w14:textId="77777777"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14:paraId="251273E4" w14:textId="77777777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251273DF" w14:textId="77777777"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D757EC" w:rsidRPr="00D757EC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14:paraId="251273E0" w14:textId="77777777"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D757EC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251273E1" w14:textId="77777777"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r w:rsidR="000F01EE">
            <w:fldChar w:fldCharType="begin"/>
          </w:r>
          <w:r w:rsidR="000F01EE">
            <w:instrText xml:space="preserve"> DOCPROPERTY  Version  \* MERGEFORMAT </w:instrText>
          </w:r>
          <w:r w:rsidR="000F01EE">
            <w:fldChar w:fldCharType="separate"/>
          </w:r>
          <w:r w:rsidR="00D757EC">
            <w:t>1.0</w:t>
          </w:r>
          <w:r w:rsidR="000F01EE">
            <w:fldChar w:fldCharType="end"/>
          </w:r>
        </w:p>
        <w:p w14:paraId="251273E2" w14:textId="77777777"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0F01EE">
            <w:fldChar w:fldCharType="begin"/>
          </w:r>
          <w:r w:rsidR="000F01EE">
            <w:instrText xml:space="preserve"> DOCPROPERTY  Status  \* MERGEFORMAT </w:instrText>
          </w:r>
          <w:r w:rsidR="000F01EE">
            <w:fldChar w:fldCharType="separate"/>
          </w:r>
          <w:r w:rsidR="00D757EC">
            <w:t>Initial</w:t>
          </w:r>
          <w:r w:rsidR="000F01EE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14:paraId="251273E3" w14:textId="77777777"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0F01EE">
            <w:rPr>
              <w:noProof/>
            </w:rPr>
            <w:t>10-май-16</w:t>
          </w:r>
          <w:r w:rsidR="00112E2B">
            <w:fldChar w:fldCharType="end"/>
          </w:r>
        </w:p>
      </w:tc>
    </w:tr>
  </w:tbl>
  <w:p w14:paraId="251273E5" w14:textId="77777777"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0C14B5"/>
    <w:multiLevelType w:val="hybridMultilevel"/>
    <w:tmpl w:val="21529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B"/>
    <w:rsid w:val="00077A04"/>
    <w:rsid w:val="000801F3"/>
    <w:rsid w:val="00082AA9"/>
    <w:rsid w:val="000D2D9A"/>
    <w:rsid w:val="000D7008"/>
    <w:rsid w:val="000F01EE"/>
    <w:rsid w:val="000F41AE"/>
    <w:rsid w:val="00106D7F"/>
    <w:rsid w:val="00112E2B"/>
    <w:rsid w:val="00117F7B"/>
    <w:rsid w:val="0018098C"/>
    <w:rsid w:val="00191A7F"/>
    <w:rsid w:val="00194AF9"/>
    <w:rsid w:val="00195988"/>
    <w:rsid w:val="001B22E2"/>
    <w:rsid w:val="001C650A"/>
    <w:rsid w:val="00244726"/>
    <w:rsid w:val="00271966"/>
    <w:rsid w:val="00275067"/>
    <w:rsid w:val="002A37A6"/>
    <w:rsid w:val="002A3838"/>
    <w:rsid w:val="002F163A"/>
    <w:rsid w:val="00332306"/>
    <w:rsid w:val="00352A05"/>
    <w:rsid w:val="00364EC8"/>
    <w:rsid w:val="00373BFA"/>
    <w:rsid w:val="003C025A"/>
    <w:rsid w:val="0040015E"/>
    <w:rsid w:val="00410B4E"/>
    <w:rsid w:val="004153B5"/>
    <w:rsid w:val="00431C15"/>
    <w:rsid w:val="00443715"/>
    <w:rsid w:val="004629D5"/>
    <w:rsid w:val="00490837"/>
    <w:rsid w:val="004921CB"/>
    <w:rsid w:val="004A5E65"/>
    <w:rsid w:val="004A68D4"/>
    <w:rsid w:val="004C2579"/>
    <w:rsid w:val="004D1C98"/>
    <w:rsid w:val="004F7C33"/>
    <w:rsid w:val="00517EF6"/>
    <w:rsid w:val="00555DCE"/>
    <w:rsid w:val="005955D7"/>
    <w:rsid w:val="00597FAC"/>
    <w:rsid w:val="005A16F2"/>
    <w:rsid w:val="005C4573"/>
    <w:rsid w:val="00635DEC"/>
    <w:rsid w:val="00691782"/>
    <w:rsid w:val="006B2BED"/>
    <w:rsid w:val="006C5AD0"/>
    <w:rsid w:val="006E3CAD"/>
    <w:rsid w:val="00712DED"/>
    <w:rsid w:val="0075105A"/>
    <w:rsid w:val="00761DFA"/>
    <w:rsid w:val="00765295"/>
    <w:rsid w:val="007716C1"/>
    <w:rsid w:val="007750B1"/>
    <w:rsid w:val="007A0CEE"/>
    <w:rsid w:val="007D2BF7"/>
    <w:rsid w:val="007D65AB"/>
    <w:rsid w:val="00804231"/>
    <w:rsid w:val="00815505"/>
    <w:rsid w:val="008272FE"/>
    <w:rsid w:val="00870BEE"/>
    <w:rsid w:val="00873AAF"/>
    <w:rsid w:val="00882153"/>
    <w:rsid w:val="008944C8"/>
    <w:rsid w:val="008A06FD"/>
    <w:rsid w:val="008B38FE"/>
    <w:rsid w:val="008D042F"/>
    <w:rsid w:val="008E4CEE"/>
    <w:rsid w:val="008F6F1E"/>
    <w:rsid w:val="00906DFE"/>
    <w:rsid w:val="00911910"/>
    <w:rsid w:val="00927BD4"/>
    <w:rsid w:val="009B405E"/>
    <w:rsid w:val="009C1B35"/>
    <w:rsid w:val="00A03E4C"/>
    <w:rsid w:val="00A22CCA"/>
    <w:rsid w:val="00A46653"/>
    <w:rsid w:val="00A80555"/>
    <w:rsid w:val="00AA0489"/>
    <w:rsid w:val="00B06057"/>
    <w:rsid w:val="00B47A7B"/>
    <w:rsid w:val="00BE5078"/>
    <w:rsid w:val="00C46FA9"/>
    <w:rsid w:val="00C73F8C"/>
    <w:rsid w:val="00CB3A0E"/>
    <w:rsid w:val="00CC527D"/>
    <w:rsid w:val="00D17600"/>
    <w:rsid w:val="00D44BE7"/>
    <w:rsid w:val="00D4771E"/>
    <w:rsid w:val="00D5485A"/>
    <w:rsid w:val="00D746C3"/>
    <w:rsid w:val="00D757EC"/>
    <w:rsid w:val="00D94A92"/>
    <w:rsid w:val="00DA788E"/>
    <w:rsid w:val="00DE0651"/>
    <w:rsid w:val="00DF350F"/>
    <w:rsid w:val="00DF7756"/>
    <w:rsid w:val="00E14B65"/>
    <w:rsid w:val="00E503A8"/>
    <w:rsid w:val="00E523A8"/>
    <w:rsid w:val="00E84995"/>
    <w:rsid w:val="00EB74EA"/>
    <w:rsid w:val="00ED5C43"/>
    <w:rsid w:val="00EE0704"/>
    <w:rsid w:val="00EE353E"/>
    <w:rsid w:val="00EE735B"/>
    <w:rsid w:val="00EF5ED5"/>
    <w:rsid w:val="00F060A5"/>
    <w:rsid w:val="00F34293"/>
    <w:rsid w:val="00F56A52"/>
    <w:rsid w:val="00F93A8D"/>
    <w:rsid w:val="00FC4A6E"/>
    <w:rsid w:val="00FC5CFD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512739A"/>
  <w15:docId w15:val="{BAD1B81B-E6AE-4CE3-8B61-F9C7BC3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5485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">
    <w:name w:val="код"/>
    <w:basedOn w:val="Normal"/>
    <w:link w:val="a0"/>
    <w:rsid w:val="00D5485A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0">
    <w:name w:val="код Знак"/>
    <w:basedOn w:val="DefaultParagraphFont"/>
    <w:link w:val="a"/>
    <w:rsid w:val="00D5485A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1">
    <w:name w:val="Заголовок примера"/>
    <w:basedOn w:val="Normal"/>
    <w:next w:val="a"/>
    <w:rsid w:val="00D5485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A305F-4DAF-42CD-9478-BF36FDD9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57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Основы разработки веб-приложений</vt:lpstr>
    </vt:vector>
  </TitlesOfParts>
  <Manager>Alexander_Kuznetsov1@epam.com</Manager>
  <Company>EPAM Systems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разработки веб-приложений</dc:title>
  <dc:creator>Alexander Kuznetsov1</dc:creator>
  <cp:keywords>Task, ASP.NET</cp:keywords>
  <dc:description>Задания по теме "Основы разработки веб-приложений"</dc:description>
  <cp:lastModifiedBy>Alexander Sokolov1</cp:lastModifiedBy>
  <cp:revision>11</cp:revision>
  <dcterms:created xsi:type="dcterms:W3CDTF">2012-03-02T15:07:00Z</dcterms:created>
  <dcterms:modified xsi:type="dcterms:W3CDTF">2017-03-16T07:13:00Z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