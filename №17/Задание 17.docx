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A5C9B" w14:textId="77777777" w:rsidR="00EE353E" w:rsidRDefault="00EE353E" w:rsidP="00765295">
      <w:pPr>
        <w:pStyle w:val="EPAMHeading1"/>
      </w:pPr>
    </w:p>
    <w:p w14:paraId="1B4A5C9C" w14:textId="77777777"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0"/>
        <w:gridCol w:w="5064"/>
      </w:tblGrid>
      <w:tr w:rsidR="00FF1AF5" w14:paraId="1B4A5C9F" w14:textId="77777777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1B4A5C9D" w14:textId="77777777"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4A5CE0" wp14:editId="1B4A5CE1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14:paraId="1B4A5C9E" w14:textId="77777777" w:rsidR="00FF1AF5" w:rsidRPr="0082518C" w:rsidRDefault="007B4689" w:rsidP="007B4689">
            <w:pPr>
              <w:pStyle w:val="EPAMTitle"/>
              <w:rPr>
                <w:lang w:val="en-US"/>
              </w:rPr>
            </w:pPr>
            <w:r>
              <w:t>Технология</w:t>
            </w:r>
            <w:r w:rsidR="007001C2">
              <w:t xml:space="preserve"> </w:t>
            </w:r>
            <w:r>
              <w:rPr>
                <w:lang w:val="en-US"/>
              </w:rPr>
              <w:t>ADO.NET</w:t>
            </w:r>
          </w:p>
        </w:tc>
      </w:tr>
      <w:tr w:rsidR="00FF1AF5" w14:paraId="1B4A5CA2" w14:textId="77777777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14:paraId="1B4A5CA0" w14:textId="77777777"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14:paraId="1B4A5CA1" w14:textId="77777777" w:rsidR="00FF1AF5" w:rsidRDefault="00EC5946" w:rsidP="00FF1AF5">
            <w:pPr>
              <w:pStyle w:val="EPAMSubTitl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C76D79">
              <w:t>EPMR-TCSR</w:t>
            </w:r>
            <w:r>
              <w:fldChar w:fldCharType="end"/>
            </w:r>
          </w:p>
        </w:tc>
      </w:tr>
    </w:tbl>
    <w:p w14:paraId="1B4A5CA3" w14:textId="77777777" w:rsidR="00EE353E" w:rsidRDefault="00EE353E" w:rsidP="00765295">
      <w:pPr>
        <w:pStyle w:val="EPAMHeading1"/>
      </w:pPr>
    </w:p>
    <w:p w14:paraId="1B4A5CA4" w14:textId="77777777" w:rsidR="007716C1" w:rsidRPr="007716C1" w:rsidRDefault="007716C1" w:rsidP="00765295">
      <w:pPr>
        <w:pStyle w:val="EPAMHeading1"/>
      </w:pPr>
    </w:p>
    <w:p w14:paraId="1B4A5CA5" w14:textId="77777777"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14:paraId="1B4A5CAF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14:paraId="1B4A5CA6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14:paraId="1B4A5CA7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14:paraId="1B4A5CA8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14:paraId="1B4A5CA9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14:paraId="1B4A5CAA" w14:textId="77777777"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14:paraId="1B4A5CAD" w14:textId="77777777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14:paraId="1B4A5CAB" w14:textId="77777777"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14:paraId="1B4A5CAC" w14:textId="77777777"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14:paraId="1B4A5CAE" w14:textId="77777777" w:rsidR="00B47A7B" w:rsidRPr="0071692E" w:rsidRDefault="00B47A7B" w:rsidP="008F6F1E">
            <w:pPr>
              <w:pStyle w:val="EPAMSmall"/>
            </w:pPr>
          </w:p>
        </w:tc>
      </w:tr>
      <w:tr w:rsidR="007716C1" w:rsidRPr="0071692E" w14:paraId="1B4A5CB6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14:paraId="1B4A5CB0" w14:textId="77777777"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14:paraId="1B4A5CB1" w14:textId="77777777"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14:paraId="1B4A5CB2" w14:textId="77777777" w:rsidR="00EE353E" w:rsidRPr="00112E2B" w:rsidRDefault="007B4689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Dmitry_Vereskun</w:t>
            </w:r>
          </w:p>
        </w:tc>
        <w:tc>
          <w:tcPr>
            <w:tcW w:w="1984" w:type="dxa"/>
          </w:tcPr>
          <w:p w14:paraId="1B4A5CB3" w14:textId="77777777" w:rsidR="00EE353E" w:rsidRPr="0071692E" w:rsidRDefault="00EE353E" w:rsidP="007B4689">
            <w:pPr>
              <w:pStyle w:val="EPAMNormal"/>
            </w:pPr>
            <w:r w:rsidRPr="0071692E">
              <w:t>&lt;</w:t>
            </w:r>
            <w:r w:rsidR="007B4689">
              <w:rPr>
                <w:lang w:val="en-US"/>
              </w:rPr>
              <w:t>12</w:t>
            </w:r>
            <w:r w:rsidRPr="0071692E">
              <w:t>-</w:t>
            </w:r>
            <w:r w:rsidR="007B4689">
              <w:rPr>
                <w:lang w:val="en-US"/>
              </w:rPr>
              <w:t>Nov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14:paraId="1B4A5CB4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1B4A5CB5" w14:textId="77777777" w:rsidR="00EE353E" w:rsidRPr="0071692E" w:rsidRDefault="00EE353E" w:rsidP="008F6F1E">
            <w:pPr>
              <w:pStyle w:val="EPAMNormal"/>
            </w:pPr>
          </w:p>
        </w:tc>
      </w:tr>
      <w:tr w:rsidR="007716C1" w:rsidRPr="0071692E" w14:paraId="1B4A5CBD" w14:textId="77777777" w:rsidTr="007716C1">
        <w:tc>
          <w:tcPr>
            <w:tcW w:w="877" w:type="dxa"/>
          </w:tcPr>
          <w:p w14:paraId="1B4A5CB7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14:paraId="1B4A5CB8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14:paraId="1B4A5CB9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14:paraId="1B4A5CBA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1B4A5CBB" w14:textId="77777777"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14:paraId="1B4A5CBC" w14:textId="77777777" w:rsidR="00EE353E" w:rsidRPr="0071692E" w:rsidRDefault="00EE353E" w:rsidP="008F6F1E">
            <w:pPr>
              <w:pStyle w:val="EPAMNormal"/>
            </w:pPr>
          </w:p>
        </w:tc>
      </w:tr>
    </w:tbl>
    <w:p w14:paraId="1B4A5CBE" w14:textId="77777777" w:rsidR="007716C1" w:rsidRDefault="007716C1" w:rsidP="007716C1">
      <w:pPr>
        <w:pStyle w:val="EPAMHeading6"/>
        <w:jc w:val="center"/>
      </w:pPr>
    </w:p>
    <w:p w14:paraId="1B4A5CBF" w14:textId="77777777" w:rsidR="007716C1" w:rsidRDefault="007716C1" w:rsidP="007716C1">
      <w:pPr>
        <w:pStyle w:val="EPAMHeading6"/>
        <w:jc w:val="center"/>
      </w:pPr>
    </w:p>
    <w:p w14:paraId="1B4A5CC0" w14:textId="77777777"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14:paraId="1B4A5CC3" w14:textId="77777777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14:paraId="1B4A5CC1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14:paraId="1B4A5CC2" w14:textId="77777777"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14:paraId="1B4A5CC6" w14:textId="77777777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14:paraId="1B4A5CC4" w14:textId="77777777" w:rsidR="00EE353E" w:rsidRPr="007B4689" w:rsidRDefault="007B4689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9605" w:type="dxa"/>
          </w:tcPr>
          <w:p w14:paraId="1B4A5CC5" w14:textId="77777777" w:rsidR="00EE353E" w:rsidRPr="007B4689" w:rsidRDefault="007B4689" w:rsidP="004D1C98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Задание 11</w:t>
            </w:r>
            <w:r>
              <w:rPr>
                <w:rFonts w:cs="Arial"/>
                <w:sz w:val="16"/>
                <w:szCs w:val="16"/>
                <w:lang w:val="en-US"/>
              </w:rPr>
              <w:t>.docx</w:t>
            </w:r>
          </w:p>
        </w:tc>
      </w:tr>
      <w:tr w:rsidR="007B4689" w:rsidRPr="0071692E" w14:paraId="1B4A5CC9" w14:textId="77777777" w:rsidTr="007716C1">
        <w:tc>
          <w:tcPr>
            <w:tcW w:w="851" w:type="dxa"/>
          </w:tcPr>
          <w:p w14:paraId="1B4A5CC7" w14:textId="77777777" w:rsidR="007B4689" w:rsidRPr="007B4689" w:rsidRDefault="007B4689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605" w:type="dxa"/>
          </w:tcPr>
          <w:p w14:paraId="1B4A5CC8" w14:textId="77777777" w:rsidR="007B4689" w:rsidRPr="007B4689" w:rsidRDefault="007B4689" w:rsidP="004D1C98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Задание 12</w:t>
            </w:r>
            <w:r>
              <w:rPr>
                <w:rFonts w:cs="Arial"/>
                <w:sz w:val="16"/>
                <w:szCs w:val="16"/>
                <w:lang w:val="en-US"/>
              </w:rPr>
              <w:t>.docx</w:t>
            </w:r>
          </w:p>
        </w:tc>
      </w:tr>
    </w:tbl>
    <w:p w14:paraId="1B4A5CCA" w14:textId="77777777" w:rsidR="00DA788E" w:rsidRDefault="003C025A">
      <w:r>
        <w:br w:type="page"/>
      </w:r>
    </w:p>
    <w:p w14:paraId="1B4A5CCB" w14:textId="77777777" w:rsidR="003C025A" w:rsidRDefault="00DA788E" w:rsidP="00DA788E">
      <w:pPr>
        <w:pStyle w:val="Heading1"/>
      </w:pPr>
      <w:r>
        <w:lastRenderedPageBreak/>
        <w:t>Задания</w:t>
      </w:r>
    </w:p>
    <w:p w14:paraId="1B4A5CCC" w14:textId="77777777" w:rsidR="00555DCE" w:rsidRDefault="00555DCE" w:rsidP="00555DCE">
      <w:r>
        <w:t>Выполните приведенные ниже задания. Задания</w:t>
      </w:r>
      <w:r w:rsidR="00761DFA">
        <w:t>,</w:t>
      </w:r>
      <w:r>
        <w:t xml:space="preserve"> помеченные «</w:t>
      </w:r>
      <w:r w:rsidRPr="00555DCE">
        <w:t>*</w:t>
      </w:r>
      <w:r>
        <w:t>»</w:t>
      </w:r>
      <w:r w:rsidR="00761DFA">
        <w:t>,</w:t>
      </w:r>
      <w:r>
        <w:t xml:space="preserve"> являются заданиями повышенной сложности и не обязательны для выполнения.</w:t>
      </w:r>
    </w:p>
    <w:p w14:paraId="1B4A5CCD" w14:textId="77777777" w:rsidR="009542BF" w:rsidRPr="00733E1B" w:rsidRDefault="00733E1B" w:rsidP="00555DCE">
      <w:r w:rsidRPr="00733E1B">
        <w:t xml:space="preserve">Интрерактивное пособие по SQL </w:t>
      </w:r>
      <w:hyperlink r:id="rId10" w:history="1">
        <w:r w:rsidR="009542BF" w:rsidRPr="00704ACE">
          <w:rPr>
            <w:rStyle w:val="Hyperlink"/>
          </w:rPr>
          <w:t>http://www.w3schools.com/sql/sql_sel</w:t>
        </w:r>
        <w:r w:rsidR="009542BF" w:rsidRPr="00704ACE">
          <w:rPr>
            <w:rStyle w:val="Hyperlink"/>
          </w:rPr>
          <w:t>e</w:t>
        </w:r>
        <w:r w:rsidR="009542BF" w:rsidRPr="00704ACE">
          <w:rPr>
            <w:rStyle w:val="Hyperlink"/>
          </w:rPr>
          <w:t>ct.asp</w:t>
        </w:r>
      </w:hyperlink>
      <w:r w:rsidR="009542BF" w:rsidRPr="00733E1B">
        <w:t xml:space="preserve"> </w:t>
      </w:r>
      <w:bookmarkStart w:id="0" w:name="_GoBack"/>
      <w:bookmarkEnd w:id="0"/>
    </w:p>
    <w:p w14:paraId="1B4A5CCE" w14:textId="77777777" w:rsidR="00D5485A" w:rsidRPr="00181FBB" w:rsidRDefault="00D5485A" w:rsidP="00D5485A">
      <w:pPr>
        <w:pStyle w:val="Heading1"/>
      </w:pPr>
      <w:r w:rsidRPr="00881392">
        <w:t xml:space="preserve">Задание </w:t>
      </w:r>
      <w:r>
        <w:t>1</w:t>
      </w:r>
    </w:p>
    <w:p w14:paraId="1B4A5CCF" w14:textId="423D6970" w:rsidR="00733E1B" w:rsidRDefault="00733E1B" w:rsidP="007B4689">
      <w:pPr>
        <w:pStyle w:val="EPAMNormal"/>
      </w:pPr>
      <w:r>
        <w:t xml:space="preserve">Для приложения «Пользователи и награды» </w:t>
      </w:r>
      <w:r w:rsidR="00EC5946">
        <w:t>использовать спроектированную в прошлом задании базу данных для хранения информации о пользователях и наградах.</w:t>
      </w:r>
      <w:r>
        <w:t xml:space="preserve"> </w:t>
      </w:r>
    </w:p>
    <w:p w14:paraId="1B4A5CD0" w14:textId="77777777" w:rsidR="009037FA" w:rsidRDefault="009037FA" w:rsidP="007B4689">
      <w:pPr>
        <w:pStyle w:val="EPAMNormal"/>
      </w:pPr>
      <w:r>
        <w:t>Для приложения «Пользователи и награды» из предыдущего задания</w:t>
      </w:r>
      <w:r w:rsidRPr="009037FA">
        <w:t xml:space="preserve"> необходимо добавить ещё одну реализаци</w:t>
      </w:r>
      <w:r>
        <w:t>ю</w:t>
      </w:r>
      <w:r w:rsidRPr="009037FA">
        <w:t xml:space="preserve"> слоя доступа к</w:t>
      </w:r>
      <w:r>
        <w:t xml:space="preserve"> данным, таким образом, чтобы</w:t>
      </w:r>
      <w:r w:rsidR="007B4689">
        <w:t xml:space="preserve"> данные о пользователях и наградах хранилис</w:t>
      </w:r>
      <w:r>
        <w:t>ь в базе данных, выполненной в предыдущем задании</w:t>
      </w:r>
      <w:r w:rsidR="007B4689">
        <w:t xml:space="preserve">. </w:t>
      </w:r>
    </w:p>
    <w:p w14:paraId="1B4A5CD1" w14:textId="77777777" w:rsidR="009037FA" w:rsidRDefault="009037FA" w:rsidP="007B4689">
      <w:pPr>
        <w:pStyle w:val="EPAMNormal"/>
      </w:pPr>
      <w:r>
        <w:t>Требования:</w:t>
      </w:r>
    </w:p>
    <w:p w14:paraId="1B4A5CD2" w14:textId="77777777" w:rsidR="007001C2" w:rsidRPr="009037FA" w:rsidRDefault="007B4689" w:rsidP="009037FA">
      <w:pPr>
        <w:pStyle w:val="EPAMNormal"/>
        <w:numPr>
          <w:ilvl w:val="0"/>
          <w:numId w:val="13"/>
        </w:numPr>
        <w:rPr>
          <w:b/>
          <w:bCs/>
        </w:rPr>
      </w:pPr>
      <w:r>
        <w:t xml:space="preserve">Использовать присоединённую модель </w:t>
      </w:r>
      <w:r>
        <w:rPr>
          <w:lang w:val="en-US"/>
        </w:rPr>
        <w:t>ADO</w:t>
      </w:r>
      <w:r w:rsidRPr="009037FA">
        <w:t>.</w:t>
      </w:r>
      <w:r>
        <w:rPr>
          <w:lang w:val="en-US"/>
        </w:rPr>
        <w:t>NET</w:t>
      </w:r>
      <w:r>
        <w:t>.</w:t>
      </w:r>
    </w:p>
    <w:p w14:paraId="1B4A5CD3" w14:textId="77777777" w:rsidR="009037FA" w:rsidRPr="009037FA" w:rsidRDefault="009037FA" w:rsidP="009037FA">
      <w:pPr>
        <w:pStyle w:val="EPAMNormal"/>
        <w:numPr>
          <w:ilvl w:val="0"/>
          <w:numId w:val="13"/>
        </w:numPr>
        <w:rPr>
          <w:b/>
          <w:bCs/>
        </w:rPr>
      </w:pPr>
      <w:r>
        <w:t xml:space="preserve">Строка подключения в БД должна считываться из </w:t>
      </w:r>
      <w:r w:rsidRPr="009037FA">
        <w:t>файла конфигурации</w:t>
      </w:r>
    </w:p>
    <w:p w14:paraId="1B4A5CD4" w14:textId="77777777" w:rsidR="009037FA" w:rsidRPr="007B4689" w:rsidRDefault="009037FA" w:rsidP="009037FA">
      <w:pPr>
        <w:pStyle w:val="EPAMNormal"/>
        <w:numPr>
          <w:ilvl w:val="0"/>
          <w:numId w:val="13"/>
        </w:numPr>
        <w:rPr>
          <w:b/>
          <w:bCs/>
        </w:rPr>
      </w:pPr>
      <w:r>
        <w:t xml:space="preserve">В файле конфигурации должна быть настройка, позволяющая выбирать используемы слоё доступа к данным (БД или коллекции). </w:t>
      </w:r>
    </w:p>
    <w:p w14:paraId="1B4A5CD5" w14:textId="77777777" w:rsidR="00DA788E" w:rsidRDefault="00DA788E" w:rsidP="007001C2">
      <w:pPr>
        <w:pStyle w:val="Heading1"/>
      </w:pPr>
      <w:r>
        <w:t>Требования к оформлению</w:t>
      </w:r>
    </w:p>
    <w:p w14:paraId="1B4A5CD6" w14:textId="77777777" w:rsidR="00EE0704" w:rsidRDefault="00EE0704" w:rsidP="00EE0704">
      <w:pPr>
        <w:pStyle w:val="ListParagraph"/>
        <w:numPr>
          <w:ilvl w:val="0"/>
          <w:numId w:val="3"/>
        </w:numPr>
      </w:pPr>
      <w:r>
        <w:t xml:space="preserve">Для работы автоматических фильтров необходимо, чтобы тема письма выглядела следующим образом: </w:t>
      </w:r>
      <w:r w:rsidRPr="004153B5">
        <w:t>[</w:t>
      </w:r>
      <w:r>
        <w:rPr>
          <w:lang w:val="en-US"/>
        </w:rPr>
        <w:t>STYYYY</w:t>
      </w:r>
      <w:r w:rsidRPr="004153B5">
        <w:t>_</w:t>
      </w:r>
      <w:r>
        <w:rPr>
          <w:lang w:val="en-US"/>
        </w:rPr>
        <w:t>N</w:t>
      </w:r>
      <w:r w:rsidRPr="004153B5">
        <w:t>]</w:t>
      </w:r>
      <w:r>
        <w:t>Фамилия</w:t>
      </w:r>
      <w:r w:rsidR="00181FBB" w:rsidRPr="00181FBB">
        <w:t>_</w:t>
      </w:r>
      <w:r>
        <w:t>Имя</w:t>
      </w:r>
      <w:r w:rsidR="00181FBB" w:rsidRPr="00181FBB">
        <w:t>_</w:t>
      </w:r>
      <w:r w:rsidR="00181FBB">
        <w:rPr>
          <w:lang w:val="en-US"/>
        </w:rPr>
        <w:t>TaskNN</w:t>
      </w:r>
      <w:r>
        <w:t xml:space="preserve">. Здесь </w:t>
      </w:r>
      <w:r>
        <w:rPr>
          <w:lang w:val="en-US"/>
        </w:rPr>
        <w:t>ST</w:t>
      </w:r>
      <w:r w:rsidRPr="00E72591">
        <w:t xml:space="preserve"> – </w:t>
      </w:r>
      <w:r>
        <w:t>сокращенное наименование программы (</w:t>
      </w:r>
      <w:r>
        <w:rPr>
          <w:lang w:val="en-US"/>
        </w:rPr>
        <w:t>Students</w:t>
      </w:r>
      <w:r w:rsidRPr="00E72591">
        <w:t xml:space="preserve"> </w:t>
      </w:r>
      <w:r>
        <w:rPr>
          <w:lang w:val="en-US"/>
        </w:rPr>
        <w:t>Training</w:t>
      </w:r>
      <w:r>
        <w:t xml:space="preserve">), </w:t>
      </w:r>
      <w:r>
        <w:rPr>
          <w:lang w:val="en-US"/>
        </w:rPr>
        <w:t>YYYY</w:t>
      </w:r>
      <w:r>
        <w:t xml:space="preserve"> – номер года, </w:t>
      </w:r>
      <w:r>
        <w:rPr>
          <w:lang w:val="en-US"/>
        </w:rPr>
        <w:t>N</w:t>
      </w:r>
      <w:r w:rsidRPr="00E72591">
        <w:t xml:space="preserve"> </w:t>
      </w:r>
      <w:r>
        <w:t>–</w:t>
      </w:r>
      <w:r w:rsidRPr="00E72591">
        <w:t xml:space="preserve"> </w:t>
      </w:r>
      <w:r>
        <w:t xml:space="preserve">номер группы, </w:t>
      </w:r>
      <w:r>
        <w:rPr>
          <w:lang w:val="en-US"/>
        </w:rPr>
        <w:t>NN</w:t>
      </w:r>
      <w:r w:rsidRPr="00E72591">
        <w:t xml:space="preserve"> </w:t>
      </w:r>
      <w:r>
        <w:t>–</w:t>
      </w:r>
      <w:r w:rsidRPr="00E72591">
        <w:t xml:space="preserve"> </w:t>
      </w:r>
      <w:r>
        <w:t>порядковый номер задания в виде двух цифр, напр. 01, 05, 12 и т.д.</w:t>
      </w:r>
    </w:p>
    <w:p w14:paraId="1B4A5CD7" w14:textId="77777777" w:rsidR="00DA788E" w:rsidRDefault="00DA788E" w:rsidP="00804231">
      <w:pPr>
        <w:pStyle w:val="ListParagraph"/>
        <w:numPr>
          <w:ilvl w:val="0"/>
          <w:numId w:val="3"/>
        </w:numPr>
      </w:pPr>
      <w:r>
        <w:t xml:space="preserve">Каждое задание должно представлять собой отдельный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 w:rsidRPr="00DA788E">
        <w:t xml:space="preserve"> </w:t>
      </w:r>
      <w:r>
        <w:t>должно формироваться по принципу: Фамилия_Имя_</w:t>
      </w:r>
      <w:r w:rsidRPr="00804231">
        <w:rPr>
          <w:lang w:val="en-US"/>
        </w:rPr>
        <w:t>Task</w:t>
      </w:r>
      <w:r w:rsidR="00C76D79">
        <w:rPr>
          <w:lang w:val="en-US"/>
        </w:rPr>
        <w:t>NN</w:t>
      </w:r>
      <w:r w:rsidR="00804231">
        <w:t>.</w:t>
      </w:r>
    </w:p>
    <w:p w14:paraId="1B4A5CD8" w14:textId="77777777"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r>
        <w:rPr>
          <w:lang w:val="en-US"/>
        </w:rPr>
        <w:t>rar</w:t>
      </w:r>
      <w:r w:rsidRPr="00804231">
        <w:t>, 7</w:t>
      </w:r>
      <w:r>
        <w:rPr>
          <w:lang w:val="en-US"/>
        </w:rPr>
        <w:t>z</w:t>
      </w:r>
      <w:r w:rsidRPr="00804231">
        <w:t xml:space="preserve"> </w:t>
      </w:r>
      <w:r>
        <w:t xml:space="preserve">и др. не допускаются). Имя архива должно совпадать с именем </w:t>
      </w:r>
      <w:r>
        <w:rPr>
          <w:lang w:val="en-US"/>
        </w:rPr>
        <w:t>solution</w:t>
      </w:r>
      <w:r>
        <w:t>.</w:t>
      </w:r>
    </w:p>
    <w:p w14:paraId="1B4A5CD9" w14:textId="77777777"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черном фоне, сразу получают «ноль». </w:t>
      </w:r>
    </w:p>
    <w:p w14:paraId="1B4A5CDA" w14:textId="77777777" w:rsidR="00804231" w:rsidRPr="00DA788E" w:rsidRDefault="00804231" w:rsidP="00DA788E"/>
    <w:p w14:paraId="1B4A5CDB" w14:textId="77777777" w:rsidR="00DA788E" w:rsidRPr="00DA788E" w:rsidRDefault="00DA788E" w:rsidP="00DA788E"/>
    <w:p w14:paraId="1B4A5CDC" w14:textId="77777777" w:rsidR="00DA788E" w:rsidRPr="00DA788E" w:rsidRDefault="00DA788E" w:rsidP="00DA788E"/>
    <w:p w14:paraId="1B4A5CDD" w14:textId="77777777" w:rsidR="00DA788E" w:rsidRPr="00DA788E" w:rsidRDefault="00DA788E" w:rsidP="00DA788E"/>
    <w:p w14:paraId="1B4A5CDE" w14:textId="77777777" w:rsidR="00DA788E" w:rsidRPr="00DA788E" w:rsidRDefault="00DA788E" w:rsidP="00DA788E"/>
    <w:p w14:paraId="1B4A5CDF" w14:textId="77777777" w:rsidR="00DA788E" w:rsidRPr="00DA788E" w:rsidRDefault="00DA788E" w:rsidP="00DA788E"/>
    <w:sectPr w:rsidR="00DA788E" w:rsidRPr="00DA788E" w:rsidSect="00B47A7B">
      <w:headerReference w:type="default" r:id="rId11"/>
      <w:footerReference w:type="default" r:id="rId12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A5CE4" w14:textId="77777777" w:rsidR="00A901A2" w:rsidRDefault="00A901A2" w:rsidP="004C2579">
      <w:pPr>
        <w:spacing w:after="0" w:line="240" w:lineRule="auto"/>
      </w:pPr>
      <w:r>
        <w:separator/>
      </w:r>
    </w:p>
  </w:endnote>
  <w:endnote w:type="continuationSeparator" w:id="0">
    <w:p w14:paraId="1B4A5CE5" w14:textId="77777777" w:rsidR="00A901A2" w:rsidRDefault="00A901A2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102"/>
      <w:gridCol w:w="5102"/>
    </w:tblGrid>
    <w:tr w:rsidR="008944C8" w:rsidRPr="00106D7F" w14:paraId="1B4A5CF2" w14:textId="77777777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1B4A5CF0" w14:textId="77777777"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1B4A5CF1" w14:textId="77777777"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EC5946">
            <w:rPr>
              <w:noProof/>
              <w:lang w:val="en-US"/>
            </w:rPr>
            <w:t>1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EC5946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</w:p>
      </w:tc>
    </w:tr>
  </w:tbl>
  <w:p w14:paraId="1B4A5CF3" w14:textId="77777777"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A5CE2" w14:textId="77777777" w:rsidR="00A901A2" w:rsidRDefault="00A901A2" w:rsidP="004C2579">
      <w:pPr>
        <w:spacing w:after="0" w:line="240" w:lineRule="auto"/>
      </w:pPr>
      <w:r>
        <w:separator/>
      </w:r>
    </w:p>
  </w:footnote>
  <w:footnote w:type="continuationSeparator" w:id="0">
    <w:p w14:paraId="1B4A5CE3" w14:textId="77777777" w:rsidR="00A901A2" w:rsidRDefault="00A901A2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273"/>
      <w:gridCol w:w="4200"/>
      <w:gridCol w:w="2731"/>
    </w:tblGrid>
    <w:tr w:rsidR="00EF5ED5" w:rsidRPr="00106D7F" w14:paraId="1B4A5CE8" w14:textId="77777777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14:paraId="1B4A5CE6" w14:textId="77777777" w:rsidR="00EF5ED5" w:rsidRPr="00ED5C43" w:rsidRDefault="00EF5ED5" w:rsidP="007B4689">
          <w:pPr>
            <w:pStyle w:val="EPAMSmall"/>
          </w:pPr>
          <w:r w:rsidRPr="00ED5C43">
            <w:t xml:space="preserve">Название: </w:t>
          </w:r>
          <w:r w:rsidR="00EC5946">
            <w:fldChar w:fldCharType="begin"/>
          </w:r>
          <w:r w:rsidR="00EC5946">
            <w:instrText xml:space="preserve"> TITLE   \* MERGEFORMAT </w:instrText>
          </w:r>
          <w:r w:rsidR="00EC5946">
            <w:fldChar w:fldCharType="separate"/>
          </w:r>
          <w:r w:rsidR="007B4689">
            <w:t xml:space="preserve">Технология </w:t>
          </w:r>
          <w:r w:rsidR="007B4689">
            <w:rPr>
              <w:lang w:val="en-US"/>
            </w:rPr>
            <w:t>ADO</w:t>
          </w:r>
          <w:r w:rsidR="007B4689" w:rsidRPr="007B4689">
            <w:t>.</w:t>
          </w:r>
          <w:r w:rsidR="007B4689">
            <w:rPr>
              <w:lang w:val="en-US"/>
            </w:rPr>
            <w:t>NET</w:t>
          </w:r>
          <w:r w:rsidR="00EC5946">
            <w:rPr>
              <w:lang w:val="en-US"/>
            </w:rPr>
            <w:fldChar w:fldCharType="end"/>
          </w:r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14:paraId="1B4A5CE7" w14:textId="77777777"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14:paraId="1B4A5CEE" w14:textId="77777777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1B4A5CE9" w14:textId="77777777"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5A205C" w:rsidRPr="005A205C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14:paraId="1B4A5CEA" w14:textId="77777777"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5A205C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14:paraId="1B4A5CEB" w14:textId="77777777"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r w:rsidR="00EC5946">
            <w:fldChar w:fldCharType="begin"/>
          </w:r>
          <w:r w:rsidR="00EC5946">
            <w:instrText xml:space="preserve"> DOCPROPERTY  Version  \* MERGEFORMAT </w:instrText>
          </w:r>
          <w:r w:rsidR="00EC5946">
            <w:fldChar w:fldCharType="separate"/>
          </w:r>
          <w:r w:rsidR="005A205C">
            <w:t>1.0</w:t>
          </w:r>
          <w:r w:rsidR="00EC5946">
            <w:fldChar w:fldCharType="end"/>
          </w:r>
        </w:p>
        <w:p w14:paraId="1B4A5CEC" w14:textId="77777777"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fldSimple w:instr=" DOCPROPERTY  Status  \* MERGEFORMAT ">
            <w:r w:rsidR="005A205C">
              <w:t>Initial</w:t>
            </w:r>
          </w:fldSimple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14:paraId="1B4A5CED" w14:textId="77777777"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EC5946">
            <w:rPr>
              <w:noProof/>
            </w:rPr>
            <w:t>28-апр-16</w:t>
          </w:r>
          <w:r w:rsidR="00112E2B">
            <w:fldChar w:fldCharType="end"/>
          </w:r>
        </w:p>
      </w:tc>
    </w:tr>
  </w:tbl>
  <w:p w14:paraId="1B4A5CEF" w14:textId="77777777"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404C"/>
    <w:multiLevelType w:val="hybridMultilevel"/>
    <w:tmpl w:val="CEC0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51FB"/>
    <w:multiLevelType w:val="hybridMultilevel"/>
    <w:tmpl w:val="D1321230"/>
    <w:lvl w:ilvl="0" w:tplc="38AA1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3052978"/>
    <w:multiLevelType w:val="hybridMultilevel"/>
    <w:tmpl w:val="52EA5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0F544F"/>
    <w:multiLevelType w:val="hybridMultilevel"/>
    <w:tmpl w:val="4D30B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A4DCD"/>
    <w:multiLevelType w:val="hybridMultilevel"/>
    <w:tmpl w:val="69FC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B0496"/>
    <w:multiLevelType w:val="hybridMultilevel"/>
    <w:tmpl w:val="67EC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81B81"/>
    <w:multiLevelType w:val="hybridMultilevel"/>
    <w:tmpl w:val="9DCC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CB"/>
    <w:rsid w:val="00010C79"/>
    <w:rsid w:val="00077A04"/>
    <w:rsid w:val="000801F3"/>
    <w:rsid w:val="00082AA9"/>
    <w:rsid w:val="000D2D9A"/>
    <w:rsid w:val="000D7008"/>
    <w:rsid w:val="000F41AE"/>
    <w:rsid w:val="00106D7F"/>
    <w:rsid w:val="00112E2B"/>
    <w:rsid w:val="00117F7B"/>
    <w:rsid w:val="0018098C"/>
    <w:rsid w:val="00181FBB"/>
    <w:rsid w:val="00191A7F"/>
    <w:rsid w:val="00194AF9"/>
    <w:rsid w:val="00195988"/>
    <w:rsid w:val="001B22E2"/>
    <w:rsid w:val="001C650A"/>
    <w:rsid w:val="00244726"/>
    <w:rsid w:val="00256BBA"/>
    <w:rsid w:val="00271966"/>
    <w:rsid w:val="00275067"/>
    <w:rsid w:val="002A37A6"/>
    <w:rsid w:val="002F163A"/>
    <w:rsid w:val="00352A05"/>
    <w:rsid w:val="00364EC8"/>
    <w:rsid w:val="003C025A"/>
    <w:rsid w:val="0040015E"/>
    <w:rsid w:val="00410B4E"/>
    <w:rsid w:val="004153B5"/>
    <w:rsid w:val="00431C15"/>
    <w:rsid w:val="00443715"/>
    <w:rsid w:val="004629D5"/>
    <w:rsid w:val="004756D5"/>
    <w:rsid w:val="00490837"/>
    <w:rsid w:val="004921CB"/>
    <w:rsid w:val="004A5E65"/>
    <w:rsid w:val="004A68D4"/>
    <w:rsid w:val="004C2579"/>
    <w:rsid w:val="004D1C98"/>
    <w:rsid w:val="004F7C33"/>
    <w:rsid w:val="00517EF6"/>
    <w:rsid w:val="00555DCE"/>
    <w:rsid w:val="005955D7"/>
    <w:rsid w:val="00597151"/>
    <w:rsid w:val="00597FAC"/>
    <w:rsid w:val="005A16F2"/>
    <w:rsid w:val="005A205C"/>
    <w:rsid w:val="005C4573"/>
    <w:rsid w:val="005D657F"/>
    <w:rsid w:val="00635DEC"/>
    <w:rsid w:val="00691782"/>
    <w:rsid w:val="006B2BED"/>
    <w:rsid w:val="006C5AD0"/>
    <w:rsid w:val="007001C2"/>
    <w:rsid w:val="00712DED"/>
    <w:rsid w:val="00733E1B"/>
    <w:rsid w:val="0075105A"/>
    <w:rsid w:val="00761DFA"/>
    <w:rsid w:val="00765295"/>
    <w:rsid w:val="007716C1"/>
    <w:rsid w:val="007750B1"/>
    <w:rsid w:val="007A0CEE"/>
    <w:rsid w:val="007B4689"/>
    <w:rsid w:val="007D2BF7"/>
    <w:rsid w:val="007D65AB"/>
    <w:rsid w:val="00804231"/>
    <w:rsid w:val="00815505"/>
    <w:rsid w:val="0082518C"/>
    <w:rsid w:val="008272FE"/>
    <w:rsid w:val="008440AD"/>
    <w:rsid w:val="00870BEE"/>
    <w:rsid w:val="00873AAF"/>
    <w:rsid w:val="00882153"/>
    <w:rsid w:val="008944C8"/>
    <w:rsid w:val="008A06FD"/>
    <w:rsid w:val="008B38FE"/>
    <w:rsid w:val="008D042F"/>
    <w:rsid w:val="008E0D71"/>
    <w:rsid w:val="008E4CEE"/>
    <w:rsid w:val="008F6F1E"/>
    <w:rsid w:val="009037FA"/>
    <w:rsid w:val="00906DFE"/>
    <w:rsid w:val="00911910"/>
    <w:rsid w:val="00927BD4"/>
    <w:rsid w:val="009542BF"/>
    <w:rsid w:val="009B405E"/>
    <w:rsid w:val="009E33CC"/>
    <w:rsid w:val="00A03E4C"/>
    <w:rsid w:val="00A22CCA"/>
    <w:rsid w:val="00A46653"/>
    <w:rsid w:val="00A80555"/>
    <w:rsid w:val="00A901A2"/>
    <w:rsid w:val="00AA0489"/>
    <w:rsid w:val="00B06057"/>
    <w:rsid w:val="00B47A7B"/>
    <w:rsid w:val="00BE0D1E"/>
    <w:rsid w:val="00BE5078"/>
    <w:rsid w:val="00C415D1"/>
    <w:rsid w:val="00C46FA9"/>
    <w:rsid w:val="00C76D79"/>
    <w:rsid w:val="00CB3A0E"/>
    <w:rsid w:val="00D17600"/>
    <w:rsid w:val="00D44BE7"/>
    <w:rsid w:val="00D4771E"/>
    <w:rsid w:val="00D5485A"/>
    <w:rsid w:val="00DA788E"/>
    <w:rsid w:val="00DB5768"/>
    <w:rsid w:val="00DF7756"/>
    <w:rsid w:val="00E14B65"/>
    <w:rsid w:val="00E523A8"/>
    <w:rsid w:val="00E6628E"/>
    <w:rsid w:val="00E84995"/>
    <w:rsid w:val="00EB74EA"/>
    <w:rsid w:val="00EC5946"/>
    <w:rsid w:val="00ED5C43"/>
    <w:rsid w:val="00EE0704"/>
    <w:rsid w:val="00EE353E"/>
    <w:rsid w:val="00EE735B"/>
    <w:rsid w:val="00EF5ED5"/>
    <w:rsid w:val="00F060A5"/>
    <w:rsid w:val="00F34293"/>
    <w:rsid w:val="00F56A52"/>
    <w:rsid w:val="00F93A8D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B4A5C9B"/>
  <w15:docId w15:val="{ED9C670B-BD1F-49F5-997B-92B01156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485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5485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">
    <w:name w:val="код"/>
    <w:basedOn w:val="Normal"/>
    <w:link w:val="a0"/>
    <w:rsid w:val="00D5485A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0">
    <w:name w:val="код Знак"/>
    <w:basedOn w:val="DefaultParagraphFont"/>
    <w:link w:val="a"/>
    <w:rsid w:val="00D5485A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1">
    <w:name w:val="Заголовок примера"/>
    <w:basedOn w:val="Normal"/>
    <w:next w:val="a"/>
    <w:rsid w:val="00D5485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9542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59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sql/sql_select.asp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E200F-3294-455C-813F-7AE2B279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121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Основы SQL</vt:lpstr>
    </vt:vector>
  </TitlesOfParts>
  <Manager>Alexander_Kuznetsov1@epam.com</Manager>
  <Company>EPAM Systems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Технология ADO.NET</dc:title>
  <dc:creator>Alexander Kuznetsov1;Dmitry_Vereskun@epam.com</dc:creator>
  <cp:keywords>Task; ADO.NET</cp:keywords>
  <dc:description>Задания по теме "Технология ADO.NET"</dc:description>
  <cp:lastModifiedBy>Alexander Sokolov1</cp:lastModifiedBy>
  <cp:revision>16</cp:revision>
  <dcterms:created xsi:type="dcterms:W3CDTF">2012-03-02T15:07:00Z</dcterms:created>
  <dcterms:modified xsi:type="dcterms:W3CDTF">2017-03-16T07:10:00Z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