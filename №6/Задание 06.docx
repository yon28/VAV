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6E" w:rsidRDefault="009B136E" w:rsidP="00765295">
      <w:pPr>
        <w:pStyle w:val="EPAMHeading1"/>
      </w:pPr>
    </w:p>
    <w:p w:rsidR="009B136E" w:rsidRDefault="009B136E" w:rsidP="00765295">
      <w:pPr>
        <w:pStyle w:val="EPAM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0"/>
        <w:gridCol w:w="5210"/>
      </w:tblGrid>
      <w:tr w:rsidR="009B136E" w:rsidRPr="00C06001" w:rsidTr="00C06001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9B136E" w:rsidRPr="00C06001" w:rsidRDefault="003129C9" w:rsidP="00C06001">
            <w:pPr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79.55pt;height:54.85pt;visibility:visible">
                  <v:imagedata r:id="rId8" o:title="" croptop="10878f" cropbottom="30104f" cropleft="3127f" cropright="2695f"/>
                </v:shape>
              </w:pict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/>
              <w:right w:val="nil"/>
            </w:tcBorders>
          </w:tcPr>
          <w:p w:rsidR="009B136E" w:rsidRPr="00C06001" w:rsidRDefault="00F67FEB" w:rsidP="00FF1AF5">
            <w:pPr>
              <w:pStyle w:val="EPAMTitle"/>
            </w:pPr>
            <w:fldSimple w:instr=" TITLE   \* MERGEFORMAT ">
              <w:r w:rsidR="009B136E" w:rsidRPr="00C06001">
                <w:t>ООП. Задания</w:t>
              </w:r>
            </w:fldSimple>
          </w:p>
        </w:tc>
      </w:tr>
      <w:tr w:rsidR="009B136E" w:rsidRPr="00C06001" w:rsidTr="00C06001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9B136E" w:rsidRPr="00C06001" w:rsidRDefault="009B136E" w:rsidP="00C06001">
            <w:pPr>
              <w:spacing w:before="120" w:after="120"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/>
              <w:left w:val="single" w:sz="24" w:space="0" w:color="002C78"/>
              <w:bottom w:val="nil"/>
              <w:right w:val="nil"/>
            </w:tcBorders>
          </w:tcPr>
          <w:p w:rsidR="009B136E" w:rsidRPr="00C06001" w:rsidRDefault="00F67FEB" w:rsidP="00FF1AF5">
            <w:pPr>
              <w:pStyle w:val="EPAMSubTitle"/>
            </w:pPr>
            <w:fldSimple w:instr=" DOCPROPERTY  PID  \* MERGEFORMAT ">
              <w:r w:rsidR="009B136E" w:rsidRPr="00C06001">
                <w:t>EPMR-TCSR</w:t>
              </w:r>
            </w:fldSimple>
          </w:p>
        </w:tc>
      </w:tr>
    </w:tbl>
    <w:p w:rsidR="009B136E" w:rsidRDefault="009B136E" w:rsidP="00765295">
      <w:pPr>
        <w:pStyle w:val="EPAMHeading1"/>
      </w:pPr>
    </w:p>
    <w:p w:rsidR="009B136E" w:rsidRPr="007716C1" w:rsidRDefault="009B136E" w:rsidP="00765295">
      <w:pPr>
        <w:pStyle w:val="EPAMHeading1"/>
      </w:pPr>
    </w:p>
    <w:p w:rsidR="009B136E" w:rsidRPr="0075105A" w:rsidRDefault="009B136E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77"/>
        <w:gridCol w:w="1783"/>
        <w:gridCol w:w="2410"/>
        <w:gridCol w:w="1984"/>
        <w:gridCol w:w="1701"/>
        <w:gridCol w:w="1701"/>
      </w:tblGrid>
      <w:tr w:rsidR="009B136E" w:rsidRPr="00C06001" w:rsidTr="00C06001">
        <w:trPr>
          <w:trHeight w:val="699"/>
        </w:trPr>
        <w:tc>
          <w:tcPr>
            <w:tcW w:w="877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9B136E" w:rsidRPr="00C06001" w:rsidRDefault="009B136E" w:rsidP="00C06001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C06001">
              <w:rPr>
                <w:rFonts w:ascii="Cambria" w:hAnsi="Cambria"/>
                <w:b/>
                <w:color w:val="FFFFFF"/>
              </w:rPr>
              <w:t>Версия</w:t>
            </w:r>
          </w:p>
        </w:tc>
        <w:tc>
          <w:tcPr>
            <w:tcW w:w="1783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B136E" w:rsidRPr="00C06001" w:rsidRDefault="009B136E" w:rsidP="00C06001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C06001">
              <w:rPr>
                <w:rFonts w:ascii="Cambria" w:hAnsi="Cambria"/>
                <w:b/>
                <w:color w:val="FFFFFF"/>
              </w:rPr>
              <w:t>Описание изменений</w:t>
            </w:r>
          </w:p>
        </w:tc>
        <w:tc>
          <w:tcPr>
            <w:tcW w:w="2410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B136E" w:rsidRPr="00C06001" w:rsidRDefault="009B136E" w:rsidP="00C06001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C06001">
              <w:rPr>
                <w:rFonts w:ascii="Cambria" w:hAnsi="Cambria"/>
                <w:b/>
                <w:color w:val="FFFFFF"/>
              </w:rPr>
              <w:t>Автор</w:t>
            </w:r>
          </w:p>
        </w:tc>
        <w:tc>
          <w:tcPr>
            <w:tcW w:w="1984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B136E" w:rsidRPr="00C06001" w:rsidRDefault="009B136E" w:rsidP="00C06001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C06001">
              <w:rPr>
                <w:rFonts w:ascii="Cambria" w:hAnsi="Cambria"/>
                <w:b/>
                <w:color w:val="FFFFFF"/>
              </w:rPr>
              <w:t>Дата</w:t>
            </w:r>
          </w:p>
        </w:tc>
        <w:tc>
          <w:tcPr>
            <w:tcW w:w="3402" w:type="dxa"/>
            <w:gridSpan w:val="2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9B136E" w:rsidRPr="00C06001" w:rsidRDefault="009B136E" w:rsidP="00C06001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C06001">
              <w:rPr>
                <w:rFonts w:ascii="Cambria" w:hAnsi="Cambria"/>
                <w:b/>
                <w:color w:val="FFFFFF"/>
              </w:rPr>
              <w:t>Утверждено</w:t>
            </w:r>
          </w:p>
          <w:tbl>
            <w:tblPr>
              <w:tblW w:w="0" w:type="auto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ook w:val="00A0" w:firstRow="1" w:lastRow="0" w:firstColumn="1" w:lastColumn="0" w:noHBand="0" w:noVBand="0"/>
            </w:tblPr>
            <w:tblGrid>
              <w:gridCol w:w="1582"/>
              <w:gridCol w:w="1584"/>
            </w:tblGrid>
            <w:tr w:rsidR="009B136E" w:rsidRPr="00C06001" w:rsidTr="00C06001">
              <w:tc>
                <w:tcPr>
                  <w:tcW w:w="1585" w:type="dxa"/>
                  <w:tcBorders>
                    <w:top w:val="single" w:sz="8" w:space="0" w:color="002C78"/>
                    <w:left w:val="single" w:sz="8" w:space="0" w:color="002C78"/>
                    <w:bottom w:val="single" w:sz="8" w:space="0" w:color="BFBFBF"/>
                    <w:right w:val="single" w:sz="8" w:space="0" w:color="BFBFBF"/>
                  </w:tcBorders>
                  <w:shd w:val="clear" w:color="auto" w:fill="002C78"/>
                  <w:vAlign w:val="center"/>
                </w:tcPr>
                <w:p w:rsidR="009B136E" w:rsidRPr="00C06001" w:rsidRDefault="009B136E" w:rsidP="00C06001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C06001">
                    <w:rPr>
                      <w:rFonts w:ascii="Cambria" w:hAnsi="Cambria"/>
                      <w:b/>
                      <w:color w:val="FFFFFF"/>
                    </w:rPr>
                    <w:t>Имя</w:t>
                  </w:r>
                </w:p>
              </w:tc>
              <w:tc>
                <w:tcPr>
                  <w:tcW w:w="1586" w:type="dxa"/>
                  <w:tcBorders>
                    <w:top w:val="single" w:sz="8" w:space="0" w:color="002C78"/>
                    <w:left w:val="single" w:sz="8" w:space="0" w:color="BFBFBF"/>
                    <w:bottom w:val="single" w:sz="8" w:space="0" w:color="BFBFBF"/>
                    <w:right w:val="single" w:sz="8" w:space="0" w:color="002C78"/>
                  </w:tcBorders>
                  <w:shd w:val="clear" w:color="auto" w:fill="002C78"/>
                  <w:vAlign w:val="center"/>
                </w:tcPr>
                <w:p w:rsidR="009B136E" w:rsidRPr="00C06001" w:rsidRDefault="009B136E" w:rsidP="00C06001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C06001">
                    <w:rPr>
                      <w:rFonts w:ascii="Cambria" w:hAnsi="Cambria"/>
                      <w:b/>
                      <w:color w:val="FFFFFF"/>
                    </w:rPr>
                    <w:t>Дата</w:t>
                  </w:r>
                </w:p>
              </w:tc>
            </w:tr>
          </w:tbl>
          <w:p w:rsidR="009B136E" w:rsidRPr="00C06001" w:rsidRDefault="009B136E" w:rsidP="008F6F1E">
            <w:pPr>
              <w:pStyle w:val="EPAMSmall"/>
              <w:rPr>
                <w:rFonts w:ascii="Cambria" w:hAnsi="Cambria"/>
                <w:b/>
                <w:color w:val="FFFFFF"/>
              </w:rPr>
            </w:pPr>
          </w:p>
        </w:tc>
      </w:tr>
      <w:tr w:rsidR="009B136E" w:rsidRPr="00C06001" w:rsidTr="00C06001">
        <w:tc>
          <w:tcPr>
            <w:tcW w:w="877" w:type="dxa"/>
            <w:shd w:val="clear" w:color="auto" w:fill="E6E6E6"/>
            <w:vAlign w:val="center"/>
          </w:tcPr>
          <w:p w:rsidR="009B136E" w:rsidRPr="00C06001" w:rsidRDefault="009B136E" w:rsidP="008F6F1E">
            <w:pPr>
              <w:pStyle w:val="EPAMNormal"/>
            </w:pPr>
            <w:r w:rsidRPr="00C06001">
              <w:t>&lt;</w:t>
            </w:r>
            <w:r w:rsidRPr="00C06001">
              <w:rPr>
                <w:lang w:val="en-US"/>
              </w:rPr>
              <w:t>1</w:t>
            </w:r>
            <w:r w:rsidRPr="00C06001">
              <w:t>.</w:t>
            </w:r>
            <w:r w:rsidRPr="00C06001">
              <w:rPr>
                <w:lang w:val="en-US"/>
              </w:rPr>
              <w:t>0</w:t>
            </w:r>
            <w:r w:rsidRPr="00C06001">
              <w:t>&gt;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9B136E" w:rsidRPr="00C06001" w:rsidRDefault="009B136E" w:rsidP="008F6F1E">
            <w:pPr>
              <w:pStyle w:val="EPAMNormal"/>
              <w:rPr>
                <w:lang w:val="en-US"/>
              </w:rPr>
            </w:pPr>
            <w:r w:rsidRPr="00C06001">
              <w:rPr>
                <w:lang w:val="en-US"/>
              </w:rPr>
              <w:t>Initial version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9B136E" w:rsidRPr="00C06001" w:rsidRDefault="009B136E" w:rsidP="00112E2B">
            <w:pPr>
              <w:pStyle w:val="EPAMNormal"/>
              <w:rPr>
                <w:lang w:val="en-US"/>
              </w:rPr>
            </w:pPr>
            <w:r w:rsidRPr="00C06001">
              <w:rPr>
                <w:lang w:val="en-US"/>
              </w:rPr>
              <w:t>Alexander_Kuznetsov1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9B136E" w:rsidRPr="00C06001" w:rsidRDefault="009B136E" w:rsidP="008E4CEE">
            <w:pPr>
              <w:pStyle w:val="EPAMNormal"/>
            </w:pPr>
            <w:r w:rsidRPr="00C06001">
              <w:t>&lt;20-</w:t>
            </w:r>
            <w:r w:rsidRPr="00C06001">
              <w:rPr>
                <w:lang w:val="en-US"/>
              </w:rPr>
              <w:t>Jan</w:t>
            </w:r>
            <w:r w:rsidRPr="00C06001">
              <w:t>-</w:t>
            </w:r>
            <w:r w:rsidRPr="00C06001">
              <w:rPr>
                <w:lang w:val="en-US"/>
              </w:rPr>
              <w:t>2012</w:t>
            </w:r>
            <w:r w:rsidRPr="00C06001">
              <w:t>&gt;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B136E" w:rsidRPr="00C06001" w:rsidRDefault="009B136E" w:rsidP="008F6F1E">
            <w:pPr>
              <w:pStyle w:val="EPAMNormal"/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9B136E" w:rsidRPr="00C06001" w:rsidRDefault="009B136E" w:rsidP="008F6F1E">
            <w:pPr>
              <w:pStyle w:val="EPAMNormal"/>
            </w:pPr>
          </w:p>
        </w:tc>
      </w:tr>
      <w:tr w:rsidR="009B136E" w:rsidRPr="00C06001" w:rsidTr="00C06001">
        <w:tc>
          <w:tcPr>
            <w:tcW w:w="877" w:type="dxa"/>
            <w:vAlign w:val="center"/>
          </w:tcPr>
          <w:p w:rsidR="009B136E" w:rsidRPr="00C06001" w:rsidRDefault="009B136E" w:rsidP="008F6F1E">
            <w:pPr>
              <w:pStyle w:val="EPAMNormal"/>
            </w:pPr>
          </w:p>
        </w:tc>
        <w:tc>
          <w:tcPr>
            <w:tcW w:w="1783" w:type="dxa"/>
            <w:vAlign w:val="center"/>
          </w:tcPr>
          <w:p w:rsidR="009B136E" w:rsidRPr="00C06001" w:rsidRDefault="009B136E" w:rsidP="008F6F1E">
            <w:pPr>
              <w:pStyle w:val="EPAMNormal"/>
            </w:pPr>
          </w:p>
        </w:tc>
        <w:tc>
          <w:tcPr>
            <w:tcW w:w="2410" w:type="dxa"/>
            <w:vAlign w:val="center"/>
          </w:tcPr>
          <w:p w:rsidR="009B136E" w:rsidRPr="00C06001" w:rsidRDefault="009B136E" w:rsidP="008F6F1E">
            <w:pPr>
              <w:pStyle w:val="EPAMNormal"/>
            </w:pPr>
          </w:p>
        </w:tc>
        <w:tc>
          <w:tcPr>
            <w:tcW w:w="1984" w:type="dxa"/>
            <w:vAlign w:val="center"/>
          </w:tcPr>
          <w:p w:rsidR="009B136E" w:rsidRPr="00C06001" w:rsidRDefault="009B136E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9B136E" w:rsidRPr="00C06001" w:rsidRDefault="009B136E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9B136E" w:rsidRPr="00C06001" w:rsidRDefault="009B136E" w:rsidP="008F6F1E">
            <w:pPr>
              <w:pStyle w:val="EPAMNormal"/>
            </w:pPr>
          </w:p>
        </w:tc>
      </w:tr>
    </w:tbl>
    <w:p w:rsidR="009B136E" w:rsidRDefault="009B136E" w:rsidP="007716C1">
      <w:pPr>
        <w:pStyle w:val="EPAMHeading6"/>
        <w:jc w:val="center"/>
      </w:pPr>
    </w:p>
    <w:p w:rsidR="009B136E" w:rsidRDefault="009B136E" w:rsidP="007716C1">
      <w:pPr>
        <w:pStyle w:val="EPAMHeading6"/>
        <w:jc w:val="center"/>
      </w:pPr>
    </w:p>
    <w:p w:rsidR="009B136E" w:rsidRPr="0075105A" w:rsidRDefault="009B136E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51"/>
        <w:gridCol w:w="9605"/>
      </w:tblGrid>
      <w:tr w:rsidR="009B136E" w:rsidRPr="00C06001" w:rsidTr="00C06001">
        <w:tc>
          <w:tcPr>
            <w:tcW w:w="851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9B136E" w:rsidRPr="00C06001" w:rsidRDefault="009B136E" w:rsidP="00C06001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C06001">
              <w:rPr>
                <w:rFonts w:ascii="Cambria" w:hAnsi="Cambria"/>
                <w:b/>
                <w:color w:val="FFFFFF"/>
              </w:rPr>
              <w:t>Номер</w:t>
            </w:r>
          </w:p>
        </w:tc>
        <w:tc>
          <w:tcPr>
            <w:tcW w:w="9605" w:type="dxa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9B136E" w:rsidRPr="00C06001" w:rsidRDefault="009B136E" w:rsidP="00C06001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C06001">
              <w:rPr>
                <w:rFonts w:ascii="Cambria" w:hAnsi="Cambria"/>
                <w:b/>
                <w:color w:val="FFFFFF"/>
              </w:rPr>
              <w:t>Название документа</w:t>
            </w:r>
          </w:p>
        </w:tc>
      </w:tr>
      <w:tr w:rsidR="009B136E" w:rsidRPr="00C06001" w:rsidTr="00C06001">
        <w:tc>
          <w:tcPr>
            <w:tcW w:w="851" w:type="dxa"/>
            <w:shd w:val="clear" w:color="auto" w:fill="E6E6E6"/>
            <w:vAlign w:val="center"/>
          </w:tcPr>
          <w:p w:rsidR="009B136E" w:rsidRPr="00C06001" w:rsidRDefault="009B136E" w:rsidP="00C0600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shd w:val="clear" w:color="auto" w:fill="E6E6E6"/>
            <w:vAlign w:val="center"/>
          </w:tcPr>
          <w:p w:rsidR="009B136E" w:rsidRPr="00C06001" w:rsidRDefault="009B136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9B136E" w:rsidRPr="00C06001" w:rsidTr="00C06001">
        <w:tc>
          <w:tcPr>
            <w:tcW w:w="851" w:type="dxa"/>
            <w:vAlign w:val="center"/>
          </w:tcPr>
          <w:p w:rsidR="009B136E" w:rsidRPr="00C06001" w:rsidRDefault="009B136E" w:rsidP="00C0600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vAlign w:val="center"/>
          </w:tcPr>
          <w:p w:rsidR="009B136E" w:rsidRPr="00C06001" w:rsidRDefault="009B136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9B136E" w:rsidRDefault="009B136E">
      <w:r>
        <w:br w:type="page"/>
      </w:r>
    </w:p>
    <w:p w:rsidR="009B136E" w:rsidRDefault="009B136E" w:rsidP="00DA788E">
      <w:pPr>
        <w:pStyle w:val="1"/>
      </w:pPr>
      <w:r>
        <w:t>Задания</w:t>
      </w:r>
    </w:p>
    <w:p w:rsidR="009B136E" w:rsidRPr="00555DCE" w:rsidRDefault="009B136E" w:rsidP="00555DCE">
      <w:r>
        <w:t>Выполните приведённые ниже задания. Задания, помеченные «</w:t>
      </w:r>
      <w:r w:rsidRPr="00555DCE">
        <w:t>*</w:t>
      </w:r>
      <w:r>
        <w:t>», являются заданиями повышенной сложности и необязательны для выполнения.</w:t>
      </w:r>
    </w:p>
    <w:p w:rsidR="009B136E" w:rsidRDefault="009B136E" w:rsidP="00195988">
      <w:pPr>
        <w:pStyle w:val="1"/>
      </w:pPr>
      <w:r>
        <w:t>Наследование</w:t>
      </w:r>
    </w:p>
    <w:p w:rsidR="009B136E" w:rsidRDefault="009B136E" w:rsidP="00195988">
      <w:pPr>
        <w:pStyle w:val="2"/>
      </w:pPr>
      <w:r>
        <w:t>Задание 1</w:t>
      </w:r>
    </w:p>
    <w:p w:rsidR="009B136E" w:rsidRDefault="009B136E" w:rsidP="00195988">
      <w:r>
        <w:t xml:space="preserve">На основе класса </w:t>
      </w:r>
      <w:r w:rsidRPr="00345AB7">
        <w:rPr>
          <w:lang w:val="en-US"/>
        </w:rPr>
        <w:t>User</w:t>
      </w:r>
      <w:r>
        <w:t xml:space="preserve"> (см. задание 1 из предыдущей темы), создать класс </w:t>
      </w:r>
      <w:r w:rsidRPr="00345AB7">
        <w:rPr>
          <w:lang w:val="en-US"/>
        </w:rPr>
        <w:t>Employee</w:t>
      </w:r>
      <w:r>
        <w:t>, описывающий сотрудника фирмы. В дополнение к полям пользователя добавить свойства «стаж работы» и «должность». Обеспечить нахождение класса в заведомо корректном состоянии.  Подумать над новыми свойствами с точки зрения использования этого класса в будущем.</w:t>
      </w:r>
    </w:p>
    <w:p w:rsidR="009B136E" w:rsidRDefault="009B136E" w:rsidP="00195988">
      <w:pPr>
        <w:pStyle w:val="2"/>
      </w:pPr>
      <w:r>
        <w:t>Задание 2</w:t>
      </w:r>
    </w:p>
    <w:p w:rsidR="009B136E" w:rsidRDefault="009B136E" w:rsidP="00195988">
      <w:r>
        <w:t xml:space="preserve">Создать класс </w:t>
      </w:r>
      <w:r w:rsidRPr="00345AB7">
        <w:rPr>
          <w:lang w:val="en-US"/>
        </w:rPr>
        <w:t>Ring</w:t>
      </w:r>
      <w:r>
        <w:t xml:space="preserve"> (кольцо) на основе </w:t>
      </w:r>
      <w:r w:rsidRPr="00367BDC">
        <w:rPr>
          <w:lang w:val="en-US"/>
        </w:rPr>
        <w:t>Round</w:t>
      </w:r>
      <w:r>
        <w:t xml:space="preserve">(см. задание 2 из предыдущей темы), описываемое координатами центра, внешним и внутренним радиусами, а также </w:t>
      </w:r>
      <w:r w:rsidRPr="005F5FD1">
        <w:rPr>
          <w:b/>
        </w:rPr>
        <w:t>свойствами</w:t>
      </w:r>
      <w:r>
        <w:t>, позволяющими узнать площадь кольца и суммарную длину внешней и внутренней границ кольца. Обеспечить нахождение класса в заведомо корректном состоянии.</w:t>
      </w:r>
    </w:p>
    <w:p w:rsidR="009B136E" w:rsidRDefault="009B136E" w:rsidP="00DA788E">
      <w:pPr>
        <w:pStyle w:val="1"/>
      </w:pPr>
      <w:bookmarkStart w:id="0" w:name="_GoBack"/>
      <w:bookmarkEnd w:id="0"/>
      <w:r>
        <w:t>Требования к оформлению</w:t>
      </w:r>
    </w:p>
    <w:p w:rsidR="009B136E" w:rsidRDefault="009B136E" w:rsidP="00EE0704">
      <w:pPr>
        <w:pStyle w:val="a3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r>
        <w:t>Фамилия</w:t>
      </w:r>
      <w:r w:rsidRPr="00CF5568">
        <w:t>_</w:t>
      </w:r>
      <w:r>
        <w:t>Имя</w:t>
      </w:r>
      <w:r w:rsidRPr="00884DA4">
        <w:t>_</w:t>
      </w:r>
      <w:r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сокращённое наименование программы (</w:t>
      </w:r>
      <w:r>
        <w:rPr>
          <w:lang w:val="en-US"/>
        </w:rPr>
        <w:t>StudentsTraining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>
        <w:t xml:space="preserve">–номер группы, </w:t>
      </w:r>
      <w:r>
        <w:rPr>
          <w:lang w:val="en-US"/>
        </w:rPr>
        <w:t>NN</w:t>
      </w:r>
      <w:r>
        <w:t>–порядковый номер задания в виде двух цифр, напр. 01, 05, 12 и т.д.</w:t>
      </w:r>
    </w:p>
    <w:p w:rsidR="009B136E" w:rsidRDefault="009B136E" w:rsidP="00804231">
      <w:pPr>
        <w:pStyle w:val="a3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>
        <w:t>должно формироваться по принципу: Фамилия_Имя_</w:t>
      </w:r>
      <w:r w:rsidRPr="00804231">
        <w:rPr>
          <w:lang w:val="en-US"/>
        </w:rPr>
        <w:t>Task</w:t>
      </w:r>
      <w:r>
        <w:rPr>
          <w:lang w:val="en-US"/>
        </w:rPr>
        <w:t>NN</w:t>
      </w:r>
      <w:r>
        <w:t>.</w:t>
      </w:r>
    </w:p>
    <w:p w:rsidR="009B136E" w:rsidRDefault="009B136E" w:rsidP="00804231">
      <w:pPr>
        <w:pStyle w:val="a3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r>
        <w:rPr>
          <w:lang w:val="en-US"/>
        </w:rPr>
        <w:t>rar</w:t>
      </w:r>
      <w:r w:rsidRPr="00804231">
        <w:t>, 7</w:t>
      </w:r>
      <w:r>
        <w:rPr>
          <w:lang w:val="en-US"/>
        </w:rPr>
        <w:t>z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:rsidR="009B136E" w:rsidRDefault="009B136E" w:rsidP="00804231">
      <w:pPr>
        <w:pStyle w:val="a3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чёрном фоне, сразу получают «ноль». </w:t>
      </w:r>
    </w:p>
    <w:p w:rsidR="009B136E" w:rsidRPr="00DA788E" w:rsidRDefault="009B136E" w:rsidP="00DA788E"/>
    <w:p w:rsidR="009B136E" w:rsidRPr="00DA788E" w:rsidRDefault="009B136E" w:rsidP="00DA788E"/>
    <w:p w:rsidR="009B136E" w:rsidRPr="00DA788E" w:rsidRDefault="009B136E" w:rsidP="00DA788E"/>
    <w:p w:rsidR="009B136E" w:rsidRPr="00DA788E" w:rsidRDefault="009B136E" w:rsidP="00DA788E"/>
    <w:p w:rsidR="009B136E" w:rsidRPr="00DA788E" w:rsidRDefault="009B136E" w:rsidP="00DA788E"/>
    <w:p w:rsidR="009B136E" w:rsidRPr="00DA788E" w:rsidRDefault="009B136E" w:rsidP="00DA788E"/>
    <w:sectPr w:rsidR="009B136E" w:rsidRPr="00DA788E" w:rsidSect="00B47A7B">
      <w:headerReference w:type="default" r:id="rId9"/>
      <w:footerReference w:type="default" r:id="rId10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9C9" w:rsidRDefault="003129C9" w:rsidP="004C2579">
      <w:pPr>
        <w:spacing w:after="0" w:line="240" w:lineRule="auto"/>
      </w:pPr>
      <w:r>
        <w:separator/>
      </w:r>
    </w:p>
  </w:endnote>
  <w:endnote w:type="continuationSeparator" w:id="0">
    <w:p w:rsidR="003129C9" w:rsidRDefault="003129C9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24" w:space="0" w:color="BFBFBF"/>
        <w:bottom w:val="single" w:sz="8" w:space="0" w:color="BFBFBF"/>
      </w:tblBorders>
      <w:tblLook w:val="0040" w:firstRow="0" w:lastRow="1" w:firstColumn="0" w:lastColumn="0" w:noHBand="0" w:noVBand="0"/>
    </w:tblPr>
    <w:tblGrid>
      <w:gridCol w:w="5210"/>
      <w:gridCol w:w="5210"/>
    </w:tblGrid>
    <w:tr w:rsidR="009B136E" w:rsidRPr="00C06001" w:rsidTr="00C06001">
      <w:trPr>
        <w:trHeight w:val="192"/>
      </w:trPr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9B136E" w:rsidRPr="00C06001" w:rsidRDefault="009B136E" w:rsidP="008944C8">
          <w:pPr>
            <w:pStyle w:val="EPAMSmall"/>
          </w:pPr>
          <w:r w:rsidRPr="00C06001">
            <w:rPr>
              <w:lang w:val="en-US"/>
            </w:rPr>
            <w:t>© EPAM Systems, 201</w:t>
          </w:r>
          <w:r w:rsidRPr="00C06001">
            <w:t>2</w:t>
          </w:r>
        </w:p>
      </w:tc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9B136E" w:rsidRPr="00C06001" w:rsidRDefault="009B136E" w:rsidP="00C06001">
          <w:pPr>
            <w:pStyle w:val="EPAMSmall"/>
            <w:jc w:val="right"/>
            <w:rPr>
              <w:lang w:val="en-US"/>
            </w:rPr>
          </w:pPr>
          <w:r w:rsidRPr="00C06001">
            <w:t>Страница</w:t>
          </w:r>
          <w:r w:rsidRPr="00C06001">
            <w:rPr>
              <w:lang w:val="en-US"/>
            </w:rPr>
            <w:t xml:space="preserve">: </w:t>
          </w:r>
          <w:r w:rsidRPr="00C06001">
            <w:rPr>
              <w:lang w:val="en-US"/>
            </w:rPr>
            <w:fldChar w:fldCharType="begin"/>
          </w:r>
          <w:r w:rsidRPr="00C06001">
            <w:rPr>
              <w:lang w:val="en-US"/>
            </w:rPr>
            <w:instrText xml:space="preserve"> PAGE </w:instrText>
          </w:r>
          <w:r w:rsidRPr="00C06001">
            <w:rPr>
              <w:lang w:val="en-US"/>
            </w:rPr>
            <w:fldChar w:fldCharType="separate"/>
          </w:r>
          <w:r w:rsidR="007060E1">
            <w:rPr>
              <w:noProof/>
              <w:lang w:val="en-US"/>
            </w:rPr>
            <w:t>2</w:t>
          </w:r>
          <w:r w:rsidRPr="00C06001">
            <w:rPr>
              <w:lang w:val="en-US"/>
            </w:rPr>
            <w:fldChar w:fldCharType="end"/>
          </w:r>
          <w:r w:rsidRPr="00C06001">
            <w:rPr>
              <w:lang w:val="en-US"/>
            </w:rPr>
            <w:t>/</w:t>
          </w:r>
          <w:r w:rsidRPr="00C06001">
            <w:rPr>
              <w:lang w:val="en-US"/>
            </w:rPr>
            <w:fldChar w:fldCharType="begin"/>
          </w:r>
          <w:r w:rsidRPr="00C06001">
            <w:rPr>
              <w:lang w:val="en-US"/>
            </w:rPr>
            <w:instrText xml:space="preserve"> NUMPAGES </w:instrText>
          </w:r>
          <w:r w:rsidRPr="00C06001">
            <w:rPr>
              <w:lang w:val="en-US"/>
            </w:rPr>
            <w:fldChar w:fldCharType="separate"/>
          </w:r>
          <w:r w:rsidR="007060E1">
            <w:rPr>
              <w:noProof/>
              <w:lang w:val="en-US"/>
            </w:rPr>
            <w:t>2</w:t>
          </w:r>
          <w:r w:rsidRPr="00C06001">
            <w:rPr>
              <w:lang w:val="en-US"/>
            </w:rPr>
            <w:fldChar w:fldCharType="end"/>
          </w:r>
        </w:p>
      </w:tc>
    </w:tr>
  </w:tbl>
  <w:p w:rsidR="009B136E" w:rsidRPr="00106D7F" w:rsidRDefault="009B136E" w:rsidP="00106D7F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9C9" w:rsidRDefault="003129C9" w:rsidP="004C2579">
      <w:pPr>
        <w:spacing w:after="0" w:line="240" w:lineRule="auto"/>
      </w:pPr>
      <w:r>
        <w:separator/>
      </w:r>
    </w:p>
  </w:footnote>
  <w:footnote w:type="continuationSeparator" w:id="0">
    <w:p w:rsidR="003129C9" w:rsidRDefault="003129C9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BFBFBF"/>
        <w:bottom w:val="single" w:sz="8" w:space="0" w:color="BFBFBF"/>
        <w:insideH w:val="single" w:sz="24" w:space="0" w:color="BFBF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9B136E" w:rsidRPr="00C06001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top w:val="single" w:sz="8" w:space="0" w:color="BFBFBF"/>
          </w:tcBorders>
          <w:vAlign w:val="center"/>
        </w:tcPr>
        <w:p w:rsidR="009B136E" w:rsidRPr="00C06001" w:rsidRDefault="009B136E" w:rsidP="00ED5C43">
          <w:pPr>
            <w:pStyle w:val="EPAMSmall"/>
          </w:pPr>
          <w:r w:rsidRPr="00C06001">
            <w:t xml:space="preserve">Название: </w:t>
          </w:r>
          <w:fldSimple w:instr=" TITLE   \* MERGEFORMAT ">
            <w:r w:rsidRPr="00C06001">
              <w:t>ООП. Задания</w:t>
            </w:r>
          </w:fldSimple>
        </w:p>
      </w:tc>
      <w:tc>
        <w:tcPr>
          <w:tcW w:w="1338" w:type="pct"/>
          <w:tcBorders>
            <w:top w:val="single" w:sz="8" w:space="0" w:color="BFBFBF"/>
          </w:tcBorders>
          <w:vAlign w:val="center"/>
        </w:tcPr>
        <w:p w:rsidR="009B136E" w:rsidRPr="00C06001" w:rsidRDefault="009B136E" w:rsidP="00ED5C43">
          <w:pPr>
            <w:pStyle w:val="EPAMSmall"/>
          </w:pPr>
          <w:r w:rsidRPr="00C06001">
            <w:t>Конфиденциально</w:t>
          </w:r>
        </w:p>
      </w:tc>
    </w:tr>
    <w:tr w:rsidR="009B136E" w:rsidRPr="00C06001" w:rsidTr="00B47A7B">
      <w:trPr>
        <w:cantSplit/>
        <w:trHeight w:val="238"/>
        <w:jc w:val="center"/>
      </w:trPr>
      <w:tc>
        <w:tcPr>
          <w:tcW w:w="1604" w:type="pct"/>
          <w:tcBorders>
            <w:bottom w:val="single" w:sz="8" w:space="0" w:color="BFBFBF"/>
          </w:tcBorders>
          <w:vAlign w:val="center"/>
        </w:tcPr>
        <w:p w:rsidR="009B136E" w:rsidRPr="00C06001" w:rsidRDefault="009B136E" w:rsidP="00ED5C43">
          <w:pPr>
            <w:pStyle w:val="EPAMSmall"/>
            <w:rPr>
              <w:lang w:val="en-US"/>
            </w:rPr>
          </w:pPr>
          <w:r w:rsidRPr="00C06001">
            <w:rPr>
              <w:lang w:val="en-US"/>
            </w:rPr>
            <w:t xml:space="preserve">PID: </w:t>
          </w:r>
          <w:r w:rsidR="00F67FEB">
            <w:fldChar w:fldCharType="begin"/>
          </w:r>
          <w:r w:rsidR="00F67FEB" w:rsidRPr="00C508A5">
            <w:rPr>
              <w:lang w:val="en-US"/>
            </w:rPr>
            <w:instrText xml:space="preserve"> DOCPROPERTY  PID  \* MERGEFORMAT </w:instrText>
          </w:r>
          <w:r w:rsidR="00F67FEB">
            <w:fldChar w:fldCharType="separate"/>
          </w:r>
          <w:r w:rsidRPr="00C06001">
            <w:rPr>
              <w:b/>
              <w:bCs/>
              <w:lang w:val="en-US"/>
            </w:rPr>
            <w:t>EPMR-TCSR</w:t>
          </w:r>
          <w:r w:rsidR="00F67FEB">
            <w:rPr>
              <w:b/>
              <w:bCs/>
              <w:lang w:val="en-US"/>
            </w:rPr>
            <w:fldChar w:fldCharType="end"/>
          </w:r>
        </w:p>
        <w:p w:rsidR="009B136E" w:rsidRPr="00C06001" w:rsidRDefault="009B136E" w:rsidP="00ED5C43">
          <w:pPr>
            <w:pStyle w:val="EPAMSmall"/>
            <w:rPr>
              <w:lang w:val="en-US"/>
            </w:rPr>
          </w:pPr>
          <w:r w:rsidRPr="00C06001">
            <w:rPr>
              <w:lang w:val="en-US"/>
            </w:rPr>
            <w:t xml:space="preserve">DID: </w:t>
          </w:r>
          <w:r w:rsidR="00F67FEB">
            <w:fldChar w:fldCharType="begin"/>
          </w:r>
          <w:r w:rsidR="00F67FEB" w:rsidRPr="00C508A5">
            <w:rPr>
              <w:lang w:val="en-US"/>
            </w:rPr>
            <w:instrText xml:space="preserve"> DOCPROPERTY  DID  \* MERGEFORMAT </w:instrText>
          </w:r>
          <w:r w:rsidR="00F67FEB">
            <w:fldChar w:fldCharType="separate"/>
          </w:r>
          <w:r w:rsidRPr="00C06001">
            <w:rPr>
              <w:lang w:val="en-US"/>
            </w:rPr>
            <w:t>EPAM Systems</w:t>
          </w:r>
          <w:r w:rsidR="00F67FEB">
            <w:rPr>
              <w:lang w:val="en-US"/>
            </w:rPr>
            <w:fldChar w:fldCharType="end"/>
          </w:r>
        </w:p>
      </w:tc>
      <w:tc>
        <w:tcPr>
          <w:tcW w:w="2058" w:type="pct"/>
          <w:tcBorders>
            <w:bottom w:val="single" w:sz="8" w:space="0" w:color="BFBFBF"/>
          </w:tcBorders>
          <w:vAlign w:val="center"/>
        </w:tcPr>
        <w:p w:rsidR="009B136E" w:rsidRPr="00C06001" w:rsidRDefault="009B136E" w:rsidP="00ED5C43">
          <w:pPr>
            <w:pStyle w:val="EPAMSmall"/>
          </w:pPr>
          <w:r w:rsidRPr="00C06001">
            <w:t xml:space="preserve">Версия: </w:t>
          </w:r>
          <w:fldSimple w:instr=" DOCPROPERTY  Version  \* MERGEFORMAT ">
            <w:r w:rsidRPr="00C06001">
              <w:t>1.0</w:t>
            </w:r>
          </w:fldSimple>
        </w:p>
        <w:p w:rsidR="009B136E" w:rsidRPr="00C06001" w:rsidRDefault="009B136E" w:rsidP="00ED5C43">
          <w:pPr>
            <w:pStyle w:val="EPAMSmall"/>
          </w:pPr>
          <w:r w:rsidRPr="00C06001">
            <w:t xml:space="preserve">Статус: </w:t>
          </w:r>
          <w:fldSimple w:instr=" DOCPROPERTY  Status  \* MERGEFORMAT ">
            <w:r w:rsidRPr="00C06001">
              <w:t>Initial</w:t>
            </w:r>
          </w:fldSimple>
        </w:p>
      </w:tc>
      <w:tc>
        <w:tcPr>
          <w:tcW w:w="1338" w:type="pct"/>
          <w:tcBorders>
            <w:bottom w:val="single" w:sz="8" w:space="0" w:color="BFBFBF"/>
          </w:tcBorders>
        </w:tcPr>
        <w:p w:rsidR="009B136E" w:rsidRPr="00C06001" w:rsidRDefault="009B136E" w:rsidP="00ED5C43">
          <w:pPr>
            <w:pStyle w:val="EPAMSmall"/>
          </w:pPr>
          <w:r w:rsidRPr="00C06001">
            <w:t xml:space="preserve">Сохранено: </w:t>
          </w:r>
          <w:r w:rsidR="00F67FEB">
            <w:fldChar w:fldCharType="begin"/>
          </w:r>
          <w:r w:rsidR="00F67FEB">
            <w:instrText xml:space="preserve"> SAVEDATE  \@ "d-MMM-yy"  \* MERGEFORMAT </w:instrText>
          </w:r>
          <w:r w:rsidR="00F67FEB">
            <w:fldChar w:fldCharType="separate"/>
          </w:r>
          <w:r w:rsidR="007060E1">
            <w:rPr>
              <w:noProof/>
            </w:rPr>
            <w:t>28-сен-15</w:t>
          </w:r>
          <w:r w:rsidR="00F67FEB">
            <w:rPr>
              <w:noProof/>
            </w:rPr>
            <w:fldChar w:fldCharType="end"/>
          </w:r>
        </w:p>
      </w:tc>
    </w:tr>
  </w:tbl>
  <w:p w:rsidR="009B136E" w:rsidRDefault="009B13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D5965C7"/>
    <w:multiLevelType w:val="hybridMultilevel"/>
    <w:tmpl w:val="A938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1CB"/>
    <w:rsid w:val="00005E2F"/>
    <w:rsid w:val="0003427C"/>
    <w:rsid w:val="00077A04"/>
    <w:rsid w:val="000801F3"/>
    <w:rsid w:val="00082AA9"/>
    <w:rsid w:val="00091F29"/>
    <w:rsid w:val="00094DB1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92428"/>
    <w:rsid w:val="002A37A6"/>
    <w:rsid w:val="002A4144"/>
    <w:rsid w:val="002E47F7"/>
    <w:rsid w:val="002F163A"/>
    <w:rsid w:val="003129C9"/>
    <w:rsid w:val="00345AB7"/>
    <w:rsid w:val="00352A05"/>
    <w:rsid w:val="00364EC8"/>
    <w:rsid w:val="00367BDC"/>
    <w:rsid w:val="003C025A"/>
    <w:rsid w:val="0040015E"/>
    <w:rsid w:val="00410B4E"/>
    <w:rsid w:val="004153B5"/>
    <w:rsid w:val="00431C15"/>
    <w:rsid w:val="00443715"/>
    <w:rsid w:val="004629D5"/>
    <w:rsid w:val="00485664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955D7"/>
    <w:rsid w:val="00597FAC"/>
    <w:rsid w:val="005A16F2"/>
    <w:rsid w:val="005C4573"/>
    <w:rsid w:val="005F5FD1"/>
    <w:rsid w:val="00635DEC"/>
    <w:rsid w:val="00691782"/>
    <w:rsid w:val="006B2BED"/>
    <w:rsid w:val="007060E1"/>
    <w:rsid w:val="00712DED"/>
    <w:rsid w:val="0075105A"/>
    <w:rsid w:val="00761DFA"/>
    <w:rsid w:val="00765295"/>
    <w:rsid w:val="007716C1"/>
    <w:rsid w:val="007750B1"/>
    <w:rsid w:val="007A0CEE"/>
    <w:rsid w:val="007D2BF7"/>
    <w:rsid w:val="007D65AB"/>
    <w:rsid w:val="00804231"/>
    <w:rsid w:val="00815505"/>
    <w:rsid w:val="008272FE"/>
    <w:rsid w:val="00870BEE"/>
    <w:rsid w:val="00873AAF"/>
    <w:rsid w:val="00882153"/>
    <w:rsid w:val="00884DA4"/>
    <w:rsid w:val="008944C8"/>
    <w:rsid w:val="008A06FD"/>
    <w:rsid w:val="008B156A"/>
    <w:rsid w:val="008B38FE"/>
    <w:rsid w:val="008E4CEE"/>
    <w:rsid w:val="008F6F1E"/>
    <w:rsid w:val="00906DFE"/>
    <w:rsid w:val="00911910"/>
    <w:rsid w:val="00927BD4"/>
    <w:rsid w:val="00983CBE"/>
    <w:rsid w:val="009B136E"/>
    <w:rsid w:val="009B405E"/>
    <w:rsid w:val="009C69C6"/>
    <w:rsid w:val="00A03E4C"/>
    <w:rsid w:val="00A03EAD"/>
    <w:rsid w:val="00A22CCA"/>
    <w:rsid w:val="00A46653"/>
    <w:rsid w:val="00A80555"/>
    <w:rsid w:val="00AA0489"/>
    <w:rsid w:val="00B06057"/>
    <w:rsid w:val="00B15AE0"/>
    <w:rsid w:val="00B47A7B"/>
    <w:rsid w:val="00BA6FCC"/>
    <w:rsid w:val="00BE5078"/>
    <w:rsid w:val="00C06001"/>
    <w:rsid w:val="00C46FA9"/>
    <w:rsid w:val="00C508A5"/>
    <w:rsid w:val="00CB3A0E"/>
    <w:rsid w:val="00CF5568"/>
    <w:rsid w:val="00D17600"/>
    <w:rsid w:val="00D44BE7"/>
    <w:rsid w:val="00D4771E"/>
    <w:rsid w:val="00DA788E"/>
    <w:rsid w:val="00DF7756"/>
    <w:rsid w:val="00E14B65"/>
    <w:rsid w:val="00E168EB"/>
    <w:rsid w:val="00E523A8"/>
    <w:rsid w:val="00E72591"/>
    <w:rsid w:val="00ED5C43"/>
    <w:rsid w:val="00EE0704"/>
    <w:rsid w:val="00EE353E"/>
    <w:rsid w:val="00EE735B"/>
    <w:rsid w:val="00EF5ED5"/>
    <w:rsid w:val="00F009FB"/>
    <w:rsid w:val="00F060A5"/>
    <w:rsid w:val="00F34293"/>
    <w:rsid w:val="00F56A52"/>
    <w:rsid w:val="00F67FEB"/>
    <w:rsid w:val="00F93A8D"/>
    <w:rsid w:val="00F93E21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A788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A788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A788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DA788E"/>
    <w:rPr>
      <w:rFonts w:ascii="Cambria" w:hAnsi="Cambria" w:cs="Times New Roman"/>
      <w:b/>
      <w:bCs/>
      <w:color w:val="4F81BD"/>
      <w:sz w:val="26"/>
      <w:szCs w:val="26"/>
    </w:rPr>
  </w:style>
  <w:style w:type="paragraph" w:styleId="a3">
    <w:name w:val="List Paragraph"/>
    <w:basedOn w:val="a"/>
    <w:uiPriority w:val="99"/>
    <w:qFormat/>
    <w:rsid w:val="00D4771E"/>
    <w:pPr>
      <w:ind w:left="720"/>
      <w:contextualSpacing/>
    </w:pPr>
  </w:style>
  <w:style w:type="paragraph" w:customStyle="1" w:styleId="EPAMHeading1">
    <w:name w:val="EPAM Heading 1"/>
    <w:uiPriority w:val="99"/>
    <w:rsid w:val="00927BD4"/>
    <w:pPr>
      <w:spacing w:before="120" w:after="120" w:line="360" w:lineRule="auto"/>
    </w:pPr>
    <w:rPr>
      <w:rFonts w:ascii="Cambria" w:hAnsi="Cambria"/>
      <w:b/>
      <w:color w:val="002C78"/>
      <w:sz w:val="44"/>
      <w:szCs w:val="48"/>
      <w:lang w:eastAsia="en-US"/>
    </w:rPr>
  </w:style>
  <w:style w:type="paragraph" w:customStyle="1" w:styleId="EPAMHeading2">
    <w:name w:val="EPAM Heading 2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40"/>
      <w:szCs w:val="44"/>
      <w:lang w:eastAsia="en-US"/>
    </w:rPr>
  </w:style>
  <w:style w:type="table" w:styleId="a4">
    <w:name w:val="Table Grid"/>
    <w:basedOn w:val="a1"/>
    <w:uiPriority w:val="99"/>
    <w:rsid w:val="005A1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99"/>
    <w:rsid w:val="002A37A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99"/>
    <w:rsid w:val="00B06057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Normal">
    <w:name w:val="EPAM Normal"/>
    <w:uiPriority w:val="99"/>
    <w:rsid w:val="00927BD4"/>
    <w:pPr>
      <w:spacing w:before="120" w:after="120"/>
      <w:jc w:val="both"/>
    </w:pPr>
    <w:rPr>
      <w:rFonts w:cs="Arial"/>
      <w:sz w:val="22"/>
      <w:szCs w:val="22"/>
      <w:lang w:eastAsia="en-US"/>
    </w:rPr>
  </w:style>
  <w:style w:type="paragraph" w:customStyle="1" w:styleId="EPAMHeading3">
    <w:name w:val="EPAM Heading 3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6"/>
      <w:szCs w:val="40"/>
      <w:lang w:eastAsia="en-US"/>
    </w:rPr>
  </w:style>
  <w:style w:type="paragraph" w:customStyle="1" w:styleId="EPAMHeading4">
    <w:name w:val="EPAM Heading 4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2"/>
      <w:szCs w:val="36"/>
      <w:lang w:eastAsia="en-US"/>
    </w:rPr>
  </w:style>
  <w:style w:type="paragraph" w:customStyle="1" w:styleId="EPAMHeading5">
    <w:name w:val="EPAM Heading 5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8"/>
      <w:szCs w:val="32"/>
      <w:lang w:eastAsia="en-US"/>
    </w:rPr>
  </w:style>
  <w:style w:type="paragraph" w:customStyle="1" w:styleId="EPAMHeading6">
    <w:name w:val="EPAM Heading 6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4"/>
      <w:szCs w:val="28"/>
      <w:lang w:eastAsia="en-US"/>
    </w:rPr>
  </w:style>
  <w:style w:type="paragraph" w:styleId="a5">
    <w:name w:val="header"/>
    <w:basedOn w:val="a"/>
    <w:link w:val="a6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106D7F"/>
    <w:rPr>
      <w:rFonts w:cs="Times New Roman"/>
    </w:rPr>
  </w:style>
  <w:style w:type="paragraph" w:styleId="a7">
    <w:name w:val="footer"/>
    <w:basedOn w:val="a"/>
    <w:link w:val="a8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106D7F"/>
    <w:rPr>
      <w:rFonts w:cs="Times New Roman"/>
    </w:rPr>
  </w:style>
  <w:style w:type="paragraph" w:styleId="a9">
    <w:name w:val="No Spacing"/>
    <w:link w:val="aa"/>
    <w:uiPriority w:val="99"/>
    <w:qFormat/>
    <w:rsid w:val="003C025A"/>
    <w:rPr>
      <w:rFonts w:eastAsia="Times New Roman"/>
      <w:sz w:val="22"/>
      <w:szCs w:val="22"/>
      <w:lang w:val="en-US" w:eastAsia="ja-JP"/>
    </w:rPr>
  </w:style>
  <w:style w:type="character" w:customStyle="1" w:styleId="aa">
    <w:name w:val="Без интервала Знак"/>
    <w:link w:val="a9"/>
    <w:uiPriority w:val="99"/>
    <w:locked/>
    <w:rsid w:val="003C025A"/>
    <w:rPr>
      <w:rFonts w:eastAsia="Times New Roman" w:cs="Times New Roman"/>
      <w:sz w:val="22"/>
      <w:szCs w:val="22"/>
      <w:lang w:val="en-US" w:eastAsia="ja-JP" w:bidi="ar-SA"/>
    </w:rPr>
  </w:style>
  <w:style w:type="paragraph" w:styleId="ab">
    <w:name w:val="Balloon Text"/>
    <w:basedOn w:val="a"/>
    <w:link w:val="ac"/>
    <w:uiPriority w:val="99"/>
    <w:semiHidden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uiPriority w:val="99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/>
      <w:sz w:val="18"/>
      <w:szCs w:val="20"/>
      <w:lang w:val="en-GB"/>
    </w:rPr>
  </w:style>
  <w:style w:type="paragraph" w:customStyle="1" w:styleId="EPAMTitle">
    <w:name w:val="EPAM Title"/>
    <w:uiPriority w:val="99"/>
    <w:rsid w:val="005C4573"/>
    <w:pPr>
      <w:spacing w:before="120" w:after="120"/>
    </w:pPr>
    <w:rPr>
      <w:rFonts w:ascii="Cambria" w:hAnsi="Cambria"/>
      <w:b/>
      <w:color w:val="002C78"/>
      <w:sz w:val="36"/>
      <w:szCs w:val="36"/>
      <w:lang w:eastAsia="en-US"/>
    </w:rPr>
  </w:style>
  <w:style w:type="paragraph" w:customStyle="1" w:styleId="EPAMSubTitle">
    <w:name w:val="EPAM SubTitle"/>
    <w:uiPriority w:val="99"/>
    <w:rsid w:val="005C4573"/>
    <w:pPr>
      <w:spacing w:before="120" w:after="120"/>
    </w:pPr>
    <w:rPr>
      <w:rFonts w:ascii="Cambria" w:hAnsi="Cambria"/>
      <w:b/>
      <w:color w:val="002C78"/>
      <w:sz w:val="28"/>
      <w:szCs w:val="36"/>
      <w:lang w:val="en-US" w:eastAsia="en-US"/>
    </w:rPr>
  </w:style>
  <w:style w:type="table" w:customStyle="1" w:styleId="EPAMTable">
    <w:name w:val="EPAM Table"/>
    <w:uiPriority w:val="99"/>
    <w:rsid w:val="007716C1"/>
    <w:pPr>
      <w:spacing w:before="60" w:after="60"/>
    </w:pPr>
    <w:rPr>
      <w:lang w:val="en-US" w:eastAsia="en-US"/>
    </w:rPr>
    <w:tblPr>
      <w:tblStyleRow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List 2 Accent 2"/>
    <w:basedOn w:val="a1"/>
    <w:uiPriority w:val="99"/>
    <w:rsid w:val="00F93A8D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Small">
    <w:name w:val="EPAM Small"/>
    <w:uiPriority w:val="99"/>
    <w:rsid w:val="00ED5C43"/>
    <w:pPr>
      <w:spacing w:before="60" w:after="60"/>
    </w:pPr>
    <w:rPr>
      <w:rFonts w:cs="Arial"/>
      <w:sz w:val="18"/>
      <w:szCs w:val="18"/>
      <w:lang w:eastAsia="en-US"/>
    </w:rPr>
  </w:style>
  <w:style w:type="paragraph" w:styleId="ad">
    <w:name w:val="Normal (Web)"/>
    <w:basedOn w:val="a"/>
    <w:uiPriority w:val="99"/>
    <w:semiHidden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12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110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ООП. Задания</vt:lpstr>
    </vt:vector>
  </TitlesOfParts>
  <Manager>Alexander_Kuznetsov1@epam.com</Manager>
  <Company>EPAM Systems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ООП. Задания</dc:title>
  <dc:subject/>
  <dc:creator>Alexander Kuznetsov1</dc:creator>
  <cp:keywords>Task, C#</cp:keywords>
  <dc:description>Задания по теме "основы объектно-ориентированного программирования"</dc:description>
  <cp:lastModifiedBy>Teacher</cp:lastModifiedBy>
  <cp:revision>22</cp:revision>
  <dcterms:created xsi:type="dcterms:W3CDTF">2012-02-22T12:03:00Z</dcterms:created>
  <dcterms:modified xsi:type="dcterms:W3CDTF">2015-09-29T05:47:00Z</dcterms:modified>
  <cp:category>Task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