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BF2ED" w14:textId="77777777" w:rsidR="00D76D7E" w:rsidRDefault="00D76D7E" w:rsidP="00765295">
      <w:pPr>
        <w:pStyle w:val="EPAMHeading1"/>
      </w:pPr>
    </w:p>
    <w:p w14:paraId="584BF2EE" w14:textId="77777777" w:rsidR="00D76D7E" w:rsidRDefault="00D76D7E" w:rsidP="00765295">
      <w:pPr>
        <w:pStyle w:val="EPAM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0"/>
      </w:tblGrid>
      <w:tr w:rsidR="00D76D7E" w:rsidRPr="00203C73" w14:paraId="584BF2F1" w14:textId="77777777" w:rsidTr="00203C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584BF2EF" w14:textId="77777777" w:rsidR="00D76D7E" w:rsidRPr="00203C73" w:rsidRDefault="00526808" w:rsidP="00203C73">
            <w:pPr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pict w14:anchorId="584BF3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79.25pt;height:54.75pt;visibility:visible">
                  <v:imagedata r:id="rId7" o:title="" croptop="10878f" cropbottom="30104f" cropleft="3127f" cropright="2695f"/>
                </v:shape>
              </w:pict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14:paraId="584BF2F0" w14:textId="77777777" w:rsidR="00D76D7E" w:rsidRPr="00203C73" w:rsidRDefault="00D76D7E" w:rsidP="007B4689">
            <w:pPr>
              <w:pStyle w:val="EPAMTitle"/>
              <w:rPr>
                <w:lang w:val="en-US"/>
              </w:rPr>
            </w:pPr>
            <w:r w:rsidRPr="00203C73">
              <w:t>Основы РБД</w:t>
            </w:r>
          </w:p>
        </w:tc>
      </w:tr>
      <w:tr w:rsidR="00D76D7E" w:rsidRPr="00203C73" w14:paraId="584BF2F4" w14:textId="77777777" w:rsidTr="00203C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584BF2F2" w14:textId="77777777" w:rsidR="00D76D7E" w:rsidRPr="00203C73" w:rsidRDefault="00D76D7E" w:rsidP="00203C73">
            <w:pPr>
              <w:spacing w:before="120" w:after="120"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14:paraId="584BF2F3" w14:textId="77777777" w:rsidR="00D76D7E" w:rsidRPr="00203C73" w:rsidRDefault="00FC6D5E" w:rsidP="00FF1AF5">
            <w:pPr>
              <w:pStyle w:val="EPAMSubTitle"/>
            </w:pPr>
            <w:fldSimple w:instr=" DOCPROPERTY  PID  \* MERGEFORMAT ">
              <w:r w:rsidR="00D76D7E" w:rsidRPr="00203C73">
                <w:t>EPMR-TCSR</w:t>
              </w:r>
            </w:fldSimple>
          </w:p>
        </w:tc>
      </w:tr>
    </w:tbl>
    <w:p w14:paraId="584BF2F5" w14:textId="77777777" w:rsidR="00D76D7E" w:rsidRDefault="00D76D7E" w:rsidP="00765295">
      <w:pPr>
        <w:pStyle w:val="EPAMHeading1"/>
      </w:pPr>
    </w:p>
    <w:p w14:paraId="584BF2F6" w14:textId="77777777" w:rsidR="00D76D7E" w:rsidRPr="007716C1" w:rsidRDefault="00D76D7E" w:rsidP="00765295">
      <w:pPr>
        <w:pStyle w:val="EPAMHeading1"/>
      </w:pPr>
    </w:p>
    <w:p w14:paraId="584BF2F7" w14:textId="77777777" w:rsidR="00D76D7E" w:rsidRPr="0075105A" w:rsidRDefault="00D76D7E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D76D7E" w:rsidRPr="00203C73" w14:paraId="584BF301" w14:textId="77777777" w:rsidTr="00203C73">
        <w:trPr>
          <w:trHeight w:val="699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14:paraId="584BF2F8" w14:textId="77777777" w:rsidR="00D76D7E" w:rsidRPr="00203C73" w:rsidRDefault="00D76D7E" w:rsidP="00203C73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203C73">
              <w:rPr>
                <w:rFonts w:ascii="Cambria" w:hAnsi="Cambria"/>
                <w:b/>
                <w:color w:val="FFFFFF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14:paraId="584BF2F9" w14:textId="77777777" w:rsidR="00D76D7E" w:rsidRPr="00203C73" w:rsidRDefault="00D76D7E" w:rsidP="00203C73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203C73">
              <w:rPr>
                <w:rFonts w:ascii="Cambria" w:hAnsi="Cambria"/>
                <w:b/>
                <w:color w:val="FFFFFF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14:paraId="584BF2FA" w14:textId="77777777" w:rsidR="00D76D7E" w:rsidRPr="00203C73" w:rsidRDefault="00D76D7E" w:rsidP="00203C73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203C73">
              <w:rPr>
                <w:rFonts w:ascii="Cambria" w:hAnsi="Cambria"/>
                <w:b/>
                <w:color w:val="FFFFFF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14:paraId="584BF2FB" w14:textId="77777777" w:rsidR="00D76D7E" w:rsidRPr="00203C73" w:rsidRDefault="00D76D7E" w:rsidP="00203C73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203C73">
              <w:rPr>
                <w:rFonts w:ascii="Cambria" w:hAnsi="Cambria"/>
                <w:b/>
                <w:color w:val="FFFFFF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14:paraId="584BF2FC" w14:textId="77777777" w:rsidR="00D76D7E" w:rsidRPr="00203C73" w:rsidRDefault="00D76D7E" w:rsidP="00203C73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203C73">
              <w:rPr>
                <w:rFonts w:ascii="Cambria" w:hAnsi="Cambria"/>
                <w:b/>
                <w:color w:val="FFFFFF"/>
              </w:rPr>
              <w:t>Утверждено</w:t>
            </w:r>
          </w:p>
          <w:tbl>
            <w:tblPr>
              <w:tblW w:w="0" w:type="auto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ook w:val="00A0" w:firstRow="1" w:lastRow="0" w:firstColumn="1" w:lastColumn="0" w:noHBand="0" w:noVBand="0"/>
            </w:tblPr>
            <w:tblGrid>
              <w:gridCol w:w="1582"/>
              <w:gridCol w:w="1584"/>
            </w:tblGrid>
            <w:tr w:rsidR="00D76D7E" w:rsidRPr="00203C73" w14:paraId="584BF2FF" w14:textId="77777777" w:rsidTr="00203C73">
              <w:tc>
                <w:tcPr>
                  <w:tcW w:w="1585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14:paraId="584BF2FD" w14:textId="77777777" w:rsidR="00D76D7E" w:rsidRPr="00203C73" w:rsidRDefault="00D76D7E" w:rsidP="00203C73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203C73">
                    <w:rPr>
                      <w:rFonts w:ascii="Cambria" w:hAnsi="Cambria"/>
                      <w:b/>
                      <w:color w:val="FFFFFF"/>
                    </w:rPr>
                    <w:t>Имя</w:t>
                  </w:r>
                </w:p>
              </w:tc>
              <w:tc>
                <w:tcPr>
                  <w:tcW w:w="1586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14:paraId="584BF2FE" w14:textId="77777777" w:rsidR="00D76D7E" w:rsidRPr="00203C73" w:rsidRDefault="00D76D7E" w:rsidP="00203C73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203C73">
                    <w:rPr>
                      <w:rFonts w:ascii="Cambria" w:hAnsi="Cambria"/>
                      <w:b/>
                      <w:color w:val="FFFFFF"/>
                    </w:rPr>
                    <w:t>Дата</w:t>
                  </w:r>
                </w:p>
              </w:tc>
            </w:tr>
          </w:tbl>
          <w:p w14:paraId="584BF300" w14:textId="77777777" w:rsidR="00D76D7E" w:rsidRPr="00203C73" w:rsidRDefault="00D76D7E" w:rsidP="008F6F1E">
            <w:pPr>
              <w:pStyle w:val="EPAMSmall"/>
              <w:rPr>
                <w:rFonts w:ascii="Cambria" w:hAnsi="Cambria"/>
                <w:b/>
                <w:color w:val="FFFFFF"/>
              </w:rPr>
            </w:pPr>
          </w:p>
        </w:tc>
      </w:tr>
      <w:tr w:rsidR="00D76D7E" w:rsidRPr="00203C73" w14:paraId="584BF308" w14:textId="77777777" w:rsidTr="00203C73">
        <w:tc>
          <w:tcPr>
            <w:tcW w:w="877" w:type="dxa"/>
            <w:shd w:val="clear" w:color="auto" w:fill="E6E6E6"/>
            <w:vAlign w:val="center"/>
          </w:tcPr>
          <w:p w14:paraId="584BF302" w14:textId="77777777" w:rsidR="00D76D7E" w:rsidRPr="00203C73" w:rsidRDefault="00D76D7E" w:rsidP="008F6F1E">
            <w:pPr>
              <w:pStyle w:val="EPAMNormal"/>
            </w:pPr>
            <w:r w:rsidRPr="00203C73">
              <w:t>&lt;</w:t>
            </w:r>
            <w:r w:rsidRPr="00203C73">
              <w:rPr>
                <w:lang w:val="en-US"/>
              </w:rPr>
              <w:t>1</w:t>
            </w:r>
            <w:r w:rsidRPr="00203C73">
              <w:t>.</w:t>
            </w:r>
            <w:r w:rsidRPr="00203C73">
              <w:rPr>
                <w:lang w:val="en-US"/>
              </w:rPr>
              <w:t>0</w:t>
            </w:r>
            <w:r w:rsidRPr="00203C73">
              <w:t>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14:paraId="584BF303" w14:textId="77777777" w:rsidR="00D76D7E" w:rsidRPr="00203C73" w:rsidRDefault="00D76D7E" w:rsidP="008F6F1E">
            <w:pPr>
              <w:pStyle w:val="EPAMNormal"/>
              <w:rPr>
                <w:lang w:val="en-US"/>
              </w:rPr>
            </w:pPr>
            <w:r w:rsidRPr="00203C73">
              <w:rPr>
                <w:lang w:val="en-US"/>
              </w:rPr>
              <w:t>Initial version</w:t>
            </w:r>
          </w:p>
        </w:tc>
        <w:tc>
          <w:tcPr>
            <w:tcW w:w="2410" w:type="dxa"/>
            <w:shd w:val="clear" w:color="auto" w:fill="E6E6E6"/>
            <w:vAlign w:val="center"/>
          </w:tcPr>
          <w:p w14:paraId="584BF304" w14:textId="77777777" w:rsidR="00D76D7E" w:rsidRPr="00203C73" w:rsidRDefault="00D76D7E" w:rsidP="00112E2B">
            <w:pPr>
              <w:pStyle w:val="EPAMNormal"/>
              <w:rPr>
                <w:lang w:val="en-US"/>
              </w:rPr>
            </w:pPr>
            <w:r w:rsidRPr="00203C73">
              <w:rPr>
                <w:lang w:val="en-US"/>
              </w:rPr>
              <w:t>Dmitry_Vereskun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584BF305" w14:textId="77777777" w:rsidR="00D76D7E" w:rsidRPr="00203C73" w:rsidRDefault="00D76D7E" w:rsidP="007B4689">
            <w:pPr>
              <w:pStyle w:val="EPAMNormal"/>
            </w:pPr>
            <w:r w:rsidRPr="00203C73">
              <w:t>&lt;</w:t>
            </w:r>
            <w:r w:rsidRPr="00203C73">
              <w:rPr>
                <w:lang w:val="en-US"/>
              </w:rPr>
              <w:t>12</w:t>
            </w:r>
            <w:r w:rsidRPr="00203C73">
              <w:t>-</w:t>
            </w:r>
            <w:r w:rsidRPr="00203C73">
              <w:rPr>
                <w:lang w:val="en-US"/>
              </w:rPr>
              <w:t>Nov</w:t>
            </w:r>
            <w:r w:rsidRPr="00203C73">
              <w:t>-</w:t>
            </w:r>
            <w:r w:rsidRPr="00203C73">
              <w:rPr>
                <w:lang w:val="en-US"/>
              </w:rPr>
              <w:t>2012</w:t>
            </w:r>
            <w:r w:rsidRPr="00203C73">
              <w:t>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584BF306" w14:textId="77777777" w:rsidR="00D76D7E" w:rsidRPr="00203C73" w:rsidRDefault="00D76D7E" w:rsidP="008F6F1E">
            <w:pPr>
              <w:pStyle w:val="EPAMNormal"/>
            </w:pPr>
          </w:p>
        </w:tc>
        <w:tc>
          <w:tcPr>
            <w:tcW w:w="1701" w:type="dxa"/>
            <w:shd w:val="clear" w:color="auto" w:fill="E6E6E6"/>
            <w:vAlign w:val="center"/>
          </w:tcPr>
          <w:p w14:paraId="584BF307" w14:textId="77777777" w:rsidR="00D76D7E" w:rsidRPr="00203C73" w:rsidRDefault="00D76D7E" w:rsidP="008F6F1E">
            <w:pPr>
              <w:pStyle w:val="EPAMNormal"/>
            </w:pPr>
          </w:p>
        </w:tc>
      </w:tr>
      <w:tr w:rsidR="00D76D7E" w:rsidRPr="00203C73" w14:paraId="584BF30F" w14:textId="77777777" w:rsidTr="00203C73">
        <w:tc>
          <w:tcPr>
            <w:tcW w:w="877" w:type="dxa"/>
            <w:vAlign w:val="center"/>
          </w:tcPr>
          <w:p w14:paraId="584BF309" w14:textId="77777777" w:rsidR="00D76D7E" w:rsidRPr="00203C73" w:rsidRDefault="00D76D7E" w:rsidP="008F6F1E">
            <w:pPr>
              <w:pStyle w:val="EPAMNormal"/>
            </w:pPr>
          </w:p>
        </w:tc>
        <w:tc>
          <w:tcPr>
            <w:tcW w:w="1783" w:type="dxa"/>
            <w:vAlign w:val="center"/>
          </w:tcPr>
          <w:p w14:paraId="584BF30A" w14:textId="77777777" w:rsidR="00D76D7E" w:rsidRPr="00203C73" w:rsidRDefault="00D76D7E" w:rsidP="008F6F1E">
            <w:pPr>
              <w:pStyle w:val="EPAMNormal"/>
            </w:pPr>
          </w:p>
        </w:tc>
        <w:tc>
          <w:tcPr>
            <w:tcW w:w="2410" w:type="dxa"/>
            <w:vAlign w:val="center"/>
          </w:tcPr>
          <w:p w14:paraId="584BF30B" w14:textId="77777777" w:rsidR="00D76D7E" w:rsidRPr="00203C73" w:rsidRDefault="00D76D7E" w:rsidP="008F6F1E">
            <w:pPr>
              <w:pStyle w:val="EPAMNormal"/>
            </w:pPr>
          </w:p>
        </w:tc>
        <w:tc>
          <w:tcPr>
            <w:tcW w:w="1984" w:type="dxa"/>
            <w:vAlign w:val="center"/>
          </w:tcPr>
          <w:p w14:paraId="584BF30C" w14:textId="77777777" w:rsidR="00D76D7E" w:rsidRPr="00203C73" w:rsidRDefault="00D76D7E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14:paraId="584BF30D" w14:textId="77777777" w:rsidR="00D76D7E" w:rsidRPr="00203C73" w:rsidRDefault="00D76D7E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14:paraId="584BF30E" w14:textId="77777777" w:rsidR="00D76D7E" w:rsidRPr="00203C73" w:rsidRDefault="00D76D7E" w:rsidP="008F6F1E">
            <w:pPr>
              <w:pStyle w:val="EPAMNormal"/>
            </w:pPr>
          </w:p>
        </w:tc>
      </w:tr>
    </w:tbl>
    <w:p w14:paraId="584BF310" w14:textId="77777777" w:rsidR="00D76D7E" w:rsidRDefault="00D76D7E" w:rsidP="007716C1">
      <w:pPr>
        <w:pStyle w:val="EPAMHeading6"/>
        <w:jc w:val="center"/>
      </w:pPr>
    </w:p>
    <w:p w14:paraId="584BF311" w14:textId="77777777" w:rsidR="00D76D7E" w:rsidRDefault="00D76D7E" w:rsidP="007716C1">
      <w:pPr>
        <w:pStyle w:val="EPAMHeading6"/>
        <w:jc w:val="center"/>
      </w:pPr>
    </w:p>
    <w:p w14:paraId="584BF312" w14:textId="77777777" w:rsidR="00D76D7E" w:rsidRPr="0075105A" w:rsidRDefault="00D76D7E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51"/>
        <w:gridCol w:w="9605"/>
      </w:tblGrid>
      <w:tr w:rsidR="00D76D7E" w:rsidRPr="00203C73" w14:paraId="584BF315" w14:textId="77777777" w:rsidTr="00203C73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14:paraId="584BF313" w14:textId="77777777" w:rsidR="00D76D7E" w:rsidRPr="00203C73" w:rsidRDefault="00D76D7E" w:rsidP="00203C73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203C73">
              <w:rPr>
                <w:rFonts w:ascii="Cambria" w:hAnsi="Cambria"/>
                <w:b/>
                <w:color w:val="FFFFFF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14:paraId="584BF314" w14:textId="77777777" w:rsidR="00D76D7E" w:rsidRPr="00203C73" w:rsidRDefault="00D76D7E" w:rsidP="00203C73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203C73">
              <w:rPr>
                <w:rFonts w:ascii="Cambria" w:hAnsi="Cambria"/>
                <w:b/>
                <w:color w:val="FFFFFF"/>
              </w:rPr>
              <w:t>Название документа</w:t>
            </w:r>
          </w:p>
        </w:tc>
      </w:tr>
      <w:tr w:rsidR="00D76D7E" w:rsidRPr="00203C73" w14:paraId="584BF318" w14:textId="77777777" w:rsidTr="00203C73">
        <w:tc>
          <w:tcPr>
            <w:tcW w:w="851" w:type="dxa"/>
            <w:shd w:val="clear" w:color="auto" w:fill="E6E6E6"/>
            <w:vAlign w:val="center"/>
          </w:tcPr>
          <w:p w14:paraId="584BF316" w14:textId="77777777" w:rsidR="00D76D7E" w:rsidRPr="00203C73" w:rsidRDefault="00D76D7E" w:rsidP="00203C7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203C73"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605" w:type="dxa"/>
            <w:shd w:val="clear" w:color="auto" w:fill="E6E6E6"/>
            <w:vAlign w:val="center"/>
          </w:tcPr>
          <w:p w14:paraId="584BF317" w14:textId="77777777" w:rsidR="00D76D7E" w:rsidRPr="00203C73" w:rsidRDefault="00D76D7E" w:rsidP="004D1C9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203C73">
              <w:rPr>
                <w:rFonts w:cs="Arial"/>
                <w:sz w:val="16"/>
                <w:szCs w:val="16"/>
                <w:lang w:val="ru-RU"/>
              </w:rPr>
              <w:t>Задание 11</w:t>
            </w:r>
            <w:r w:rsidRPr="00203C73">
              <w:rPr>
                <w:rFonts w:cs="Arial"/>
                <w:sz w:val="16"/>
                <w:szCs w:val="16"/>
                <w:lang w:val="en-US"/>
              </w:rPr>
              <w:t>.docx</w:t>
            </w:r>
          </w:p>
        </w:tc>
      </w:tr>
      <w:tr w:rsidR="00D76D7E" w:rsidRPr="00203C73" w14:paraId="584BF31B" w14:textId="77777777" w:rsidTr="00203C73">
        <w:tc>
          <w:tcPr>
            <w:tcW w:w="851" w:type="dxa"/>
            <w:vAlign w:val="center"/>
          </w:tcPr>
          <w:p w14:paraId="584BF319" w14:textId="77777777" w:rsidR="00D76D7E" w:rsidRPr="00203C73" w:rsidRDefault="00D76D7E" w:rsidP="00203C7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203C73">
              <w:rPr>
                <w:rFonts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605" w:type="dxa"/>
            <w:vAlign w:val="center"/>
          </w:tcPr>
          <w:p w14:paraId="584BF31A" w14:textId="77777777" w:rsidR="00D76D7E" w:rsidRPr="00203C73" w:rsidRDefault="00D76D7E" w:rsidP="004D1C9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203C73">
              <w:rPr>
                <w:rFonts w:cs="Arial"/>
                <w:sz w:val="16"/>
                <w:szCs w:val="16"/>
                <w:lang w:val="ru-RU"/>
              </w:rPr>
              <w:t>Задание 12</w:t>
            </w:r>
            <w:r w:rsidRPr="00203C73">
              <w:rPr>
                <w:rFonts w:cs="Arial"/>
                <w:sz w:val="16"/>
                <w:szCs w:val="16"/>
                <w:lang w:val="en-US"/>
              </w:rPr>
              <w:t>.docx</w:t>
            </w:r>
          </w:p>
        </w:tc>
      </w:tr>
    </w:tbl>
    <w:p w14:paraId="584BF31C" w14:textId="77777777" w:rsidR="00D76D7E" w:rsidRDefault="00D76D7E">
      <w:r>
        <w:br w:type="page"/>
      </w:r>
    </w:p>
    <w:p w14:paraId="584BF31D" w14:textId="77777777" w:rsidR="00D76D7E" w:rsidRDefault="00D76D7E" w:rsidP="00DA788E">
      <w:pPr>
        <w:pStyle w:val="Heading1"/>
      </w:pPr>
      <w:r>
        <w:t>Задания</w:t>
      </w:r>
    </w:p>
    <w:p w14:paraId="584BF31E" w14:textId="77777777" w:rsidR="00D76D7E" w:rsidRDefault="00D76D7E" w:rsidP="00555DCE">
      <w:r>
        <w:t>Выполните приведенные ниже задания. Задания, помеченные «</w:t>
      </w:r>
      <w:r w:rsidRPr="00555DCE">
        <w:t>*</w:t>
      </w:r>
      <w:r>
        <w:t>», являются заданиями повышенной сложности и не обязательны для выполнения.</w:t>
      </w:r>
    </w:p>
    <w:p w14:paraId="392C2210" w14:textId="77777777" w:rsidR="00526808" w:rsidRPr="00733E1B" w:rsidRDefault="00526808" w:rsidP="00526808">
      <w:r w:rsidRPr="00733E1B">
        <w:t xml:space="preserve">Интрерактивное пособие по SQL </w:t>
      </w:r>
      <w:hyperlink r:id="rId8" w:history="1">
        <w:r w:rsidRPr="00704ACE">
          <w:rPr>
            <w:rStyle w:val="Hyperlink"/>
          </w:rPr>
          <w:t>http://www.w3schools.com/sql/sql_sel</w:t>
        </w:r>
        <w:r w:rsidRPr="00704ACE">
          <w:rPr>
            <w:rStyle w:val="Hyperlink"/>
          </w:rPr>
          <w:t>e</w:t>
        </w:r>
        <w:r w:rsidRPr="00704ACE">
          <w:rPr>
            <w:rStyle w:val="Hyperlink"/>
          </w:rPr>
          <w:t>ct.asp</w:t>
        </w:r>
      </w:hyperlink>
      <w:r w:rsidRPr="00733E1B">
        <w:t xml:space="preserve"> </w:t>
      </w:r>
    </w:p>
    <w:p w14:paraId="584BF31F" w14:textId="77777777" w:rsidR="00D76D7E" w:rsidRPr="00181FBB" w:rsidRDefault="00D76D7E" w:rsidP="00D5485A">
      <w:pPr>
        <w:pStyle w:val="Heading1"/>
      </w:pPr>
      <w:bookmarkStart w:id="0" w:name="_GoBack"/>
      <w:bookmarkEnd w:id="0"/>
      <w:r w:rsidRPr="00881392">
        <w:t xml:space="preserve">Задание </w:t>
      </w:r>
      <w:r>
        <w:t>1</w:t>
      </w:r>
    </w:p>
    <w:p w14:paraId="584BF320" w14:textId="77777777" w:rsidR="00D76D7E" w:rsidRDefault="00D76D7E" w:rsidP="00733D63">
      <w:pPr>
        <w:pStyle w:val="EPAMNormal"/>
      </w:pPr>
      <w:r>
        <w:t>Для приложения «Пользователи и награды» из предыдущего задания спроектировать базу данных. При проектировании следует учитывать, что отношение между таблицами пользователей и наград – многие ко многим. Написать хранимые процедуры для следующих операций:</w:t>
      </w:r>
    </w:p>
    <w:p w14:paraId="584BF321" w14:textId="762566CD" w:rsidR="00D76D7E" w:rsidRPr="00FC6D5E" w:rsidRDefault="00D76D7E" w:rsidP="00733D63">
      <w:pPr>
        <w:pStyle w:val="EPAMNormal"/>
      </w:pPr>
      <w:r>
        <w:t>1. Добавление</w:t>
      </w:r>
      <w:r w:rsidR="00FC6D5E" w:rsidRPr="00FC6D5E">
        <w:t>/</w:t>
      </w:r>
      <w:r w:rsidR="00FC6D5E">
        <w:t>Удаление</w:t>
      </w:r>
      <w:r w:rsidR="00FC6D5E" w:rsidRPr="00FC6D5E">
        <w:t>/</w:t>
      </w:r>
      <w:r w:rsidR="00FC6D5E">
        <w:t>Обновление</w:t>
      </w:r>
      <w:r>
        <w:t xml:space="preserve"> пользователей;</w:t>
      </w:r>
    </w:p>
    <w:p w14:paraId="584BF322" w14:textId="16EF697E" w:rsidR="00D76D7E" w:rsidRPr="00FC6D5E" w:rsidRDefault="00D76D7E" w:rsidP="00733D63">
      <w:pPr>
        <w:pStyle w:val="EPAMNormal"/>
      </w:pPr>
      <w:r w:rsidRPr="00FC6D5E">
        <w:t xml:space="preserve">2. </w:t>
      </w:r>
      <w:r>
        <w:t>Добавление</w:t>
      </w:r>
      <w:r w:rsidR="00FC6D5E" w:rsidRPr="00FC6D5E">
        <w:t>/</w:t>
      </w:r>
      <w:r w:rsidR="00FC6D5E">
        <w:t>Удаление</w:t>
      </w:r>
      <w:r w:rsidR="00FC6D5E" w:rsidRPr="00526808">
        <w:t>/</w:t>
      </w:r>
      <w:r w:rsidR="00FC6D5E">
        <w:t>Обновление</w:t>
      </w:r>
      <w:r>
        <w:t xml:space="preserve"> наград;</w:t>
      </w:r>
    </w:p>
    <w:p w14:paraId="584BF323" w14:textId="77777777" w:rsidR="00D76D7E" w:rsidRPr="007B4689" w:rsidRDefault="00D76D7E" w:rsidP="00596532">
      <w:pPr>
        <w:pStyle w:val="EPAMNormal"/>
        <w:rPr>
          <w:b/>
          <w:bCs/>
        </w:rPr>
      </w:pPr>
      <w:r w:rsidRPr="00FC6D5E">
        <w:t>3</w:t>
      </w:r>
      <w:r>
        <w:t>. Получение всех наград выбранного пользователя;</w:t>
      </w:r>
    </w:p>
    <w:p w14:paraId="584BF324" w14:textId="77777777" w:rsidR="00D76D7E" w:rsidRDefault="00D76D7E" w:rsidP="007001C2">
      <w:pPr>
        <w:pStyle w:val="Heading1"/>
      </w:pPr>
      <w:r>
        <w:t>Требования к оформлению</w:t>
      </w:r>
    </w:p>
    <w:p w14:paraId="584BF325" w14:textId="77777777" w:rsidR="00D76D7E" w:rsidRDefault="00D76D7E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Pr="00181FBB">
        <w:t>_</w:t>
      </w:r>
      <w:r>
        <w:t>Имя</w:t>
      </w:r>
      <w:r w:rsidRPr="00181FBB">
        <w:t>_</w:t>
      </w:r>
      <w:r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>
        <w:t xml:space="preserve">–номер группы, </w:t>
      </w:r>
      <w:r>
        <w:rPr>
          <w:lang w:val="en-US"/>
        </w:rPr>
        <w:t>NN</w:t>
      </w:r>
      <w:r>
        <w:t>–порядковый номер задания в виде двух цифр, напр. 01, 05, 12 и т.д.</w:t>
      </w:r>
    </w:p>
    <w:p w14:paraId="584BF326" w14:textId="77777777" w:rsidR="00D76D7E" w:rsidRDefault="00D76D7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>
        <w:t>должно формироваться по принципу: Фамилия_Имя_</w:t>
      </w:r>
      <w:r w:rsidRPr="00804231">
        <w:rPr>
          <w:lang w:val="en-US"/>
        </w:rPr>
        <w:t>Task</w:t>
      </w:r>
      <w:r>
        <w:rPr>
          <w:lang w:val="en-US"/>
        </w:rPr>
        <w:t>NN</w:t>
      </w:r>
      <w:r>
        <w:t>.</w:t>
      </w:r>
    </w:p>
    <w:p w14:paraId="584BF327" w14:textId="77777777" w:rsidR="00D76D7E" w:rsidRDefault="00D76D7E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14:paraId="584BF328" w14:textId="77777777" w:rsidR="00D76D7E" w:rsidRDefault="00D76D7E" w:rsidP="00804231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14:paraId="584BF329" w14:textId="77777777" w:rsidR="00D76D7E" w:rsidRPr="00DA788E" w:rsidRDefault="00D76D7E" w:rsidP="00DA788E"/>
    <w:p w14:paraId="584BF32A" w14:textId="77777777" w:rsidR="00D76D7E" w:rsidRPr="00DA788E" w:rsidRDefault="00D76D7E" w:rsidP="00DA788E"/>
    <w:p w14:paraId="584BF32B" w14:textId="77777777" w:rsidR="00D76D7E" w:rsidRPr="00DA788E" w:rsidRDefault="00D76D7E" w:rsidP="00DA788E"/>
    <w:p w14:paraId="584BF32C" w14:textId="77777777" w:rsidR="00D76D7E" w:rsidRPr="00DA788E" w:rsidRDefault="00D76D7E" w:rsidP="00DA788E"/>
    <w:p w14:paraId="584BF32D" w14:textId="77777777" w:rsidR="00D76D7E" w:rsidRPr="00DA788E" w:rsidRDefault="00D76D7E" w:rsidP="00DA788E"/>
    <w:p w14:paraId="584BF32E" w14:textId="77777777" w:rsidR="00D76D7E" w:rsidRPr="00DA788E" w:rsidRDefault="00D76D7E" w:rsidP="00DA788E"/>
    <w:sectPr w:rsidR="00D76D7E" w:rsidRPr="00DA788E" w:rsidSect="00B47A7B">
      <w:headerReference w:type="default" r:id="rId9"/>
      <w:footerReference w:type="default" r:id="rId10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BF332" w14:textId="77777777" w:rsidR="00D76D7E" w:rsidRDefault="00D76D7E" w:rsidP="004C2579">
      <w:pPr>
        <w:spacing w:after="0" w:line="240" w:lineRule="auto"/>
      </w:pPr>
      <w:r>
        <w:separator/>
      </w:r>
    </w:p>
  </w:endnote>
  <w:endnote w:type="continuationSeparator" w:id="0">
    <w:p w14:paraId="584BF333" w14:textId="77777777" w:rsidR="00D76D7E" w:rsidRDefault="00D76D7E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24" w:space="0" w:color="BFBFBF"/>
        <w:bottom w:val="single" w:sz="8" w:space="0" w:color="BFBFBF"/>
      </w:tblBorders>
      <w:tblLook w:val="0040" w:firstRow="0" w:lastRow="1" w:firstColumn="0" w:lastColumn="0" w:noHBand="0" w:noVBand="0"/>
    </w:tblPr>
    <w:tblGrid>
      <w:gridCol w:w="5210"/>
      <w:gridCol w:w="5210"/>
    </w:tblGrid>
    <w:tr w:rsidR="00D76D7E" w:rsidRPr="00203C73" w14:paraId="584BF340" w14:textId="77777777" w:rsidTr="00203C73">
      <w:trPr>
        <w:trHeight w:val="192"/>
      </w:trPr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14:paraId="584BF33E" w14:textId="77777777" w:rsidR="00D76D7E" w:rsidRPr="00203C73" w:rsidRDefault="00D76D7E" w:rsidP="008944C8">
          <w:pPr>
            <w:pStyle w:val="EPAMSmall"/>
          </w:pPr>
          <w:r w:rsidRPr="00203C73">
            <w:rPr>
              <w:lang w:val="en-US"/>
            </w:rPr>
            <w:t>© EPAM Systems, 201</w:t>
          </w:r>
          <w:r w:rsidRPr="00203C73">
            <w:t>2</w:t>
          </w:r>
        </w:p>
      </w:tc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14:paraId="584BF33F" w14:textId="77777777" w:rsidR="00D76D7E" w:rsidRPr="00203C73" w:rsidRDefault="00D76D7E" w:rsidP="00203C73">
          <w:pPr>
            <w:pStyle w:val="EPAMSmall"/>
            <w:jc w:val="right"/>
            <w:rPr>
              <w:lang w:val="en-US"/>
            </w:rPr>
          </w:pPr>
          <w:r w:rsidRPr="00203C73">
            <w:t>Страница</w:t>
          </w:r>
          <w:r w:rsidRPr="00203C73">
            <w:rPr>
              <w:lang w:val="en-US"/>
            </w:rPr>
            <w:t xml:space="preserve">: </w:t>
          </w:r>
          <w:r w:rsidRPr="00203C73">
            <w:rPr>
              <w:lang w:val="en-US"/>
            </w:rPr>
            <w:fldChar w:fldCharType="begin"/>
          </w:r>
          <w:r w:rsidRPr="00203C73">
            <w:rPr>
              <w:lang w:val="en-US"/>
            </w:rPr>
            <w:instrText xml:space="preserve"> PAGE </w:instrText>
          </w:r>
          <w:r w:rsidRPr="00203C73">
            <w:rPr>
              <w:lang w:val="en-US"/>
            </w:rPr>
            <w:fldChar w:fldCharType="separate"/>
          </w:r>
          <w:r w:rsidR="00526808">
            <w:rPr>
              <w:noProof/>
              <w:lang w:val="en-US"/>
            </w:rPr>
            <w:t>1</w:t>
          </w:r>
          <w:r w:rsidRPr="00203C73">
            <w:rPr>
              <w:lang w:val="en-US"/>
            </w:rPr>
            <w:fldChar w:fldCharType="end"/>
          </w:r>
          <w:r w:rsidRPr="00203C73">
            <w:rPr>
              <w:lang w:val="en-US"/>
            </w:rPr>
            <w:t>/</w:t>
          </w:r>
          <w:r w:rsidRPr="00203C73">
            <w:rPr>
              <w:lang w:val="en-US"/>
            </w:rPr>
            <w:fldChar w:fldCharType="begin"/>
          </w:r>
          <w:r w:rsidRPr="00203C73">
            <w:rPr>
              <w:lang w:val="en-US"/>
            </w:rPr>
            <w:instrText xml:space="preserve"> NUMPAGES </w:instrText>
          </w:r>
          <w:r w:rsidRPr="00203C73">
            <w:rPr>
              <w:lang w:val="en-US"/>
            </w:rPr>
            <w:fldChar w:fldCharType="separate"/>
          </w:r>
          <w:r w:rsidR="00526808">
            <w:rPr>
              <w:noProof/>
              <w:lang w:val="en-US"/>
            </w:rPr>
            <w:t>2</w:t>
          </w:r>
          <w:r w:rsidRPr="00203C73">
            <w:rPr>
              <w:lang w:val="en-US"/>
            </w:rPr>
            <w:fldChar w:fldCharType="end"/>
          </w:r>
        </w:p>
      </w:tc>
    </w:tr>
  </w:tbl>
  <w:p w14:paraId="584BF341" w14:textId="77777777" w:rsidR="00D76D7E" w:rsidRPr="00106D7F" w:rsidRDefault="00D76D7E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BF330" w14:textId="77777777" w:rsidR="00D76D7E" w:rsidRDefault="00D76D7E" w:rsidP="004C2579">
      <w:pPr>
        <w:spacing w:after="0" w:line="240" w:lineRule="auto"/>
      </w:pPr>
      <w:r>
        <w:separator/>
      </w:r>
    </w:p>
  </w:footnote>
  <w:footnote w:type="continuationSeparator" w:id="0">
    <w:p w14:paraId="584BF331" w14:textId="77777777" w:rsidR="00D76D7E" w:rsidRDefault="00D76D7E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/>
        <w:bottom w:val="single" w:sz="8" w:space="0" w:color="BFBFBF"/>
        <w:insideH w:val="single" w:sz="24" w:space="0" w:color="BFBF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D76D7E" w:rsidRPr="00203C73" w14:paraId="584BF336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top w:val="single" w:sz="8" w:space="0" w:color="BFBFBF"/>
          </w:tcBorders>
          <w:vAlign w:val="center"/>
        </w:tcPr>
        <w:p w14:paraId="584BF334" w14:textId="77777777" w:rsidR="00D76D7E" w:rsidRPr="00203C73" w:rsidRDefault="00D76D7E" w:rsidP="007B4689">
          <w:pPr>
            <w:pStyle w:val="EPAMSmall"/>
          </w:pPr>
          <w:r w:rsidRPr="00203C73">
            <w:t xml:space="preserve">Название: </w:t>
          </w:r>
          <w:fldSimple w:instr=" TITLE   \* MERGEFORMAT ">
            <w:r w:rsidRPr="00203C73">
              <w:t xml:space="preserve">Технология </w:t>
            </w:r>
            <w:r w:rsidRPr="00203C73">
              <w:rPr>
                <w:lang w:val="en-US"/>
              </w:rPr>
              <w:t>ADO</w:t>
            </w:r>
            <w:r w:rsidRPr="00203C73">
              <w:t>.</w:t>
            </w:r>
            <w:r w:rsidRPr="00203C73">
              <w:rPr>
                <w:lang w:val="en-US"/>
              </w:rPr>
              <w:t>NET</w:t>
            </w:r>
          </w:fldSimple>
        </w:p>
      </w:tc>
      <w:tc>
        <w:tcPr>
          <w:tcW w:w="1338" w:type="pct"/>
          <w:tcBorders>
            <w:top w:val="single" w:sz="8" w:space="0" w:color="BFBFBF"/>
          </w:tcBorders>
          <w:vAlign w:val="center"/>
        </w:tcPr>
        <w:p w14:paraId="584BF335" w14:textId="77777777" w:rsidR="00D76D7E" w:rsidRPr="00203C73" w:rsidRDefault="00D76D7E" w:rsidP="00ED5C43">
          <w:pPr>
            <w:pStyle w:val="EPAMSmall"/>
          </w:pPr>
          <w:r w:rsidRPr="00203C73">
            <w:t>Конфиденциально</w:t>
          </w:r>
        </w:p>
      </w:tc>
    </w:tr>
    <w:tr w:rsidR="00D76D7E" w:rsidRPr="00203C73" w14:paraId="584BF33C" w14:textId="77777777" w:rsidTr="00B47A7B">
      <w:trPr>
        <w:cantSplit/>
        <w:trHeight w:val="238"/>
        <w:jc w:val="center"/>
      </w:trPr>
      <w:tc>
        <w:tcPr>
          <w:tcW w:w="1604" w:type="pct"/>
          <w:tcBorders>
            <w:bottom w:val="single" w:sz="8" w:space="0" w:color="BFBFBF"/>
          </w:tcBorders>
          <w:vAlign w:val="center"/>
        </w:tcPr>
        <w:p w14:paraId="584BF337" w14:textId="77777777" w:rsidR="00D76D7E" w:rsidRPr="00203C73" w:rsidRDefault="00D76D7E" w:rsidP="00ED5C43">
          <w:pPr>
            <w:pStyle w:val="EPAMSmall"/>
            <w:rPr>
              <w:lang w:val="en-US"/>
            </w:rPr>
          </w:pPr>
          <w:r w:rsidRPr="00203C73">
            <w:rPr>
              <w:lang w:val="en-US"/>
            </w:rPr>
            <w:t xml:space="preserve">PID: </w:t>
          </w:r>
          <w:r w:rsidR="00FC6D5E">
            <w:fldChar w:fldCharType="begin"/>
          </w:r>
          <w:r w:rsidR="00FC6D5E" w:rsidRPr="00FC6D5E">
            <w:rPr>
              <w:lang w:val="en-US"/>
            </w:rPr>
            <w:instrText xml:space="preserve"> DOCPROPERTY  PID  \* MERGEFORMAT </w:instrText>
          </w:r>
          <w:r w:rsidR="00FC6D5E">
            <w:fldChar w:fldCharType="separate"/>
          </w:r>
          <w:r w:rsidRPr="00203C73">
            <w:rPr>
              <w:b/>
              <w:bCs/>
              <w:lang w:val="en-US"/>
            </w:rPr>
            <w:t>EPMR-TCSR</w:t>
          </w:r>
          <w:r w:rsidR="00FC6D5E">
            <w:rPr>
              <w:b/>
              <w:bCs/>
              <w:lang w:val="en-US"/>
            </w:rPr>
            <w:fldChar w:fldCharType="end"/>
          </w:r>
        </w:p>
        <w:p w14:paraId="584BF338" w14:textId="77777777" w:rsidR="00D76D7E" w:rsidRPr="00203C73" w:rsidRDefault="00D76D7E" w:rsidP="00ED5C43">
          <w:pPr>
            <w:pStyle w:val="EPAMSmall"/>
            <w:rPr>
              <w:lang w:val="en-US"/>
            </w:rPr>
          </w:pPr>
          <w:r w:rsidRPr="00203C73">
            <w:rPr>
              <w:lang w:val="en-US"/>
            </w:rPr>
            <w:t xml:space="preserve">DID: </w:t>
          </w:r>
          <w:r w:rsidR="00FC6D5E">
            <w:fldChar w:fldCharType="begin"/>
          </w:r>
          <w:r w:rsidR="00FC6D5E" w:rsidRPr="00FC6D5E">
            <w:rPr>
              <w:lang w:val="en-US"/>
            </w:rPr>
            <w:instrText xml:space="preserve"> DOCPROPERTY  DID  \* MERGEFORMAT </w:instrText>
          </w:r>
          <w:r w:rsidR="00FC6D5E">
            <w:fldChar w:fldCharType="separate"/>
          </w:r>
          <w:r w:rsidRPr="00203C73">
            <w:rPr>
              <w:lang w:val="en-US"/>
            </w:rPr>
            <w:t>EPAM Systems</w:t>
          </w:r>
          <w:r w:rsidR="00FC6D5E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bottom w:val="single" w:sz="8" w:space="0" w:color="BFBFBF"/>
          </w:tcBorders>
          <w:vAlign w:val="center"/>
        </w:tcPr>
        <w:p w14:paraId="584BF339" w14:textId="77777777" w:rsidR="00D76D7E" w:rsidRPr="00203C73" w:rsidRDefault="00D76D7E" w:rsidP="00ED5C43">
          <w:pPr>
            <w:pStyle w:val="EPAMSmall"/>
          </w:pPr>
          <w:r w:rsidRPr="00203C73">
            <w:t xml:space="preserve">Версия: </w:t>
          </w:r>
          <w:fldSimple w:instr=" DOCPROPERTY  Version  \* MERGEFORMAT ">
            <w:r w:rsidRPr="00203C73">
              <w:t>1.0</w:t>
            </w:r>
          </w:fldSimple>
        </w:p>
        <w:p w14:paraId="584BF33A" w14:textId="77777777" w:rsidR="00D76D7E" w:rsidRPr="00203C73" w:rsidRDefault="00D76D7E" w:rsidP="00ED5C43">
          <w:pPr>
            <w:pStyle w:val="EPAMSmall"/>
          </w:pPr>
          <w:r w:rsidRPr="00203C73">
            <w:t xml:space="preserve">Статус: </w:t>
          </w:r>
          <w:fldSimple w:instr=" DOCPROPERTY  Status  \* MERGEFORMAT ">
            <w:r w:rsidRPr="00203C73">
              <w:t>Initial</w:t>
            </w:r>
          </w:fldSimple>
        </w:p>
      </w:tc>
      <w:tc>
        <w:tcPr>
          <w:tcW w:w="1338" w:type="pct"/>
          <w:tcBorders>
            <w:bottom w:val="single" w:sz="8" w:space="0" w:color="BFBFBF"/>
          </w:tcBorders>
        </w:tcPr>
        <w:p w14:paraId="584BF33B" w14:textId="77777777" w:rsidR="00D76D7E" w:rsidRPr="00203C73" w:rsidRDefault="00D76D7E" w:rsidP="00ED5C43">
          <w:pPr>
            <w:pStyle w:val="EPAMSmall"/>
          </w:pPr>
          <w:r w:rsidRPr="00203C73">
            <w:t xml:space="preserve">Сохранено: </w:t>
          </w:r>
          <w:r w:rsidR="00FC6D5E">
            <w:fldChar w:fldCharType="begin"/>
          </w:r>
          <w:r w:rsidR="00FC6D5E">
            <w:instrText xml:space="preserve"> SAVEDATE  \@ "d-MMM-yy"  \* MERGEFORMAT </w:instrText>
          </w:r>
          <w:r w:rsidR="00FC6D5E">
            <w:fldChar w:fldCharType="separate"/>
          </w:r>
          <w:r w:rsidR="00526808">
            <w:rPr>
              <w:noProof/>
            </w:rPr>
            <w:t>16-мар-17</w:t>
          </w:r>
          <w:r w:rsidR="00FC6D5E">
            <w:rPr>
              <w:noProof/>
            </w:rPr>
            <w:fldChar w:fldCharType="end"/>
          </w:r>
        </w:p>
      </w:tc>
    </w:tr>
  </w:tbl>
  <w:p w14:paraId="584BF33D" w14:textId="77777777" w:rsidR="00D76D7E" w:rsidRDefault="00D76D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04C"/>
    <w:multiLevelType w:val="hybridMultilevel"/>
    <w:tmpl w:val="CEC0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4F51FB"/>
    <w:multiLevelType w:val="hybridMultilevel"/>
    <w:tmpl w:val="D1321230"/>
    <w:lvl w:ilvl="0" w:tplc="38AA193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60F544F"/>
    <w:multiLevelType w:val="hybridMultilevel"/>
    <w:tmpl w:val="4D30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0A4DCD"/>
    <w:multiLevelType w:val="hybridMultilevel"/>
    <w:tmpl w:val="69FC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2B0496"/>
    <w:multiLevelType w:val="hybridMultilevel"/>
    <w:tmpl w:val="67EC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1CB"/>
    <w:rsid w:val="00010C79"/>
    <w:rsid w:val="00077A04"/>
    <w:rsid w:val="000801F3"/>
    <w:rsid w:val="00082AA9"/>
    <w:rsid w:val="000D2D9A"/>
    <w:rsid w:val="000D7008"/>
    <w:rsid w:val="000F41AE"/>
    <w:rsid w:val="00106D7F"/>
    <w:rsid w:val="00112E2B"/>
    <w:rsid w:val="00117F7B"/>
    <w:rsid w:val="00164432"/>
    <w:rsid w:val="0018098C"/>
    <w:rsid w:val="00181FBB"/>
    <w:rsid w:val="00191A7F"/>
    <w:rsid w:val="00194AF9"/>
    <w:rsid w:val="00195988"/>
    <w:rsid w:val="001B22E2"/>
    <w:rsid w:val="001C650A"/>
    <w:rsid w:val="00203C73"/>
    <w:rsid w:val="00244726"/>
    <w:rsid w:val="00256BBA"/>
    <w:rsid w:val="00271966"/>
    <w:rsid w:val="00275067"/>
    <w:rsid w:val="002A37A6"/>
    <w:rsid w:val="002F163A"/>
    <w:rsid w:val="00352A05"/>
    <w:rsid w:val="00364EC8"/>
    <w:rsid w:val="003C025A"/>
    <w:rsid w:val="0040015E"/>
    <w:rsid w:val="00410B4E"/>
    <w:rsid w:val="004153B5"/>
    <w:rsid w:val="00431C15"/>
    <w:rsid w:val="00443715"/>
    <w:rsid w:val="004629D5"/>
    <w:rsid w:val="004756D5"/>
    <w:rsid w:val="00490837"/>
    <w:rsid w:val="004921CB"/>
    <w:rsid w:val="004A5E65"/>
    <w:rsid w:val="004A68D4"/>
    <w:rsid w:val="004C2579"/>
    <w:rsid w:val="004D1C98"/>
    <w:rsid w:val="004F7C33"/>
    <w:rsid w:val="00517EF6"/>
    <w:rsid w:val="00526808"/>
    <w:rsid w:val="00531117"/>
    <w:rsid w:val="00555DCE"/>
    <w:rsid w:val="005955D7"/>
    <w:rsid w:val="00596532"/>
    <w:rsid w:val="00597151"/>
    <w:rsid w:val="00597FAC"/>
    <w:rsid w:val="005A16F2"/>
    <w:rsid w:val="005A205C"/>
    <w:rsid w:val="005C4573"/>
    <w:rsid w:val="005D657F"/>
    <w:rsid w:val="00635DEC"/>
    <w:rsid w:val="00691782"/>
    <w:rsid w:val="006B2BED"/>
    <w:rsid w:val="006C5AD0"/>
    <w:rsid w:val="007001C2"/>
    <w:rsid w:val="00712DED"/>
    <w:rsid w:val="00733D63"/>
    <w:rsid w:val="0075105A"/>
    <w:rsid w:val="00761DFA"/>
    <w:rsid w:val="00765295"/>
    <w:rsid w:val="007716C1"/>
    <w:rsid w:val="007750B1"/>
    <w:rsid w:val="007A0CEE"/>
    <w:rsid w:val="007B4689"/>
    <w:rsid w:val="007D2BF7"/>
    <w:rsid w:val="007D65AB"/>
    <w:rsid w:val="00804231"/>
    <w:rsid w:val="00815505"/>
    <w:rsid w:val="0082518C"/>
    <w:rsid w:val="008272FE"/>
    <w:rsid w:val="008440AD"/>
    <w:rsid w:val="00870BEE"/>
    <w:rsid w:val="00873AAF"/>
    <w:rsid w:val="00881392"/>
    <w:rsid w:val="00882153"/>
    <w:rsid w:val="008944C8"/>
    <w:rsid w:val="008A06FD"/>
    <w:rsid w:val="008B38FE"/>
    <w:rsid w:val="008D042F"/>
    <w:rsid w:val="008E0D71"/>
    <w:rsid w:val="008E4CEE"/>
    <w:rsid w:val="008F6F1E"/>
    <w:rsid w:val="00906DFE"/>
    <w:rsid w:val="00911910"/>
    <w:rsid w:val="0091294E"/>
    <w:rsid w:val="00927BD4"/>
    <w:rsid w:val="009B405E"/>
    <w:rsid w:val="009E33CC"/>
    <w:rsid w:val="00A03E4C"/>
    <w:rsid w:val="00A22CCA"/>
    <w:rsid w:val="00A46653"/>
    <w:rsid w:val="00A80555"/>
    <w:rsid w:val="00AA0489"/>
    <w:rsid w:val="00B06057"/>
    <w:rsid w:val="00B47A7B"/>
    <w:rsid w:val="00BE5078"/>
    <w:rsid w:val="00C415D1"/>
    <w:rsid w:val="00C46FA9"/>
    <w:rsid w:val="00C76D79"/>
    <w:rsid w:val="00CB0C21"/>
    <w:rsid w:val="00CB3A0E"/>
    <w:rsid w:val="00CF0B3E"/>
    <w:rsid w:val="00D17600"/>
    <w:rsid w:val="00D44BE7"/>
    <w:rsid w:val="00D4771E"/>
    <w:rsid w:val="00D5485A"/>
    <w:rsid w:val="00D76D7E"/>
    <w:rsid w:val="00DA788E"/>
    <w:rsid w:val="00DF7756"/>
    <w:rsid w:val="00E14B65"/>
    <w:rsid w:val="00E523A8"/>
    <w:rsid w:val="00E6628E"/>
    <w:rsid w:val="00E72591"/>
    <w:rsid w:val="00E84995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C6D5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  <w14:docId w14:val="584BF2ED"/>
  <w15:docId w15:val="{67F9A203-29A7-4200-A19C-E49258A3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432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78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78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A788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DA788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D5485A"/>
    <w:rPr>
      <w:rFonts w:ascii="Arial" w:hAnsi="Arial" w:cs="Arial"/>
      <w:b/>
      <w:bCs/>
      <w:sz w:val="26"/>
      <w:szCs w:val="26"/>
      <w:lang w:eastAsia="ru-RU"/>
    </w:rPr>
  </w:style>
  <w:style w:type="paragraph" w:styleId="ListParagraph">
    <w:name w:val="List Paragraph"/>
    <w:basedOn w:val="Normal"/>
    <w:uiPriority w:val="99"/>
    <w:qFormat/>
    <w:rsid w:val="00D4771E"/>
    <w:pPr>
      <w:ind w:left="720"/>
      <w:contextualSpacing/>
    </w:pPr>
  </w:style>
  <w:style w:type="paragraph" w:customStyle="1" w:styleId="EPAMHeading1">
    <w:name w:val="EPAM Heading 1"/>
    <w:uiPriority w:val="99"/>
    <w:rsid w:val="00927BD4"/>
    <w:pPr>
      <w:spacing w:before="120" w:after="120" w:line="360" w:lineRule="auto"/>
    </w:pPr>
    <w:rPr>
      <w:rFonts w:ascii="Cambria" w:hAnsi="Cambria"/>
      <w:b/>
      <w:color w:val="002C78"/>
      <w:sz w:val="44"/>
      <w:szCs w:val="48"/>
      <w:lang w:val="ru-RU"/>
    </w:rPr>
  </w:style>
  <w:style w:type="paragraph" w:customStyle="1" w:styleId="EPAMHeading2">
    <w:name w:val="EPAM Heading 2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40"/>
      <w:szCs w:val="44"/>
      <w:lang w:val="ru-RU"/>
    </w:rPr>
  </w:style>
  <w:style w:type="table" w:styleId="TableGrid">
    <w:name w:val="Table Grid"/>
    <w:basedOn w:val="TableNormal"/>
    <w:uiPriority w:val="99"/>
    <w:rsid w:val="005A1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99"/>
    <w:rsid w:val="002A37A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99"/>
    <w:rsid w:val="00B0605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Normal">
    <w:name w:val="EPAM Normal"/>
    <w:uiPriority w:val="99"/>
    <w:rsid w:val="00927BD4"/>
    <w:pPr>
      <w:spacing w:before="120" w:after="120"/>
      <w:jc w:val="both"/>
    </w:pPr>
    <w:rPr>
      <w:rFonts w:cs="Arial"/>
      <w:sz w:val="22"/>
      <w:szCs w:val="22"/>
      <w:lang w:val="ru-RU"/>
    </w:rPr>
  </w:style>
  <w:style w:type="paragraph" w:customStyle="1" w:styleId="EPAMHeading3">
    <w:name w:val="EPAM Heading 3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6"/>
      <w:szCs w:val="40"/>
      <w:lang w:val="ru-RU"/>
    </w:rPr>
  </w:style>
  <w:style w:type="paragraph" w:customStyle="1" w:styleId="EPAMHeading4">
    <w:name w:val="EPAM Heading 4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2"/>
      <w:szCs w:val="36"/>
      <w:lang w:val="ru-RU"/>
    </w:rPr>
  </w:style>
  <w:style w:type="paragraph" w:customStyle="1" w:styleId="EPAMHeading5">
    <w:name w:val="EPAM Heading 5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8"/>
      <w:szCs w:val="32"/>
      <w:lang w:val="ru-RU"/>
    </w:rPr>
  </w:style>
  <w:style w:type="paragraph" w:customStyle="1" w:styleId="EPAMHeading6">
    <w:name w:val="EPAM Heading 6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4"/>
      <w:szCs w:val="28"/>
      <w:lang w:val="ru-RU"/>
    </w:rPr>
  </w:style>
  <w:style w:type="paragraph" w:styleId="Header">
    <w:name w:val="header"/>
    <w:basedOn w:val="Normal"/>
    <w:link w:val="HeaderChar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6D7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6D7F"/>
    <w:rPr>
      <w:rFonts w:cs="Times New Roman"/>
    </w:rPr>
  </w:style>
  <w:style w:type="paragraph" w:styleId="NoSpacing">
    <w:name w:val="No Spacing"/>
    <w:link w:val="NoSpacingChar"/>
    <w:uiPriority w:val="99"/>
    <w:qFormat/>
    <w:rsid w:val="003C025A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3C025A"/>
    <w:rPr>
      <w:rFonts w:eastAsia="Times New Roman" w:cs="Times New Roman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uiPriority w:val="99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/>
      <w:sz w:val="18"/>
      <w:szCs w:val="20"/>
      <w:lang w:val="en-GB"/>
    </w:rPr>
  </w:style>
  <w:style w:type="paragraph" w:customStyle="1" w:styleId="EPAMTitle">
    <w:name w:val="EPAM Title"/>
    <w:uiPriority w:val="99"/>
    <w:rsid w:val="005C4573"/>
    <w:pPr>
      <w:spacing w:before="120" w:after="120"/>
    </w:pPr>
    <w:rPr>
      <w:rFonts w:ascii="Cambria" w:hAnsi="Cambria"/>
      <w:b/>
      <w:color w:val="002C78"/>
      <w:sz w:val="36"/>
      <w:szCs w:val="36"/>
      <w:lang w:val="ru-RU"/>
    </w:rPr>
  </w:style>
  <w:style w:type="paragraph" w:customStyle="1" w:styleId="EPAMSubTitle">
    <w:name w:val="EPAM SubTitle"/>
    <w:uiPriority w:val="99"/>
    <w:rsid w:val="005C4573"/>
    <w:pPr>
      <w:spacing w:before="120" w:after="120"/>
    </w:pPr>
    <w:rPr>
      <w:rFonts w:ascii="Cambria" w:hAnsi="Cambria"/>
      <w:b/>
      <w:color w:val="002C78"/>
      <w:sz w:val="28"/>
      <w:szCs w:val="36"/>
    </w:rPr>
  </w:style>
  <w:style w:type="table" w:customStyle="1" w:styleId="EPAMTable">
    <w:name w:val="EPAM Table"/>
    <w:uiPriority w:val="99"/>
    <w:rsid w:val="007716C1"/>
    <w:pPr>
      <w:spacing w:before="60" w:after="60"/>
    </w:pPr>
    <w:tblPr>
      <w:tblStyleRow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99"/>
    <w:rsid w:val="00F93A8D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Small">
    <w:name w:val="EPAM Small"/>
    <w:uiPriority w:val="99"/>
    <w:rsid w:val="00ED5C43"/>
    <w:pPr>
      <w:spacing w:before="60" w:after="60"/>
    </w:pPr>
    <w:rPr>
      <w:rFonts w:cs="Arial"/>
      <w:sz w:val="18"/>
      <w:szCs w:val="18"/>
      <w:lang w:val="ru-RU"/>
    </w:rPr>
  </w:style>
  <w:style w:type="paragraph" w:styleId="NormalWeb">
    <w:name w:val="Normal (Web)"/>
    <w:basedOn w:val="Normal"/>
    <w:uiPriority w:val="99"/>
    <w:semiHidden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">
    <w:name w:val="код"/>
    <w:basedOn w:val="Normal"/>
    <w:link w:val="a0"/>
    <w:uiPriority w:val="99"/>
    <w:rsid w:val="00D5485A"/>
    <w:pPr>
      <w:spacing w:after="0" w:line="240" w:lineRule="auto"/>
      <w:ind w:left="284"/>
    </w:pPr>
    <w:rPr>
      <w:rFonts w:ascii="Courier New" w:eastAsia="Times New Roman" w:hAnsi="Courier New"/>
      <w:sz w:val="18"/>
      <w:szCs w:val="24"/>
      <w:lang w:eastAsia="ru-RU"/>
    </w:rPr>
  </w:style>
  <w:style w:type="character" w:customStyle="1" w:styleId="a0">
    <w:name w:val="код Знак"/>
    <w:link w:val="a"/>
    <w:uiPriority w:val="99"/>
    <w:locked/>
    <w:rsid w:val="00D5485A"/>
    <w:rPr>
      <w:rFonts w:ascii="Courier New" w:hAnsi="Courier New" w:cs="Times New Roman"/>
      <w:sz w:val="24"/>
      <w:szCs w:val="24"/>
      <w:lang w:eastAsia="ru-RU"/>
    </w:rPr>
  </w:style>
  <w:style w:type="paragraph" w:customStyle="1" w:styleId="a1">
    <w:name w:val="Заголовок примера"/>
    <w:basedOn w:val="Normal"/>
    <w:next w:val="a"/>
    <w:uiPriority w:val="99"/>
    <w:rsid w:val="00D5485A"/>
    <w:pPr>
      <w:keepNext/>
      <w:spacing w:before="60" w:after="60" w:line="240" w:lineRule="auto"/>
      <w:jc w:val="both"/>
    </w:pPr>
    <w:rPr>
      <w:rFonts w:ascii="Arial" w:eastAsia="Times New Roman" w:hAnsi="Arial"/>
      <w:b/>
      <w:sz w:val="18"/>
      <w:szCs w:val="24"/>
      <w:lang w:eastAsia="ru-RU"/>
    </w:rPr>
  </w:style>
  <w:style w:type="character" w:styleId="Hyperlink">
    <w:name w:val="Hyperlink"/>
    <w:uiPriority w:val="99"/>
    <w:unhideWhenUsed/>
    <w:rsid w:val="0052680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268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/sql_selec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33</TotalTime>
  <Pages>2</Pages>
  <Words>263</Words>
  <Characters>1503</Characters>
  <Application>Microsoft Office Word</Application>
  <DocSecurity>0</DocSecurity>
  <Lines>12</Lines>
  <Paragraphs>3</Paragraphs>
  <ScaleCrop>false</ScaleCrop>
  <Manager>Alexander_Kuznetsov1@epam.com</Manager>
  <Company>EPAM Systems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ADO.NET</dc:title>
  <dc:subject/>
  <dc:creator>Alexander Kuznetsov1;Dmitry_Vereskun@epam.com</dc:creator>
  <cp:keywords>Task; ADO.NET</cp:keywords>
  <dc:description>Задания по теме "Технология ADO.NET"</dc:description>
  <cp:lastModifiedBy>Alexander Sokolov1</cp:lastModifiedBy>
  <cp:revision>5</cp:revision>
  <dcterms:created xsi:type="dcterms:W3CDTF">2015-04-22T19:16:00Z</dcterms:created>
  <dcterms:modified xsi:type="dcterms:W3CDTF">2017-03-16T07:09:00Z</dcterms:modified>
  <cp:category>Task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